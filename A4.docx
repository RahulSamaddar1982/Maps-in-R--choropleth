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b w:val="0"/>
          <w:i w:val="0"/>
          <w:spacing w:val="0"/>
          <w:kern w:val="0"/>
          <w:sz w:val="20"/>
          <w:szCs w:val="64"/>
        </w:rPr>
        <w:id w:val="976878793"/>
        <w:docPartObj>
          <w:docPartGallery w:val="Custom Cover Pages"/>
          <w:docPartUnique/>
        </w:docPartObj>
      </w:sdtPr>
      <w:sdtEndPr>
        <w:rPr>
          <w:szCs w:val="20"/>
        </w:rPr>
      </w:sdtEndPr>
      <w:sdtContent>
        <w:sdt>
          <w:sdtPr>
            <w:rPr>
              <w:szCs w:val="64"/>
            </w:rPr>
            <w:alias w:val="Title"/>
            <w:tag w:val=""/>
            <w:id w:val="1015354143"/>
            <w:placeholder>
              <w:docPart w:val="F3BBE5DBA98649B3AA740F76CCD2A10D"/>
            </w:placeholder>
            <w:dataBinding w:prefixMappings="xmlns:ns0='http://purl.org/dc/elements/1.1/' xmlns:ns1='http://schemas.openxmlformats.org/package/2006/metadata/core-properties' " w:xpath="/ns1:coreProperties[1]/ns0:title[1]" w:storeItemID="{6C3C8BC8-F283-45AE-878A-BAB7291924A1}"/>
            <w:text/>
          </w:sdtPr>
          <w:sdtEndPr/>
          <w:sdtContent>
            <w:p w14:paraId="57ABFA32" w14:textId="77777777" w:rsidR="00B1159F" w:rsidRPr="00507869" w:rsidRDefault="00C540D0" w:rsidP="00D132A4">
              <w:pPr>
                <w:pStyle w:val="Title"/>
              </w:pPr>
              <w:r>
                <w:rPr>
                  <w:szCs w:val="64"/>
                </w:rPr>
                <w:t>NKDA Birth</w:t>
              </w:r>
              <w:r w:rsidR="00D702C0">
                <w:rPr>
                  <w:szCs w:val="64"/>
                </w:rPr>
                <w:t>/Death</w:t>
              </w:r>
              <w:r>
                <w:rPr>
                  <w:szCs w:val="64"/>
                </w:rPr>
                <w:t xml:space="preserve"> Registration on Blockchain</w:t>
              </w:r>
            </w:p>
          </w:sdtContent>
        </w:sdt>
        <w:sdt>
          <w:sdtPr>
            <w:alias w:val="Subject"/>
            <w:tag w:val=""/>
            <w:id w:val="314299731"/>
            <w:placeholder>
              <w:docPart w:val="931C62B259C6479AA298728CD1766705"/>
            </w:placeholder>
            <w:dataBinding w:prefixMappings="xmlns:ns0='http://purl.org/dc/elements/1.1/' xmlns:ns1='http://schemas.openxmlformats.org/package/2006/metadata/core-properties' " w:xpath="/ns1:coreProperties[1]/ns0:subject[1]" w:storeItemID="{6C3C8BC8-F283-45AE-878A-BAB7291924A1}"/>
            <w:text/>
          </w:sdtPr>
          <w:sdtEndPr/>
          <w:sdtContent>
            <w:p w14:paraId="7BAA33E4" w14:textId="77777777" w:rsidR="00B1159F" w:rsidRDefault="00C540D0" w:rsidP="00D132A4">
              <w:pPr>
                <w:pStyle w:val="Subtitle"/>
              </w:pPr>
              <w:r>
                <w:t>Securing Birth</w:t>
              </w:r>
              <w:r w:rsidR="00D702C0">
                <w:t>/Death</w:t>
              </w:r>
              <w:r>
                <w:t xml:space="preserve"> Records Immutably</w:t>
              </w:r>
            </w:p>
          </w:sdtContent>
        </w:sdt>
        <w:sdt>
          <w:sdtPr>
            <w:rPr>
              <w:color w:val="FFFFFF" w:themeColor="background1"/>
            </w:rPr>
            <w:alias w:val="Date Completed"/>
            <w:tag w:val="{DocProperty:Date completed}"/>
            <w:id w:val="828408854"/>
            <w:placeholder>
              <w:docPart w:val="61AFA612293646BF8FE6D713455E68C2"/>
            </w:placeholder>
            <w:text/>
          </w:sdtPr>
          <w:sdtEndPr/>
          <w:sdtContent>
            <w:p w14:paraId="4B95A8F7" w14:textId="77777777" w:rsidR="00B1159F" w:rsidRPr="00911B4E" w:rsidRDefault="00EC3111" w:rsidP="007C547A">
              <w:pPr>
                <w:pStyle w:val="Date"/>
                <w:rPr>
                  <w:color w:val="FFFFFF" w:themeColor="background1"/>
                </w:rPr>
              </w:pPr>
              <w:r>
                <w:rPr>
                  <w:color w:val="FFFFFF" w:themeColor="background1"/>
                </w:rPr>
                <w:t>.</w:t>
              </w:r>
            </w:p>
          </w:sdtContent>
        </w:sdt>
        <w:p w14:paraId="477FDE60" w14:textId="77777777" w:rsidR="00B1159F" w:rsidRPr="002A160A" w:rsidRDefault="00B1159F" w:rsidP="003A010F">
          <w:pPr>
            <w:pStyle w:val="BodyText"/>
            <w:ind w:left="2376"/>
          </w:pPr>
        </w:p>
        <w:sdt>
          <w:sdtPr>
            <w:alias w:val="Status"/>
            <w:tag w:val=""/>
            <w:id w:val="-1854485410"/>
            <w:placeholder>
              <w:docPart w:val="94D11ABF06AE4C72AB08D847287A6C95"/>
            </w:placeholder>
            <w:dataBinding w:prefixMappings="xmlns:ns0='http://purl.org/dc/elements/1.1/' xmlns:ns1='http://schemas.openxmlformats.org/package/2006/metadata/core-properties' " w:xpath="/ns1:coreProperties[1]/ns1:contentStatus[1]" w:storeItemID="{6C3C8BC8-F283-45AE-878A-BAB7291924A1}"/>
            <w:text/>
          </w:sdtPr>
          <w:sdtEndPr/>
          <w:sdtContent>
            <w:p w14:paraId="0F82F021" w14:textId="77777777" w:rsidR="00B1159F" w:rsidRPr="002A160A" w:rsidRDefault="00C540D0" w:rsidP="003A010F">
              <w:pPr>
                <w:pStyle w:val="BodyText"/>
                <w:ind w:left="2376"/>
              </w:pPr>
              <w:r>
                <w:t xml:space="preserve"> </w:t>
              </w:r>
            </w:p>
          </w:sdtContent>
        </w:sdt>
        <w:p w14:paraId="2D42E101" w14:textId="77777777" w:rsidR="00B1159F" w:rsidRPr="002A160A" w:rsidRDefault="00B1159F" w:rsidP="003A010F">
          <w:pPr>
            <w:pStyle w:val="BodyText"/>
            <w:ind w:left="2376"/>
          </w:pPr>
        </w:p>
        <w:p w14:paraId="79BEB3FC" w14:textId="77777777" w:rsidR="00B1159F" w:rsidRPr="002A160A" w:rsidRDefault="00B1159F" w:rsidP="003A010F">
          <w:pPr>
            <w:pStyle w:val="BodyText"/>
            <w:ind w:left="2376"/>
          </w:pPr>
        </w:p>
        <w:p w14:paraId="240BB579" w14:textId="77777777" w:rsidR="00B1159F" w:rsidRDefault="007B7CA4" w:rsidP="00C540D0">
          <w:pPr>
            <w:pStyle w:val="BodyText"/>
            <w:sectPr w:rsidR="00B1159F" w:rsidSect="00F207C6">
              <w:headerReference w:type="even" r:id="rId11"/>
              <w:headerReference w:type="default" r:id="rId12"/>
              <w:footerReference w:type="even" r:id="rId13"/>
              <w:footerReference w:type="default" r:id="rId14"/>
              <w:headerReference w:type="first" r:id="rId15"/>
              <w:footerReference w:type="first" r:id="rId16"/>
              <w:pgSz w:w="11909" w:h="16834" w:code="9"/>
              <w:pgMar w:top="4075" w:right="1022" w:bottom="2160" w:left="792" w:header="2074" w:footer="720" w:gutter="230"/>
              <w:pgNumType w:start="0"/>
              <w:cols w:space="720"/>
              <w:titlePg/>
              <w:docGrid w:linePitch="360"/>
            </w:sectPr>
          </w:pPr>
        </w:p>
      </w:sdtContent>
    </w:sdt>
    <w:p w14:paraId="703D9E39" w14:textId="77777777" w:rsidR="00C540D0" w:rsidRPr="0004496C" w:rsidRDefault="00C540D0" w:rsidP="00C540D0">
      <w:pPr>
        <w:pStyle w:val="TOCHeading"/>
      </w:pPr>
      <w:r w:rsidRPr="006D6992">
        <w:lastRenderedPageBreak/>
        <w:t>Table of Contents</w:t>
      </w:r>
    </w:p>
    <w:p w14:paraId="06EBE48D" w14:textId="77777777" w:rsidR="001B7B46" w:rsidRDefault="00C540D0">
      <w:pPr>
        <w:pStyle w:val="TOC1"/>
        <w:rPr>
          <w:rFonts w:eastAsiaTheme="minorEastAsia"/>
          <w:b w:val="0"/>
          <w:noProof/>
          <w:color w:val="auto"/>
          <w:sz w:val="22"/>
          <w:szCs w:val="22"/>
        </w:rPr>
      </w:pPr>
      <w:r w:rsidRPr="0004496C">
        <w:rPr>
          <w:color w:val="000000" w:themeColor="text1"/>
        </w:rPr>
        <w:fldChar w:fldCharType="begin"/>
      </w:r>
      <w:r w:rsidRPr="0004496C">
        <w:rPr>
          <w:color w:val="000000" w:themeColor="text1"/>
        </w:rPr>
        <w:instrText xml:space="preserve"> TOC \h \z \t "Heading 1,1,Heading 2,2,Heading 3,3,Exhibit Heading 1,1,Exhibit Heading 2,2,Appendix Heading 1,1,Appendix Heading 2,2,Heading 1 w/Subheading,1,Appendix Heading 1 w/Subheading,1,Exhibit Heading 1 w/Subheading,1" </w:instrText>
      </w:r>
      <w:r w:rsidRPr="0004496C">
        <w:rPr>
          <w:color w:val="000000" w:themeColor="text1"/>
        </w:rPr>
        <w:fldChar w:fldCharType="separate"/>
      </w:r>
      <w:hyperlink w:anchor="_Toc534293452" w:history="1">
        <w:r w:rsidR="001B7B46" w:rsidRPr="00EE3EE9">
          <w:rPr>
            <w:rStyle w:val="Hyperlink"/>
            <w:noProof/>
          </w:rPr>
          <w:t>Executive Summary</w:t>
        </w:r>
        <w:r w:rsidR="001B7B46">
          <w:rPr>
            <w:noProof/>
            <w:webHidden/>
          </w:rPr>
          <w:tab/>
        </w:r>
        <w:r w:rsidR="001B7B46">
          <w:rPr>
            <w:noProof/>
            <w:webHidden/>
          </w:rPr>
          <w:fldChar w:fldCharType="begin"/>
        </w:r>
        <w:r w:rsidR="001B7B46">
          <w:rPr>
            <w:noProof/>
            <w:webHidden/>
          </w:rPr>
          <w:instrText xml:space="preserve"> PAGEREF _Toc534293452 \h </w:instrText>
        </w:r>
        <w:r w:rsidR="001B7B46">
          <w:rPr>
            <w:noProof/>
            <w:webHidden/>
          </w:rPr>
        </w:r>
        <w:r w:rsidR="001B7B46">
          <w:rPr>
            <w:noProof/>
            <w:webHidden/>
          </w:rPr>
          <w:fldChar w:fldCharType="separate"/>
        </w:r>
        <w:r w:rsidR="001B7B46">
          <w:rPr>
            <w:noProof/>
            <w:webHidden/>
          </w:rPr>
          <w:t>2</w:t>
        </w:r>
        <w:r w:rsidR="001B7B46">
          <w:rPr>
            <w:noProof/>
            <w:webHidden/>
          </w:rPr>
          <w:fldChar w:fldCharType="end"/>
        </w:r>
      </w:hyperlink>
    </w:p>
    <w:p w14:paraId="22ABA1CF" w14:textId="77777777" w:rsidR="001B7B46" w:rsidRDefault="007B7CA4">
      <w:pPr>
        <w:pStyle w:val="TOC2"/>
        <w:tabs>
          <w:tab w:val="left" w:pos="1100"/>
        </w:tabs>
        <w:rPr>
          <w:rFonts w:eastAsiaTheme="minorEastAsia"/>
          <w:noProof/>
          <w:sz w:val="22"/>
          <w:szCs w:val="22"/>
        </w:rPr>
      </w:pPr>
      <w:hyperlink w:anchor="_Toc534293453" w:history="1">
        <w:r w:rsidR="001B7B46" w:rsidRPr="00EE3EE9">
          <w:rPr>
            <w:rStyle w:val="Hyperlink"/>
            <w:noProof/>
          </w:rPr>
          <w:t>1.1</w:t>
        </w:r>
        <w:r w:rsidR="001B7B46">
          <w:rPr>
            <w:rFonts w:eastAsiaTheme="minorEastAsia"/>
            <w:noProof/>
            <w:sz w:val="22"/>
            <w:szCs w:val="22"/>
          </w:rPr>
          <w:tab/>
        </w:r>
        <w:r w:rsidR="001B7B46" w:rsidRPr="00EE3EE9">
          <w:rPr>
            <w:rStyle w:val="Hyperlink"/>
            <w:noProof/>
          </w:rPr>
          <w:t>Background</w:t>
        </w:r>
        <w:r w:rsidR="001B7B46">
          <w:rPr>
            <w:noProof/>
            <w:webHidden/>
          </w:rPr>
          <w:tab/>
        </w:r>
        <w:r w:rsidR="001B7B46">
          <w:rPr>
            <w:noProof/>
            <w:webHidden/>
          </w:rPr>
          <w:fldChar w:fldCharType="begin"/>
        </w:r>
        <w:r w:rsidR="001B7B46">
          <w:rPr>
            <w:noProof/>
            <w:webHidden/>
          </w:rPr>
          <w:instrText xml:space="preserve"> PAGEREF _Toc534293453 \h </w:instrText>
        </w:r>
        <w:r w:rsidR="001B7B46">
          <w:rPr>
            <w:noProof/>
            <w:webHidden/>
          </w:rPr>
        </w:r>
        <w:r w:rsidR="001B7B46">
          <w:rPr>
            <w:noProof/>
            <w:webHidden/>
          </w:rPr>
          <w:fldChar w:fldCharType="separate"/>
        </w:r>
        <w:r w:rsidR="001B7B46">
          <w:rPr>
            <w:noProof/>
            <w:webHidden/>
          </w:rPr>
          <w:t>2</w:t>
        </w:r>
        <w:r w:rsidR="001B7B46">
          <w:rPr>
            <w:noProof/>
            <w:webHidden/>
          </w:rPr>
          <w:fldChar w:fldCharType="end"/>
        </w:r>
      </w:hyperlink>
    </w:p>
    <w:p w14:paraId="2D6B3899" w14:textId="77777777" w:rsidR="001B7B46" w:rsidRDefault="007B7CA4">
      <w:pPr>
        <w:pStyle w:val="TOC2"/>
        <w:tabs>
          <w:tab w:val="left" w:pos="1100"/>
        </w:tabs>
        <w:rPr>
          <w:rFonts w:eastAsiaTheme="minorEastAsia"/>
          <w:noProof/>
          <w:sz w:val="22"/>
          <w:szCs w:val="22"/>
        </w:rPr>
      </w:pPr>
      <w:hyperlink w:anchor="_Toc534293454" w:history="1">
        <w:r w:rsidR="001B7B46" w:rsidRPr="00EE3EE9">
          <w:rPr>
            <w:rStyle w:val="Hyperlink"/>
            <w:noProof/>
          </w:rPr>
          <w:t>1.2</w:t>
        </w:r>
        <w:r w:rsidR="001B7B46">
          <w:rPr>
            <w:rFonts w:eastAsiaTheme="minorEastAsia"/>
            <w:noProof/>
            <w:sz w:val="22"/>
            <w:szCs w:val="22"/>
          </w:rPr>
          <w:tab/>
        </w:r>
        <w:r w:rsidR="001B7B46" w:rsidRPr="00EE3EE9">
          <w:rPr>
            <w:rStyle w:val="Hyperlink"/>
            <w:noProof/>
          </w:rPr>
          <w:t>What is blockchain?</w:t>
        </w:r>
        <w:r w:rsidR="001B7B46">
          <w:rPr>
            <w:noProof/>
            <w:webHidden/>
          </w:rPr>
          <w:tab/>
        </w:r>
        <w:r w:rsidR="001B7B46">
          <w:rPr>
            <w:noProof/>
            <w:webHidden/>
          </w:rPr>
          <w:fldChar w:fldCharType="begin"/>
        </w:r>
        <w:r w:rsidR="001B7B46">
          <w:rPr>
            <w:noProof/>
            <w:webHidden/>
          </w:rPr>
          <w:instrText xml:space="preserve"> PAGEREF _Toc534293454 \h </w:instrText>
        </w:r>
        <w:r w:rsidR="001B7B46">
          <w:rPr>
            <w:noProof/>
            <w:webHidden/>
          </w:rPr>
        </w:r>
        <w:r w:rsidR="001B7B46">
          <w:rPr>
            <w:noProof/>
            <w:webHidden/>
          </w:rPr>
          <w:fldChar w:fldCharType="separate"/>
        </w:r>
        <w:r w:rsidR="001B7B46">
          <w:rPr>
            <w:noProof/>
            <w:webHidden/>
          </w:rPr>
          <w:t>2</w:t>
        </w:r>
        <w:r w:rsidR="001B7B46">
          <w:rPr>
            <w:noProof/>
            <w:webHidden/>
          </w:rPr>
          <w:fldChar w:fldCharType="end"/>
        </w:r>
      </w:hyperlink>
    </w:p>
    <w:p w14:paraId="05671A7B" w14:textId="77777777" w:rsidR="001B7B46" w:rsidRDefault="007B7CA4">
      <w:pPr>
        <w:pStyle w:val="TOC2"/>
        <w:rPr>
          <w:rFonts w:eastAsiaTheme="minorEastAsia"/>
          <w:noProof/>
          <w:sz w:val="22"/>
          <w:szCs w:val="22"/>
        </w:rPr>
      </w:pPr>
      <w:hyperlink w:anchor="_Toc534293455" w:history="1">
        <w:r w:rsidR="001B7B46" w:rsidRPr="00EE3EE9">
          <w:rPr>
            <w:rStyle w:val="Hyperlink"/>
            <w:noProof/>
          </w:rPr>
          <w:t xml:space="preserve">1.3 </w:t>
        </w:r>
        <w:r w:rsidR="006660F0">
          <w:rPr>
            <w:rStyle w:val="Hyperlink"/>
            <w:noProof/>
          </w:rPr>
          <w:t xml:space="preserve">          </w:t>
        </w:r>
        <w:r w:rsidR="001B7B46" w:rsidRPr="00EE3EE9">
          <w:rPr>
            <w:rStyle w:val="Hyperlink"/>
            <w:noProof/>
          </w:rPr>
          <w:t>Blockchain solution for birth</w:t>
        </w:r>
        <w:r w:rsidR="00031FD9">
          <w:rPr>
            <w:rStyle w:val="Hyperlink"/>
            <w:noProof/>
          </w:rPr>
          <w:t>/death</w:t>
        </w:r>
        <w:r w:rsidR="001B7B46" w:rsidRPr="00EE3EE9">
          <w:rPr>
            <w:rStyle w:val="Hyperlink"/>
            <w:noProof/>
          </w:rPr>
          <w:t xml:space="preserve"> records:</w:t>
        </w:r>
        <w:r w:rsidR="001B7B46">
          <w:rPr>
            <w:noProof/>
            <w:webHidden/>
          </w:rPr>
          <w:tab/>
        </w:r>
        <w:r w:rsidR="001B7B46">
          <w:rPr>
            <w:noProof/>
            <w:webHidden/>
          </w:rPr>
          <w:fldChar w:fldCharType="begin"/>
        </w:r>
        <w:r w:rsidR="001B7B46">
          <w:rPr>
            <w:noProof/>
            <w:webHidden/>
          </w:rPr>
          <w:instrText xml:space="preserve"> PAGEREF _Toc534293455 \h </w:instrText>
        </w:r>
        <w:r w:rsidR="001B7B46">
          <w:rPr>
            <w:noProof/>
            <w:webHidden/>
          </w:rPr>
        </w:r>
        <w:r w:rsidR="001B7B46">
          <w:rPr>
            <w:noProof/>
            <w:webHidden/>
          </w:rPr>
          <w:fldChar w:fldCharType="separate"/>
        </w:r>
        <w:r w:rsidR="001B7B46">
          <w:rPr>
            <w:noProof/>
            <w:webHidden/>
          </w:rPr>
          <w:t>3</w:t>
        </w:r>
        <w:r w:rsidR="001B7B46">
          <w:rPr>
            <w:noProof/>
            <w:webHidden/>
          </w:rPr>
          <w:fldChar w:fldCharType="end"/>
        </w:r>
      </w:hyperlink>
    </w:p>
    <w:p w14:paraId="5F6F8C71" w14:textId="77777777" w:rsidR="001B7B46" w:rsidRDefault="007B7CA4">
      <w:pPr>
        <w:pStyle w:val="TOC2"/>
        <w:rPr>
          <w:rFonts w:eastAsiaTheme="minorEastAsia"/>
          <w:noProof/>
          <w:sz w:val="22"/>
          <w:szCs w:val="22"/>
        </w:rPr>
      </w:pPr>
      <w:hyperlink w:anchor="_Toc534293456" w:history="1">
        <w:r w:rsidR="001B7B46" w:rsidRPr="00EE3EE9">
          <w:rPr>
            <w:rStyle w:val="Hyperlink"/>
            <w:noProof/>
          </w:rPr>
          <w:t xml:space="preserve">1.4 </w:t>
        </w:r>
        <w:r w:rsidR="006660F0">
          <w:rPr>
            <w:rStyle w:val="Hyperlink"/>
            <w:noProof/>
          </w:rPr>
          <w:t xml:space="preserve">          </w:t>
        </w:r>
        <w:r w:rsidR="001B7B46" w:rsidRPr="00EE3EE9">
          <w:rPr>
            <w:rStyle w:val="Hyperlink"/>
            <w:noProof/>
          </w:rPr>
          <w:t>Advantages:</w:t>
        </w:r>
        <w:r w:rsidR="001B7B46">
          <w:rPr>
            <w:noProof/>
            <w:webHidden/>
          </w:rPr>
          <w:tab/>
        </w:r>
        <w:r w:rsidR="001B7B46">
          <w:rPr>
            <w:noProof/>
            <w:webHidden/>
          </w:rPr>
          <w:fldChar w:fldCharType="begin"/>
        </w:r>
        <w:r w:rsidR="001B7B46">
          <w:rPr>
            <w:noProof/>
            <w:webHidden/>
          </w:rPr>
          <w:instrText xml:space="preserve"> PAGEREF _Toc534293456 \h </w:instrText>
        </w:r>
        <w:r w:rsidR="001B7B46">
          <w:rPr>
            <w:noProof/>
            <w:webHidden/>
          </w:rPr>
        </w:r>
        <w:r w:rsidR="001B7B46">
          <w:rPr>
            <w:noProof/>
            <w:webHidden/>
          </w:rPr>
          <w:fldChar w:fldCharType="separate"/>
        </w:r>
        <w:r w:rsidR="001B7B46">
          <w:rPr>
            <w:noProof/>
            <w:webHidden/>
          </w:rPr>
          <w:t>4</w:t>
        </w:r>
        <w:r w:rsidR="001B7B46">
          <w:rPr>
            <w:noProof/>
            <w:webHidden/>
          </w:rPr>
          <w:fldChar w:fldCharType="end"/>
        </w:r>
      </w:hyperlink>
    </w:p>
    <w:p w14:paraId="556BA7E3" w14:textId="77777777" w:rsidR="001B7B46" w:rsidRDefault="007B7CA4">
      <w:pPr>
        <w:pStyle w:val="TOC2"/>
        <w:tabs>
          <w:tab w:val="left" w:pos="1100"/>
        </w:tabs>
        <w:rPr>
          <w:rFonts w:eastAsiaTheme="minorEastAsia"/>
          <w:noProof/>
          <w:sz w:val="22"/>
          <w:szCs w:val="22"/>
        </w:rPr>
      </w:pPr>
      <w:hyperlink w:anchor="_Toc534293457" w:history="1">
        <w:r w:rsidR="001B7B46" w:rsidRPr="00EE3EE9">
          <w:rPr>
            <w:rStyle w:val="Hyperlink"/>
            <w:noProof/>
          </w:rPr>
          <w:t>1.5</w:t>
        </w:r>
        <w:r w:rsidR="001B7B46">
          <w:rPr>
            <w:rFonts w:eastAsiaTheme="minorEastAsia"/>
            <w:noProof/>
            <w:sz w:val="22"/>
            <w:szCs w:val="22"/>
          </w:rPr>
          <w:tab/>
        </w:r>
        <w:r w:rsidR="006660F0">
          <w:rPr>
            <w:rFonts w:eastAsiaTheme="minorEastAsia"/>
            <w:noProof/>
            <w:sz w:val="22"/>
            <w:szCs w:val="22"/>
          </w:rPr>
          <w:t xml:space="preserve"> </w:t>
        </w:r>
        <w:r w:rsidR="001B7B46" w:rsidRPr="00EE3EE9">
          <w:rPr>
            <w:rStyle w:val="Hyperlink"/>
            <w:noProof/>
          </w:rPr>
          <w:t>Integration Architecture:</w:t>
        </w:r>
        <w:r w:rsidR="001B7B46">
          <w:rPr>
            <w:noProof/>
            <w:webHidden/>
          </w:rPr>
          <w:tab/>
        </w:r>
        <w:r w:rsidR="001B7B46">
          <w:rPr>
            <w:noProof/>
            <w:webHidden/>
          </w:rPr>
          <w:fldChar w:fldCharType="begin"/>
        </w:r>
        <w:r w:rsidR="001B7B46">
          <w:rPr>
            <w:noProof/>
            <w:webHidden/>
          </w:rPr>
          <w:instrText xml:space="preserve"> PAGEREF _Toc534293457 \h </w:instrText>
        </w:r>
        <w:r w:rsidR="001B7B46">
          <w:rPr>
            <w:noProof/>
            <w:webHidden/>
          </w:rPr>
        </w:r>
        <w:r w:rsidR="001B7B46">
          <w:rPr>
            <w:noProof/>
            <w:webHidden/>
          </w:rPr>
          <w:fldChar w:fldCharType="separate"/>
        </w:r>
        <w:r w:rsidR="001B7B46">
          <w:rPr>
            <w:noProof/>
            <w:webHidden/>
          </w:rPr>
          <w:t>4</w:t>
        </w:r>
        <w:r w:rsidR="001B7B46">
          <w:rPr>
            <w:noProof/>
            <w:webHidden/>
          </w:rPr>
          <w:fldChar w:fldCharType="end"/>
        </w:r>
      </w:hyperlink>
    </w:p>
    <w:p w14:paraId="1E148B54" w14:textId="77777777" w:rsidR="001B7B46" w:rsidRDefault="007B7CA4">
      <w:pPr>
        <w:pStyle w:val="TOC1"/>
        <w:rPr>
          <w:rFonts w:eastAsiaTheme="minorEastAsia"/>
          <w:b w:val="0"/>
          <w:noProof/>
          <w:color w:val="auto"/>
          <w:sz w:val="22"/>
          <w:szCs w:val="22"/>
        </w:rPr>
      </w:pPr>
      <w:hyperlink w:anchor="_Toc534293458" w:history="1">
        <w:r w:rsidR="001B7B46" w:rsidRPr="00EE3EE9">
          <w:rPr>
            <w:rStyle w:val="Hyperlink"/>
            <w:noProof/>
          </w:rPr>
          <w:t>Service Integration Details:-</w:t>
        </w:r>
        <w:r w:rsidR="001B7B46">
          <w:rPr>
            <w:noProof/>
            <w:webHidden/>
          </w:rPr>
          <w:tab/>
        </w:r>
        <w:r w:rsidR="001B7B46">
          <w:rPr>
            <w:noProof/>
            <w:webHidden/>
          </w:rPr>
          <w:fldChar w:fldCharType="begin"/>
        </w:r>
        <w:r w:rsidR="001B7B46">
          <w:rPr>
            <w:noProof/>
            <w:webHidden/>
          </w:rPr>
          <w:instrText xml:space="preserve"> PAGEREF _Toc534293458 \h </w:instrText>
        </w:r>
        <w:r w:rsidR="001B7B46">
          <w:rPr>
            <w:noProof/>
            <w:webHidden/>
          </w:rPr>
        </w:r>
        <w:r w:rsidR="001B7B46">
          <w:rPr>
            <w:noProof/>
            <w:webHidden/>
          </w:rPr>
          <w:fldChar w:fldCharType="separate"/>
        </w:r>
        <w:r w:rsidR="001B7B46">
          <w:rPr>
            <w:noProof/>
            <w:webHidden/>
          </w:rPr>
          <w:t>6</w:t>
        </w:r>
        <w:r w:rsidR="001B7B46">
          <w:rPr>
            <w:noProof/>
            <w:webHidden/>
          </w:rPr>
          <w:fldChar w:fldCharType="end"/>
        </w:r>
      </w:hyperlink>
    </w:p>
    <w:p w14:paraId="1531E385" w14:textId="77777777" w:rsidR="001B7B46" w:rsidRDefault="007B7CA4">
      <w:pPr>
        <w:pStyle w:val="TOC2"/>
        <w:tabs>
          <w:tab w:val="left" w:pos="1100"/>
        </w:tabs>
        <w:rPr>
          <w:rFonts w:eastAsiaTheme="minorEastAsia"/>
          <w:noProof/>
          <w:sz w:val="22"/>
          <w:szCs w:val="22"/>
        </w:rPr>
      </w:pPr>
      <w:hyperlink w:anchor="_Toc534293459" w:history="1">
        <w:r w:rsidR="001B7B46" w:rsidRPr="00EE3EE9">
          <w:rPr>
            <w:rStyle w:val="Hyperlink"/>
            <w:noProof/>
          </w:rPr>
          <w:t>2.1</w:t>
        </w:r>
        <w:r w:rsidR="001B7B46">
          <w:rPr>
            <w:rFonts w:eastAsiaTheme="minorEastAsia"/>
            <w:noProof/>
            <w:sz w:val="22"/>
            <w:szCs w:val="22"/>
          </w:rPr>
          <w:tab/>
        </w:r>
        <w:r w:rsidR="001B7B46" w:rsidRPr="00EE3EE9">
          <w:rPr>
            <w:rStyle w:val="Hyperlink"/>
            <w:noProof/>
          </w:rPr>
          <w:t>Other Service Integration Details</w:t>
        </w:r>
        <w:r w:rsidR="001B7B46">
          <w:rPr>
            <w:noProof/>
            <w:webHidden/>
          </w:rPr>
          <w:tab/>
        </w:r>
        <w:r w:rsidR="001B7B46">
          <w:rPr>
            <w:noProof/>
            <w:webHidden/>
          </w:rPr>
          <w:fldChar w:fldCharType="begin"/>
        </w:r>
        <w:r w:rsidR="001B7B46">
          <w:rPr>
            <w:noProof/>
            <w:webHidden/>
          </w:rPr>
          <w:instrText xml:space="preserve"> PAGEREF _Toc534293459 \h </w:instrText>
        </w:r>
        <w:r w:rsidR="001B7B46">
          <w:rPr>
            <w:noProof/>
            <w:webHidden/>
          </w:rPr>
        </w:r>
        <w:r w:rsidR="001B7B46">
          <w:rPr>
            <w:noProof/>
            <w:webHidden/>
          </w:rPr>
          <w:fldChar w:fldCharType="separate"/>
        </w:r>
        <w:r w:rsidR="001B7B46">
          <w:rPr>
            <w:noProof/>
            <w:webHidden/>
          </w:rPr>
          <w:t>6</w:t>
        </w:r>
        <w:r w:rsidR="001B7B46">
          <w:rPr>
            <w:noProof/>
            <w:webHidden/>
          </w:rPr>
          <w:fldChar w:fldCharType="end"/>
        </w:r>
      </w:hyperlink>
    </w:p>
    <w:p w14:paraId="35F21C2A" w14:textId="77777777" w:rsidR="001B7B46" w:rsidRDefault="007B7CA4">
      <w:pPr>
        <w:pStyle w:val="TOC3"/>
        <w:tabs>
          <w:tab w:val="left" w:pos="1540"/>
        </w:tabs>
        <w:rPr>
          <w:rFonts w:eastAsiaTheme="minorEastAsia"/>
          <w:noProof/>
          <w:sz w:val="22"/>
          <w:szCs w:val="22"/>
        </w:rPr>
      </w:pPr>
      <w:hyperlink w:anchor="_Toc534293460" w:history="1">
        <w:r w:rsidR="001B7B46" w:rsidRPr="00EE3EE9">
          <w:rPr>
            <w:rStyle w:val="Hyperlink"/>
            <w:noProof/>
            <w:lang w:bidi="en-US"/>
          </w:rPr>
          <w:t>2.1.1</w:t>
        </w:r>
        <w:r w:rsidR="001B7B46">
          <w:rPr>
            <w:rFonts w:eastAsiaTheme="minorEastAsia"/>
            <w:noProof/>
            <w:sz w:val="22"/>
            <w:szCs w:val="22"/>
          </w:rPr>
          <w:tab/>
        </w:r>
        <w:r w:rsidR="001B7B46" w:rsidRPr="00EE3EE9">
          <w:rPr>
            <w:rStyle w:val="Hyperlink"/>
            <w:noProof/>
            <w:lang w:bidi="en-US"/>
          </w:rPr>
          <w:t>Birth</w:t>
        </w:r>
        <w:r w:rsidR="00031FD9">
          <w:rPr>
            <w:rStyle w:val="Hyperlink"/>
            <w:noProof/>
            <w:lang w:bidi="en-US"/>
          </w:rPr>
          <w:t>/Death</w:t>
        </w:r>
        <w:r w:rsidR="001B7B46" w:rsidRPr="00EE3EE9">
          <w:rPr>
            <w:rStyle w:val="Hyperlink"/>
            <w:noProof/>
            <w:lang w:bidi="en-US"/>
          </w:rPr>
          <w:t xml:space="preserve"> Registration Service</w:t>
        </w:r>
        <w:r w:rsidR="001B7B46">
          <w:rPr>
            <w:noProof/>
            <w:webHidden/>
          </w:rPr>
          <w:tab/>
        </w:r>
        <w:r w:rsidR="001B7B46">
          <w:rPr>
            <w:noProof/>
            <w:webHidden/>
          </w:rPr>
          <w:fldChar w:fldCharType="begin"/>
        </w:r>
        <w:r w:rsidR="001B7B46">
          <w:rPr>
            <w:noProof/>
            <w:webHidden/>
          </w:rPr>
          <w:instrText xml:space="preserve"> PAGEREF _Toc534293460 \h </w:instrText>
        </w:r>
        <w:r w:rsidR="001B7B46">
          <w:rPr>
            <w:noProof/>
            <w:webHidden/>
          </w:rPr>
        </w:r>
        <w:r w:rsidR="001B7B46">
          <w:rPr>
            <w:noProof/>
            <w:webHidden/>
          </w:rPr>
          <w:fldChar w:fldCharType="separate"/>
        </w:r>
        <w:r w:rsidR="001B7B46">
          <w:rPr>
            <w:noProof/>
            <w:webHidden/>
          </w:rPr>
          <w:t>6</w:t>
        </w:r>
        <w:r w:rsidR="001B7B46">
          <w:rPr>
            <w:noProof/>
            <w:webHidden/>
          </w:rPr>
          <w:fldChar w:fldCharType="end"/>
        </w:r>
      </w:hyperlink>
    </w:p>
    <w:p w14:paraId="242F4F9A" w14:textId="77777777" w:rsidR="001B7B46" w:rsidRDefault="007B7CA4">
      <w:pPr>
        <w:pStyle w:val="TOC1"/>
        <w:rPr>
          <w:rFonts w:eastAsiaTheme="minorEastAsia"/>
          <w:b w:val="0"/>
          <w:noProof/>
          <w:color w:val="auto"/>
          <w:sz w:val="22"/>
          <w:szCs w:val="22"/>
        </w:rPr>
      </w:pPr>
      <w:hyperlink w:anchor="_Toc534293461" w:history="1">
        <w:r w:rsidR="001B7B46" w:rsidRPr="00EE3EE9">
          <w:rPr>
            <w:rStyle w:val="Hyperlink"/>
            <w:noProof/>
          </w:rPr>
          <w:t>Hardware Requirements</w:t>
        </w:r>
        <w:r w:rsidR="001B7B46">
          <w:rPr>
            <w:noProof/>
            <w:webHidden/>
          </w:rPr>
          <w:tab/>
        </w:r>
        <w:r w:rsidR="001B7B46">
          <w:rPr>
            <w:noProof/>
            <w:webHidden/>
          </w:rPr>
          <w:fldChar w:fldCharType="begin"/>
        </w:r>
        <w:r w:rsidR="001B7B46">
          <w:rPr>
            <w:noProof/>
            <w:webHidden/>
          </w:rPr>
          <w:instrText xml:space="preserve"> PAGEREF _Toc534293461 \h </w:instrText>
        </w:r>
        <w:r w:rsidR="001B7B46">
          <w:rPr>
            <w:noProof/>
            <w:webHidden/>
          </w:rPr>
        </w:r>
        <w:r w:rsidR="001B7B46">
          <w:rPr>
            <w:noProof/>
            <w:webHidden/>
          </w:rPr>
          <w:fldChar w:fldCharType="separate"/>
        </w:r>
        <w:r w:rsidR="001B7B46">
          <w:rPr>
            <w:noProof/>
            <w:webHidden/>
          </w:rPr>
          <w:t>9</w:t>
        </w:r>
        <w:r w:rsidR="001B7B46">
          <w:rPr>
            <w:noProof/>
            <w:webHidden/>
          </w:rPr>
          <w:fldChar w:fldCharType="end"/>
        </w:r>
      </w:hyperlink>
    </w:p>
    <w:p w14:paraId="460D8057" w14:textId="77777777" w:rsidR="001B7B46" w:rsidRDefault="007B7CA4">
      <w:pPr>
        <w:pStyle w:val="TOC1"/>
        <w:rPr>
          <w:rFonts w:eastAsiaTheme="minorEastAsia"/>
          <w:b w:val="0"/>
          <w:noProof/>
          <w:color w:val="auto"/>
          <w:sz w:val="22"/>
          <w:szCs w:val="22"/>
        </w:rPr>
      </w:pPr>
      <w:hyperlink w:anchor="_Toc534293462" w:history="1">
        <w:r w:rsidR="001B7B46" w:rsidRPr="00EE3EE9">
          <w:rPr>
            <w:rStyle w:val="Hyperlink"/>
            <w:noProof/>
          </w:rPr>
          <w:t>Conclusion</w:t>
        </w:r>
        <w:r w:rsidR="001B7B46">
          <w:rPr>
            <w:noProof/>
            <w:webHidden/>
          </w:rPr>
          <w:tab/>
        </w:r>
        <w:r w:rsidR="001B7B46">
          <w:rPr>
            <w:noProof/>
            <w:webHidden/>
          </w:rPr>
          <w:fldChar w:fldCharType="begin"/>
        </w:r>
        <w:r w:rsidR="001B7B46">
          <w:rPr>
            <w:noProof/>
            <w:webHidden/>
          </w:rPr>
          <w:instrText xml:space="preserve"> PAGEREF _Toc534293462 \h </w:instrText>
        </w:r>
        <w:r w:rsidR="001B7B46">
          <w:rPr>
            <w:noProof/>
            <w:webHidden/>
          </w:rPr>
        </w:r>
        <w:r w:rsidR="001B7B46">
          <w:rPr>
            <w:noProof/>
            <w:webHidden/>
          </w:rPr>
          <w:fldChar w:fldCharType="separate"/>
        </w:r>
        <w:r w:rsidR="001B7B46">
          <w:rPr>
            <w:noProof/>
            <w:webHidden/>
          </w:rPr>
          <w:t>10</w:t>
        </w:r>
        <w:r w:rsidR="001B7B46">
          <w:rPr>
            <w:noProof/>
            <w:webHidden/>
          </w:rPr>
          <w:fldChar w:fldCharType="end"/>
        </w:r>
      </w:hyperlink>
    </w:p>
    <w:p w14:paraId="0F0168B1" w14:textId="77777777" w:rsidR="00D24B42" w:rsidRDefault="00C540D0" w:rsidP="00C540D0">
      <w:pPr>
        <w:pStyle w:val="BodyText"/>
        <w:sectPr w:rsidR="00D24B42" w:rsidSect="0072697F">
          <w:headerReference w:type="default" r:id="rId17"/>
          <w:footerReference w:type="default" r:id="rId18"/>
          <w:pgSz w:w="11909" w:h="16834" w:code="9"/>
          <w:pgMar w:top="1354" w:right="1022" w:bottom="562" w:left="792" w:header="562" w:footer="562" w:gutter="230"/>
          <w:cols w:space="720"/>
          <w:docGrid w:linePitch="360"/>
        </w:sectPr>
      </w:pPr>
      <w:r w:rsidRPr="0004496C">
        <w:rPr>
          <w:color w:val="000000" w:themeColor="text1"/>
        </w:rPr>
        <w:fldChar w:fldCharType="end"/>
      </w:r>
    </w:p>
    <w:p w14:paraId="441A1508" w14:textId="77777777" w:rsidR="00C540D0" w:rsidRDefault="00C540D0" w:rsidP="00C540D0">
      <w:pPr>
        <w:pStyle w:val="Heading1"/>
        <w:numPr>
          <w:ilvl w:val="0"/>
          <w:numId w:val="0"/>
        </w:numPr>
      </w:pPr>
      <w:bookmarkStart w:id="0" w:name="_Toc534293452"/>
      <w:r>
        <w:lastRenderedPageBreak/>
        <w:t>Executive Summary</w:t>
      </w:r>
      <w:bookmarkEnd w:id="0"/>
    </w:p>
    <w:p w14:paraId="37A5BFBB" w14:textId="77777777" w:rsidR="00C540D0" w:rsidRPr="0004496C" w:rsidRDefault="00C540D0" w:rsidP="00C144C6">
      <w:pPr>
        <w:pStyle w:val="Heading2"/>
        <w:numPr>
          <w:ilvl w:val="1"/>
          <w:numId w:val="41"/>
        </w:numPr>
        <w:rPr>
          <w:color w:val="000000" w:themeColor="text1"/>
        </w:rPr>
      </w:pPr>
      <w:bookmarkStart w:id="1" w:name="_Toc534293453"/>
      <w:r w:rsidRPr="0004496C">
        <w:rPr>
          <w:color w:val="000000" w:themeColor="text1"/>
        </w:rPr>
        <w:t>Background</w:t>
      </w:r>
      <w:bookmarkEnd w:id="1"/>
    </w:p>
    <w:p w14:paraId="6CB92B05" w14:textId="77777777" w:rsidR="00C540D0" w:rsidRDefault="00D702C0" w:rsidP="00C540D0">
      <w:pPr>
        <w:pStyle w:val="BodyText"/>
        <w:rPr>
          <w:rFonts w:asciiTheme="majorHAnsi" w:hAnsiTheme="majorHAnsi" w:cs="Arial"/>
          <w:color w:val="263238"/>
          <w:sz w:val="22"/>
        </w:rPr>
      </w:pPr>
      <w:bookmarkStart w:id="2" w:name="_Toc405554600"/>
      <w:r>
        <w:rPr>
          <w:rFonts w:asciiTheme="majorHAnsi" w:hAnsiTheme="majorHAnsi" w:cs="Arial"/>
          <w:color w:val="263238"/>
          <w:sz w:val="22"/>
        </w:rPr>
        <w:t xml:space="preserve">Webel </w:t>
      </w:r>
      <w:r w:rsidR="00C540D0" w:rsidRPr="00567CF5">
        <w:rPr>
          <w:rFonts w:asciiTheme="majorHAnsi" w:hAnsiTheme="majorHAnsi" w:cs="Arial"/>
          <w:color w:val="263238"/>
          <w:sz w:val="22"/>
        </w:rPr>
        <w:t>is keen to explore the strengths of blockchain to inculcate trust and transparency for residents and businesses housed within New Town area of Kolkata</w:t>
      </w:r>
      <w:r>
        <w:rPr>
          <w:rFonts w:asciiTheme="majorHAnsi" w:hAnsiTheme="majorHAnsi" w:cs="Arial"/>
          <w:color w:val="263238"/>
          <w:sz w:val="22"/>
        </w:rPr>
        <w:t xml:space="preserve"> under </w:t>
      </w:r>
      <w:r w:rsidR="00AC4959" w:rsidRPr="00AC4959">
        <w:rPr>
          <w:rFonts w:asciiTheme="majorHAnsi" w:hAnsiTheme="majorHAnsi" w:cs="Arial"/>
          <w:color w:val="263238"/>
          <w:sz w:val="22"/>
        </w:rPr>
        <w:t>New Town Kolkata Development Authority (NKDA)</w:t>
      </w:r>
      <w:r w:rsidR="00C540D0" w:rsidRPr="00567CF5">
        <w:rPr>
          <w:rFonts w:asciiTheme="majorHAnsi" w:hAnsiTheme="majorHAnsi" w:cs="Arial"/>
          <w:color w:val="263238"/>
          <w:sz w:val="22"/>
        </w:rPr>
        <w:t>.</w:t>
      </w:r>
      <w:r w:rsidR="00C540D0" w:rsidRPr="00567CF5">
        <w:rPr>
          <w:rFonts w:asciiTheme="majorHAnsi" w:hAnsiTheme="majorHAnsi"/>
          <w:sz w:val="22"/>
        </w:rPr>
        <w:t xml:space="preserve"> </w:t>
      </w:r>
      <w:r w:rsidR="00C540D0" w:rsidRPr="00567CF5">
        <w:rPr>
          <w:rFonts w:asciiTheme="majorHAnsi" w:hAnsiTheme="majorHAnsi" w:cs="Arial"/>
          <w:color w:val="263238"/>
          <w:sz w:val="22"/>
        </w:rPr>
        <w:t>One of the key objectives was bringing transparency in every stage of the citizen lifecycle, and creating an immutable, tamper proof, robust system of birth</w:t>
      </w:r>
      <w:r w:rsidR="00AC4959">
        <w:rPr>
          <w:rFonts w:asciiTheme="majorHAnsi" w:hAnsiTheme="majorHAnsi" w:cs="Arial"/>
          <w:color w:val="263238"/>
          <w:sz w:val="22"/>
        </w:rPr>
        <w:t>/death</w:t>
      </w:r>
      <w:r w:rsidR="00C540D0" w:rsidRPr="00567CF5">
        <w:rPr>
          <w:rFonts w:asciiTheme="majorHAnsi" w:hAnsiTheme="majorHAnsi" w:cs="Arial"/>
          <w:color w:val="263238"/>
          <w:sz w:val="22"/>
        </w:rPr>
        <w:t xml:space="preserve"> recor</w:t>
      </w:r>
      <w:r w:rsidR="00C540D0">
        <w:rPr>
          <w:rFonts w:asciiTheme="majorHAnsi" w:hAnsiTheme="majorHAnsi" w:cs="Arial"/>
          <w:color w:val="263238"/>
          <w:sz w:val="22"/>
        </w:rPr>
        <w:t xml:space="preserve">ds was identified as the first </w:t>
      </w:r>
      <w:r w:rsidR="006F0D0D">
        <w:rPr>
          <w:rFonts w:asciiTheme="majorHAnsi" w:hAnsiTheme="majorHAnsi" w:cs="Arial"/>
          <w:color w:val="263238"/>
          <w:sz w:val="22"/>
        </w:rPr>
        <w:t>endeavor</w:t>
      </w:r>
      <w:r w:rsidR="00C540D0" w:rsidRPr="00567CF5">
        <w:rPr>
          <w:rFonts w:asciiTheme="majorHAnsi" w:hAnsiTheme="majorHAnsi" w:cs="Arial"/>
          <w:color w:val="263238"/>
          <w:sz w:val="22"/>
        </w:rPr>
        <w:t xml:space="preserve"> to leverage the power of blockchain. </w:t>
      </w:r>
    </w:p>
    <w:p w14:paraId="16B4409A" w14:textId="77777777" w:rsidR="00C540D0" w:rsidRDefault="00C540D0" w:rsidP="00C540D0">
      <w:pPr>
        <w:pStyle w:val="BodyText"/>
        <w:rPr>
          <w:rFonts w:asciiTheme="majorHAnsi" w:hAnsiTheme="majorHAnsi" w:cs="Arial"/>
          <w:color w:val="263238"/>
          <w:sz w:val="22"/>
        </w:rPr>
      </w:pPr>
      <w:r w:rsidRPr="00567CF5">
        <w:rPr>
          <w:rFonts w:asciiTheme="majorHAnsi" w:hAnsiTheme="majorHAnsi" w:cs="Arial"/>
          <w:color w:val="263238"/>
          <w:sz w:val="22"/>
        </w:rPr>
        <w:t>The creation of an immutable archive or records, with complete traceability of information was facilitated by the use of blockchain</w:t>
      </w:r>
      <w:r w:rsidR="00F32F2C">
        <w:rPr>
          <w:rFonts w:asciiTheme="majorHAnsi" w:hAnsiTheme="majorHAnsi" w:cs="Arial"/>
          <w:color w:val="263238"/>
          <w:sz w:val="22"/>
        </w:rPr>
        <w:t>.</w:t>
      </w:r>
      <w:r w:rsidRPr="00567CF5">
        <w:rPr>
          <w:rFonts w:asciiTheme="majorHAnsi" w:hAnsiTheme="majorHAnsi" w:cs="Arial"/>
          <w:color w:val="263238"/>
          <w:sz w:val="22"/>
        </w:rPr>
        <w:t> </w:t>
      </w:r>
    </w:p>
    <w:p w14:paraId="1C1F0912" w14:textId="77777777" w:rsidR="00C144C6" w:rsidRDefault="00C144C6" w:rsidP="00C540D0">
      <w:pPr>
        <w:pStyle w:val="BodyText"/>
        <w:rPr>
          <w:rFonts w:asciiTheme="majorHAnsi" w:hAnsiTheme="majorHAnsi" w:cs="Arial"/>
          <w:color w:val="263238"/>
          <w:sz w:val="22"/>
        </w:rPr>
      </w:pPr>
    </w:p>
    <w:p w14:paraId="6DABC90F" w14:textId="77777777" w:rsidR="00941BE9" w:rsidRPr="00C144C6" w:rsidRDefault="00941BE9" w:rsidP="00C144C6">
      <w:pPr>
        <w:pStyle w:val="Heading2"/>
        <w:numPr>
          <w:ilvl w:val="1"/>
          <w:numId w:val="41"/>
        </w:numPr>
        <w:rPr>
          <w:color w:val="000000" w:themeColor="text1"/>
        </w:rPr>
      </w:pPr>
      <w:bookmarkStart w:id="3" w:name="_Toc534293454"/>
      <w:r w:rsidRPr="00C144C6">
        <w:rPr>
          <w:color w:val="000000" w:themeColor="text1"/>
        </w:rPr>
        <w:t xml:space="preserve">What is </w:t>
      </w:r>
      <w:r w:rsidR="006F0D0D" w:rsidRPr="00C144C6">
        <w:rPr>
          <w:color w:val="000000" w:themeColor="text1"/>
        </w:rPr>
        <w:t>blockchain?</w:t>
      </w:r>
      <w:bookmarkEnd w:id="3"/>
    </w:p>
    <w:p w14:paraId="724D3643" w14:textId="77777777" w:rsidR="00941BE9" w:rsidRPr="00941BE9" w:rsidRDefault="00941BE9" w:rsidP="00941BE9">
      <w:pPr>
        <w:pStyle w:val="Default"/>
        <w:rPr>
          <w:rFonts w:asciiTheme="majorHAnsi" w:hAnsiTheme="majorHAnsi" w:cs="Arial"/>
          <w:color w:val="263238"/>
          <w:sz w:val="22"/>
          <w:szCs w:val="20"/>
        </w:rPr>
      </w:pPr>
      <w:r w:rsidRPr="00941BE9">
        <w:rPr>
          <w:rFonts w:asciiTheme="majorHAnsi" w:hAnsiTheme="majorHAnsi" w:cs="Arial"/>
          <w:color w:val="263238"/>
          <w:sz w:val="22"/>
          <w:szCs w:val="20"/>
        </w:rPr>
        <w:t>Blockchain is a digital, decentralized (distributed) ledger (database) that keeps a record of all transactions that take place across a peer-to-peer network. It is an interlinked and continuously expanding list of records stored securely across a number of interconnected systems. This makes blockchain technology resilient since the network has no single point of vulnerability. Additionally, each ‘block’ is uniquely connected to the previous blocks via a digital signature which means that making a change to a record without disturbing the previous records in the chain is not possible, thus rendering the information tamper-proof. The key innovation in blockchain technology is that it allows its participant to transfer assets using internet protocol and without any centralized third party (intermediary).</w:t>
      </w:r>
    </w:p>
    <w:p w14:paraId="1727A540" w14:textId="77777777" w:rsidR="00941BE9" w:rsidRDefault="00941BE9" w:rsidP="00941BE9">
      <w:pPr>
        <w:pStyle w:val="Default"/>
        <w:rPr>
          <w:rFonts w:ascii="Times New Roman" w:hAnsi="Times New Roman" w:cs="Times New Roman"/>
          <w:sz w:val="20"/>
          <w:szCs w:val="20"/>
        </w:rPr>
      </w:pPr>
    </w:p>
    <w:p w14:paraId="66FB33EE" w14:textId="77777777" w:rsidR="00941BE9" w:rsidRDefault="00941BE9" w:rsidP="00941BE9">
      <w:pPr>
        <w:pStyle w:val="Default"/>
        <w:rPr>
          <w:rFonts w:ascii="Times New Roman" w:hAnsi="Times New Roman" w:cs="Times New Roman"/>
          <w:sz w:val="20"/>
          <w:szCs w:val="20"/>
        </w:rPr>
      </w:pPr>
    </w:p>
    <w:p w14:paraId="4E042DB1" w14:textId="77777777" w:rsidR="00941BE9" w:rsidRDefault="00AC4959" w:rsidP="00941BE9">
      <w:pPr>
        <w:pStyle w:val="Default"/>
        <w:rPr>
          <w:rFonts w:ascii="Times New Roman" w:hAnsi="Times New Roman" w:cs="Times New Roman"/>
          <w:sz w:val="20"/>
          <w:szCs w:val="20"/>
        </w:rPr>
      </w:pPr>
      <w:r w:rsidRPr="00274DD9">
        <w:rPr>
          <w:rFonts w:ascii="Times New Roman" w:hAnsi="Times New Roman" w:cs="Times New Roman"/>
          <w:b/>
          <w:noProof/>
          <w:sz w:val="20"/>
          <w:szCs w:val="20"/>
        </w:rPr>
        <mc:AlternateContent>
          <mc:Choice Requires="wpg">
            <w:drawing>
              <wp:anchor distT="0" distB="0" distL="114300" distR="114300" simplePos="0" relativeHeight="251659264" behindDoc="0" locked="0" layoutInCell="1" allowOverlap="1" wp14:anchorId="7138B246" wp14:editId="271C1ABF">
                <wp:simplePos x="0" y="0"/>
                <wp:positionH relativeFrom="margin">
                  <wp:align>right</wp:align>
                </wp:positionH>
                <wp:positionV relativeFrom="paragraph">
                  <wp:posOffset>6649</wp:posOffset>
                </wp:positionV>
                <wp:extent cx="6051961" cy="2882899"/>
                <wp:effectExtent l="0" t="0" r="25400" b="0"/>
                <wp:wrapNone/>
                <wp:docPr id="4" name="Group 30"/>
                <wp:cNvGraphicFramePr/>
                <a:graphic xmlns:a="http://schemas.openxmlformats.org/drawingml/2006/main">
                  <a:graphicData uri="http://schemas.microsoft.com/office/word/2010/wordprocessingGroup">
                    <wpg:wgp>
                      <wpg:cNvGrpSpPr/>
                      <wpg:grpSpPr>
                        <a:xfrm>
                          <a:off x="0" y="0"/>
                          <a:ext cx="6051961" cy="2882899"/>
                          <a:chOff x="-1" y="0"/>
                          <a:chExt cx="6552982" cy="3330647"/>
                        </a:xfrm>
                      </wpg:grpSpPr>
                      <wps:wsp>
                        <wps:cNvPr id="6" name="Text Box 290"/>
                        <wps:cNvSpPr txBox="1">
                          <a:spLocks noChangeArrowheads="1"/>
                        </wps:cNvSpPr>
                        <wps:spPr bwMode="auto">
                          <a:xfrm>
                            <a:off x="4198964" y="577789"/>
                            <a:ext cx="2354017" cy="668481"/>
                          </a:xfrm>
                          <a:prstGeom prst="rect">
                            <a:avLst/>
                          </a:prstGeom>
                          <a:solidFill>
                            <a:srgbClr val="FFFFFF"/>
                          </a:solidFill>
                          <a:ln w="6350">
                            <a:solidFill>
                              <a:srgbClr val="000000"/>
                            </a:solidFill>
                            <a:miter lim="800000"/>
                            <a:headEnd/>
                            <a:tailEnd/>
                          </a:ln>
                        </wps:spPr>
                        <wps:txbx>
                          <w:txbxContent>
                            <w:p w14:paraId="2EB549BB" w14:textId="77777777" w:rsidR="00941BE9" w:rsidRPr="00743493" w:rsidRDefault="00941BE9" w:rsidP="00941BE9">
                              <w:pPr>
                                <w:pStyle w:val="NormalWeb"/>
                                <w:kinsoku w:val="0"/>
                                <w:overflowPunct w:val="0"/>
                                <w:spacing w:before="0" w:beforeAutospacing="0" w:after="0" w:afterAutospacing="0"/>
                                <w:textAlignment w:val="baseline"/>
                                <w:rPr>
                                  <w:rFonts w:eastAsia="Arial"/>
                                  <w:color w:val="000000" w:themeColor="text1"/>
                                  <w:kern w:val="24"/>
                                  <w:sz w:val="16"/>
                                  <w:szCs w:val="22"/>
                                </w:rPr>
                              </w:pPr>
                              <w:r w:rsidRPr="00743493">
                                <w:rPr>
                                  <w:rFonts w:eastAsia="Arial"/>
                                  <w:color w:val="000000" w:themeColor="text1"/>
                                  <w:kern w:val="24"/>
                                  <w:sz w:val="16"/>
                                  <w:szCs w:val="22"/>
                                </w:rPr>
                                <w:t xml:space="preserve">A node is simply a computer server that is connected to a network. When a node connects to a network for the first </w:t>
                              </w:r>
                              <w:r w:rsidRPr="00743493">
                                <w:rPr>
                                  <w:rFonts w:eastAsia="Arial"/>
                                  <w:color w:val="000000" w:themeColor="text1"/>
                                  <w:kern w:val="24"/>
                                  <w:sz w:val="18"/>
                                  <w:szCs w:val="22"/>
                                </w:rPr>
                                <w:t xml:space="preserve">time, </w:t>
                              </w:r>
                              <w:r w:rsidRPr="00743493">
                                <w:rPr>
                                  <w:rFonts w:eastAsia="Arial"/>
                                  <w:color w:val="000000" w:themeColor="text1"/>
                                  <w:kern w:val="24"/>
                                  <w:sz w:val="16"/>
                                  <w:szCs w:val="22"/>
                                </w:rPr>
                                <w:t>it downloads the copy of the ledger.</w:t>
                              </w:r>
                            </w:p>
                          </w:txbxContent>
                        </wps:txbx>
                        <wps:bodyPr vert="horz" wrap="square" lIns="91440" tIns="45720" rIns="91440" bIns="45720" numCol="1" anchor="t" anchorCtr="0" compatLnSpc="1">
                          <a:prstTxWarp prst="textNoShape">
                            <a:avLst/>
                          </a:prstTxWarp>
                        </wps:bodyPr>
                      </wps:wsp>
                      <wpg:grpSp>
                        <wpg:cNvPr id="7" name="Group 7"/>
                        <wpg:cNvGrpSpPr/>
                        <wpg:grpSpPr>
                          <a:xfrm>
                            <a:off x="-1" y="0"/>
                            <a:ext cx="6150864" cy="3330647"/>
                            <a:chOff x="-1" y="0"/>
                            <a:chExt cx="6150864" cy="3330647"/>
                          </a:xfrm>
                        </wpg:grpSpPr>
                        <wpg:grpSp>
                          <wpg:cNvPr id="9" name="Group 9"/>
                          <wpg:cNvGrpSpPr/>
                          <wpg:grpSpPr>
                            <a:xfrm>
                              <a:off x="-1" y="0"/>
                              <a:ext cx="3915127" cy="3330647"/>
                              <a:chOff x="0" y="0"/>
                              <a:chExt cx="3915371" cy="3330964"/>
                            </a:xfrm>
                          </wpg:grpSpPr>
                          <wps:wsp>
                            <wps:cNvPr id="10" name="Freeform 10"/>
                            <wps:cNvSpPr>
                              <a:spLocks noEditPoints="1"/>
                            </wps:cNvSpPr>
                            <wps:spPr bwMode="auto">
                              <a:xfrm>
                                <a:off x="1431985" y="0"/>
                                <a:ext cx="767715" cy="577850"/>
                              </a:xfrm>
                              <a:custGeom>
                                <a:avLst/>
                                <a:gdLst>
                                  <a:gd name="T0" fmla="*/ 360 w 360"/>
                                  <a:gd name="T1" fmla="*/ 256 h 278"/>
                                  <a:gd name="T2" fmla="*/ 360 w 360"/>
                                  <a:gd name="T3" fmla="*/ 252 h 278"/>
                                  <a:gd name="T4" fmla="*/ 358 w 360"/>
                                  <a:gd name="T5" fmla="*/ 252 h 278"/>
                                  <a:gd name="T6" fmla="*/ 318 w 360"/>
                                  <a:gd name="T7" fmla="*/ 200 h 278"/>
                                  <a:gd name="T8" fmla="*/ 314 w 360"/>
                                  <a:gd name="T9" fmla="*/ 198 h 278"/>
                                  <a:gd name="T10" fmla="*/ 50 w 360"/>
                                  <a:gd name="T11" fmla="*/ 196 h 278"/>
                                  <a:gd name="T12" fmla="*/ 46 w 360"/>
                                  <a:gd name="T13" fmla="*/ 198 h 278"/>
                                  <a:gd name="T14" fmla="*/ 2 w 360"/>
                                  <a:gd name="T15" fmla="*/ 250 h 278"/>
                                  <a:gd name="T16" fmla="*/ 2 w 360"/>
                                  <a:gd name="T17" fmla="*/ 252 h 278"/>
                                  <a:gd name="T18" fmla="*/ 0 w 360"/>
                                  <a:gd name="T19" fmla="*/ 252 h 278"/>
                                  <a:gd name="T20" fmla="*/ 0 w 360"/>
                                  <a:gd name="T21" fmla="*/ 256 h 278"/>
                                  <a:gd name="T22" fmla="*/ 0 w 360"/>
                                  <a:gd name="T23" fmla="*/ 256 h 278"/>
                                  <a:gd name="T24" fmla="*/ 0 w 360"/>
                                  <a:gd name="T25" fmla="*/ 268 h 278"/>
                                  <a:gd name="T26" fmla="*/ 4 w 360"/>
                                  <a:gd name="T27" fmla="*/ 276 h 278"/>
                                  <a:gd name="T28" fmla="*/ 10 w 360"/>
                                  <a:gd name="T29" fmla="*/ 278 h 278"/>
                                  <a:gd name="T30" fmla="*/ 350 w 360"/>
                                  <a:gd name="T31" fmla="*/ 278 h 278"/>
                                  <a:gd name="T32" fmla="*/ 356 w 360"/>
                                  <a:gd name="T33" fmla="*/ 276 h 278"/>
                                  <a:gd name="T34" fmla="*/ 360 w 360"/>
                                  <a:gd name="T35" fmla="*/ 268 h 278"/>
                                  <a:gd name="T36" fmla="*/ 360 w 360"/>
                                  <a:gd name="T37" fmla="*/ 256 h 278"/>
                                  <a:gd name="T38" fmla="*/ 360 w 360"/>
                                  <a:gd name="T39" fmla="*/ 256 h 278"/>
                                  <a:gd name="T40" fmla="*/ 146 w 360"/>
                                  <a:gd name="T41" fmla="*/ 234 h 278"/>
                                  <a:gd name="T42" fmla="*/ 226 w 360"/>
                                  <a:gd name="T43" fmla="*/ 254 h 278"/>
                                  <a:gd name="T44" fmla="*/ 338 w 360"/>
                                  <a:gd name="T45" fmla="*/ 268 h 278"/>
                                  <a:gd name="T46" fmla="*/ 334 w 360"/>
                                  <a:gd name="T47" fmla="*/ 270 h 278"/>
                                  <a:gd name="T48" fmla="*/ 332 w 360"/>
                                  <a:gd name="T49" fmla="*/ 270 h 278"/>
                                  <a:gd name="T50" fmla="*/ 326 w 360"/>
                                  <a:gd name="T51" fmla="*/ 268 h 278"/>
                                  <a:gd name="T52" fmla="*/ 324 w 360"/>
                                  <a:gd name="T53" fmla="*/ 262 h 278"/>
                                  <a:gd name="T54" fmla="*/ 326 w 360"/>
                                  <a:gd name="T55" fmla="*/ 256 h 278"/>
                                  <a:gd name="T56" fmla="*/ 328 w 360"/>
                                  <a:gd name="T57" fmla="*/ 256 h 278"/>
                                  <a:gd name="T58" fmla="*/ 334 w 360"/>
                                  <a:gd name="T59" fmla="*/ 256 h 278"/>
                                  <a:gd name="T60" fmla="*/ 338 w 360"/>
                                  <a:gd name="T61" fmla="*/ 256 h 278"/>
                                  <a:gd name="T62" fmla="*/ 340 w 360"/>
                                  <a:gd name="T63" fmla="*/ 262 h 278"/>
                                  <a:gd name="T64" fmla="*/ 340 w 360"/>
                                  <a:gd name="T65" fmla="*/ 266 h 278"/>
                                  <a:gd name="T66" fmla="*/ 338 w 360"/>
                                  <a:gd name="T67" fmla="*/ 268 h 278"/>
                                  <a:gd name="T68" fmla="*/ 306 w 360"/>
                                  <a:gd name="T69" fmla="*/ 184 h 278"/>
                                  <a:gd name="T70" fmla="*/ 310 w 360"/>
                                  <a:gd name="T71" fmla="*/ 184 h 278"/>
                                  <a:gd name="T72" fmla="*/ 318 w 360"/>
                                  <a:gd name="T73" fmla="*/ 178 h 278"/>
                                  <a:gd name="T74" fmla="*/ 318 w 360"/>
                                  <a:gd name="T75" fmla="*/ 12 h 278"/>
                                  <a:gd name="T76" fmla="*/ 318 w 360"/>
                                  <a:gd name="T77" fmla="*/ 6 h 278"/>
                                  <a:gd name="T78" fmla="*/ 310 w 360"/>
                                  <a:gd name="T79" fmla="*/ 0 h 278"/>
                                  <a:gd name="T80" fmla="*/ 54 w 360"/>
                                  <a:gd name="T81" fmla="*/ 0 h 278"/>
                                  <a:gd name="T82" fmla="*/ 50 w 360"/>
                                  <a:gd name="T83" fmla="*/ 0 h 278"/>
                                  <a:gd name="T84" fmla="*/ 42 w 360"/>
                                  <a:gd name="T85" fmla="*/ 6 h 278"/>
                                  <a:gd name="T86" fmla="*/ 42 w 360"/>
                                  <a:gd name="T87" fmla="*/ 172 h 278"/>
                                  <a:gd name="T88" fmla="*/ 42 w 360"/>
                                  <a:gd name="T89" fmla="*/ 178 h 278"/>
                                  <a:gd name="T90" fmla="*/ 50 w 360"/>
                                  <a:gd name="T91" fmla="*/ 184 h 278"/>
                                  <a:gd name="T92" fmla="*/ 54 w 360"/>
                                  <a:gd name="T93" fmla="*/ 184 h 278"/>
                                  <a:gd name="T94" fmla="*/ 294 w 360"/>
                                  <a:gd name="T95" fmla="*/ 24 h 278"/>
                                  <a:gd name="T96" fmla="*/ 66 w 360"/>
                                  <a:gd name="T97" fmla="*/ 160 h 2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60" h="278">
                                    <a:moveTo>
                                      <a:pt x="360" y="256"/>
                                    </a:moveTo>
                                    <a:lnTo>
                                      <a:pt x="360" y="256"/>
                                    </a:lnTo>
                                    <a:lnTo>
                                      <a:pt x="360" y="252"/>
                                    </a:lnTo>
                                    <a:lnTo>
                                      <a:pt x="360" y="252"/>
                                    </a:lnTo>
                                    <a:lnTo>
                                      <a:pt x="358" y="252"/>
                                    </a:lnTo>
                                    <a:lnTo>
                                      <a:pt x="358" y="252"/>
                                    </a:lnTo>
                                    <a:lnTo>
                                      <a:pt x="358" y="250"/>
                                    </a:lnTo>
                                    <a:lnTo>
                                      <a:pt x="318" y="200"/>
                                    </a:lnTo>
                                    <a:lnTo>
                                      <a:pt x="318" y="200"/>
                                    </a:lnTo>
                                    <a:lnTo>
                                      <a:pt x="314" y="198"/>
                                    </a:lnTo>
                                    <a:lnTo>
                                      <a:pt x="310" y="196"/>
                                    </a:lnTo>
                                    <a:lnTo>
                                      <a:pt x="50" y="196"/>
                                    </a:lnTo>
                                    <a:lnTo>
                                      <a:pt x="50" y="196"/>
                                    </a:lnTo>
                                    <a:lnTo>
                                      <a:pt x="46" y="198"/>
                                    </a:lnTo>
                                    <a:lnTo>
                                      <a:pt x="42" y="200"/>
                                    </a:lnTo>
                                    <a:lnTo>
                                      <a:pt x="2" y="250"/>
                                    </a:lnTo>
                                    <a:lnTo>
                                      <a:pt x="2" y="250"/>
                                    </a:lnTo>
                                    <a:lnTo>
                                      <a:pt x="2" y="252"/>
                                    </a:lnTo>
                                    <a:lnTo>
                                      <a:pt x="2" y="252"/>
                                    </a:lnTo>
                                    <a:lnTo>
                                      <a:pt x="0" y="252"/>
                                    </a:lnTo>
                                    <a:lnTo>
                                      <a:pt x="0" y="252"/>
                                    </a:lnTo>
                                    <a:lnTo>
                                      <a:pt x="0" y="256"/>
                                    </a:lnTo>
                                    <a:lnTo>
                                      <a:pt x="0" y="256"/>
                                    </a:lnTo>
                                    <a:lnTo>
                                      <a:pt x="0" y="256"/>
                                    </a:lnTo>
                                    <a:lnTo>
                                      <a:pt x="0" y="268"/>
                                    </a:lnTo>
                                    <a:lnTo>
                                      <a:pt x="0" y="268"/>
                                    </a:lnTo>
                                    <a:lnTo>
                                      <a:pt x="0" y="272"/>
                                    </a:lnTo>
                                    <a:lnTo>
                                      <a:pt x="4" y="276"/>
                                    </a:lnTo>
                                    <a:lnTo>
                                      <a:pt x="6" y="278"/>
                                    </a:lnTo>
                                    <a:lnTo>
                                      <a:pt x="10" y="278"/>
                                    </a:lnTo>
                                    <a:lnTo>
                                      <a:pt x="350" y="278"/>
                                    </a:lnTo>
                                    <a:lnTo>
                                      <a:pt x="350" y="278"/>
                                    </a:lnTo>
                                    <a:lnTo>
                                      <a:pt x="354" y="278"/>
                                    </a:lnTo>
                                    <a:lnTo>
                                      <a:pt x="356" y="276"/>
                                    </a:lnTo>
                                    <a:lnTo>
                                      <a:pt x="360" y="272"/>
                                    </a:lnTo>
                                    <a:lnTo>
                                      <a:pt x="360" y="268"/>
                                    </a:lnTo>
                                    <a:lnTo>
                                      <a:pt x="360" y="256"/>
                                    </a:lnTo>
                                    <a:lnTo>
                                      <a:pt x="360" y="256"/>
                                    </a:lnTo>
                                    <a:lnTo>
                                      <a:pt x="360" y="256"/>
                                    </a:lnTo>
                                    <a:lnTo>
                                      <a:pt x="360" y="256"/>
                                    </a:lnTo>
                                    <a:close/>
                                    <a:moveTo>
                                      <a:pt x="134" y="254"/>
                                    </a:moveTo>
                                    <a:lnTo>
                                      <a:pt x="146" y="234"/>
                                    </a:lnTo>
                                    <a:lnTo>
                                      <a:pt x="214" y="234"/>
                                    </a:lnTo>
                                    <a:lnTo>
                                      <a:pt x="226" y="254"/>
                                    </a:lnTo>
                                    <a:lnTo>
                                      <a:pt x="134" y="254"/>
                                    </a:lnTo>
                                    <a:close/>
                                    <a:moveTo>
                                      <a:pt x="338" y="268"/>
                                    </a:moveTo>
                                    <a:lnTo>
                                      <a:pt x="338" y="268"/>
                                    </a:lnTo>
                                    <a:lnTo>
                                      <a:pt x="334" y="270"/>
                                    </a:lnTo>
                                    <a:lnTo>
                                      <a:pt x="332" y="270"/>
                                    </a:lnTo>
                                    <a:lnTo>
                                      <a:pt x="332" y="270"/>
                                    </a:lnTo>
                                    <a:lnTo>
                                      <a:pt x="326" y="268"/>
                                    </a:lnTo>
                                    <a:lnTo>
                                      <a:pt x="326" y="268"/>
                                    </a:lnTo>
                                    <a:lnTo>
                                      <a:pt x="324" y="262"/>
                                    </a:lnTo>
                                    <a:lnTo>
                                      <a:pt x="324" y="262"/>
                                    </a:lnTo>
                                    <a:lnTo>
                                      <a:pt x="324" y="260"/>
                                    </a:lnTo>
                                    <a:lnTo>
                                      <a:pt x="326" y="256"/>
                                    </a:lnTo>
                                    <a:lnTo>
                                      <a:pt x="326" y="256"/>
                                    </a:lnTo>
                                    <a:lnTo>
                                      <a:pt x="328" y="256"/>
                                    </a:lnTo>
                                    <a:lnTo>
                                      <a:pt x="332" y="254"/>
                                    </a:lnTo>
                                    <a:lnTo>
                                      <a:pt x="334" y="256"/>
                                    </a:lnTo>
                                    <a:lnTo>
                                      <a:pt x="338" y="256"/>
                                    </a:lnTo>
                                    <a:lnTo>
                                      <a:pt x="338" y="256"/>
                                    </a:lnTo>
                                    <a:lnTo>
                                      <a:pt x="340" y="260"/>
                                    </a:lnTo>
                                    <a:lnTo>
                                      <a:pt x="340" y="262"/>
                                    </a:lnTo>
                                    <a:lnTo>
                                      <a:pt x="340" y="262"/>
                                    </a:lnTo>
                                    <a:lnTo>
                                      <a:pt x="340" y="266"/>
                                    </a:lnTo>
                                    <a:lnTo>
                                      <a:pt x="338" y="268"/>
                                    </a:lnTo>
                                    <a:lnTo>
                                      <a:pt x="338" y="268"/>
                                    </a:lnTo>
                                    <a:close/>
                                    <a:moveTo>
                                      <a:pt x="54" y="184"/>
                                    </a:moveTo>
                                    <a:lnTo>
                                      <a:pt x="306" y="184"/>
                                    </a:lnTo>
                                    <a:lnTo>
                                      <a:pt x="306" y="184"/>
                                    </a:lnTo>
                                    <a:lnTo>
                                      <a:pt x="310" y="184"/>
                                    </a:lnTo>
                                    <a:lnTo>
                                      <a:pt x="314" y="182"/>
                                    </a:lnTo>
                                    <a:lnTo>
                                      <a:pt x="318" y="178"/>
                                    </a:lnTo>
                                    <a:lnTo>
                                      <a:pt x="318" y="172"/>
                                    </a:lnTo>
                                    <a:lnTo>
                                      <a:pt x="318" y="12"/>
                                    </a:lnTo>
                                    <a:lnTo>
                                      <a:pt x="318" y="12"/>
                                    </a:lnTo>
                                    <a:lnTo>
                                      <a:pt x="318" y="6"/>
                                    </a:lnTo>
                                    <a:lnTo>
                                      <a:pt x="314" y="2"/>
                                    </a:lnTo>
                                    <a:lnTo>
                                      <a:pt x="310" y="0"/>
                                    </a:lnTo>
                                    <a:lnTo>
                                      <a:pt x="306" y="0"/>
                                    </a:lnTo>
                                    <a:lnTo>
                                      <a:pt x="54" y="0"/>
                                    </a:lnTo>
                                    <a:lnTo>
                                      <a:pt x="54" y="0"/>
                                    </a:lnTo>
                                    <a:lnTo>
                                      <a:pt x="50" y="0"/>
                                    </a:lnTo>
                                    <a:lnTo>
                                      <a:pt x="46" y="2"/>
                                    </a:lnTo>
                                    <a:lnTo>
                                      <a:pt x="42" y="6"/>
                                    </a:lnTo>
                                    <a:lnTo>
                                      <a:pt x="42" y="12"/>
                                    </a:lnTo>
                                    <a:lnTo>
                                      <a:pt x="42" y="172"/>
                                    </a:lnTo>
                                    <a:lnTo>
                                      <a:pt x="42" y="172"/>
                                    </a:lnTo>
                                    <a:lnTo>
                                      <a:pt x="42" y="178"/>
                                    </a:lnTo>
                                    <a:lnTo>
                                      <a:pt x="46" y="182"/>
                                    </a:lnTo>
                                    <a:lnTo>
                                      <a:pt x="50" y="184"/>
                                    </a:lnTo>
                                    <a:lnTo>
                                      <a:pt x="54" y="184"/>
                                    </a:lnTo>
                                    <a:lnTo>
                                      <a:pt x="54" y="184"/>
                                    </a:lnTo>
                                    <a:close/>
                                    <a:moveTo>
                                      <a:pt x="66" y="24"/>
                                    </a:moveTo>
                                    <a:lnTo>
                                      <a:pt x="294" y="24"/>
                                    </a:lnTo>
                                    <a:lnTo>
                                      <a:pt x="294" y="160"/>
                                    </a:lnTo>
                                    <a:lnTo>
                                      <a:pt x="66" y="160"/>
                                    </a:lnTo>
                                    <a:lnTo>
                                      <a:pt x="66" y="24"/>
                                    </a:lnTo>
                                    <a:close/>
                                  </a:path>
                                </a:pathLst>
                              </a:custGeom>
                              <a:solidFill>
                                <a:schemeClr val="tx1">
                                  <a:lumMod val="50000"/>
                                  <a:lumOff val="50000"/>
                                </a:schemeClr>
                              </a:solidFill>
                              <a:ln>
                                <a:noFill/>
                              </a:ln>
                            </wps:spPr>
                            <wps:bodyPr vert="horz" wrap="square" lIns="91440" tIns="45720" rIns="91440" bIns="45720" numCol="1" anchor="t" anchorCtr="0" compatLnSpc="1">
                              <a:prstTxWarp prst="textNoShape">
                                <a:avLst/>
                              </a:prstTxWarp>
                            </wps:bodyPr>
                          </wps:wsp>
                          <wps:wsp>
                            <wps:cNvPr id="11" name="Text Box 6"/>
                            <wps:cNvSpPr txBox="1"/>
                            <wps:spPr>
                              <a:xfrm>
                                <a:off x="2336613" y="148386"/>
                                <a:ext cx="996128" cy="2742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8D3D51" w14:textId="77777777" w:rsidR="00941BE9" w:rsidRPr="00DD5459" w:rsidRDefault="00941BE9" w:rsidP="00941BE9">
                                  <w:pPr>
                                    <w:pStyle w:val="NormalWeb"/>
                                    <w:spacing w:before="0" w:beforeAutospacing="0" w:after="160" w:afterAutospacing="0" w:line="256" w:lineRule="auto"/>
                                    <w:rPr>
                                      <w:rFonts w:eastAsia="Arial"/>
                                      <w:color w:val="000000" w:themeColor="text1"/>
                                      <w:kern w:val="24"/>
                                      <w:sz w:val="16"/>
                                      <w:szCs w:val="22"/>
                                    </w:rPr>
                                  </w:pPr>
                                  <w:r w:rsidRPr="00DD5459">
                                    <w:rPr>
                                      <w:rFonts w:eastAsia="Arial"/>
                                      <w:color w:val="000000" w:themeColor="text1"/>
                                      <w:kern w:val="24"/>
                                      <w:sz w:val="16"/>
                                      <w:szCs w:val="22"/>
                                    </w:rPr>
                                    <w:t>Node</w:t>
                                  </w:r>
                                  <w:r>
                                    <w:rPr>
                                      <w:rFonts w:eastAsia="Arial"/>
                                      <w:color w:val="000000" w:themeColor="text1"/>
                                      <w:kern w:val="24"/>
                                      <w:sz w:val="16"/>
                                      <w:szCs w:val="22"/>
                                    </w:rPr>
                                    <w:t xml:space="preserve"> </w:t>
                                  </w:r>
                                  <w:r w:rsidRPr="00DD5459">
                                    <w:rPr>
                                      <w:rFonts w:eastAsia="Arial"/>
                                      <w:color w:val="000000" w:themeColor="text1"/>
                                      <w:kern w:val="24"/>
                                      <w:sz w:val="16"/>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Freeform 12"/>
                            <wps:cNvSpPr>
                              <a:spLocks noEditPoints="1"/>
                            </wps:cNvSpPr>
                            <wps:spPr bwMode="auto">
                              <a:xfrm>
                                <a:off x="2855344" y="715993"/>
                                <a:ext cx="767715" cy="577850"/>
                              </a:xfrm>
                              <a:custGeom>
                                <a:avLst/>
                                <a:gdLst>
                                  <a:gd name="T0" fmla="*/ 360 w 360"/>
                                  <a:gd name="T1" fmla="*/ 256 h 278"/>
                                  <a:gd name="T2" fmla="*/ 360 w 360"/>
                                  <a:gd name="T3" fmla="*/ 252 h 278"/>
                                  <a:gd name="T4" fmla="*/ 358 w 360"/>
                                  <a:gd name="T5" fmla="*/ 252 h 278"/>
                                  <a:gd name="T6" fmla="*/ 318 w 360"/>
                                  <a:gd name="T7" fmla="*/ 200 h 278"/>
                                  <a:gd name="T8" fmla="*/ 314 w 360"/>
                                  <a:gd name="T9" fmla="*/ 198 h 278"/>
                                  <a:gd name="T10" fmla="*/ 50 w 360"/>
                                  <a:gd name="T11" fmla="*/ 196 h 278"/>
                                  <a:gd name="T12" fmla="*/ 46 w 360"/>
                                  <a:gd name="T13" fmla="*/ 198 h 278"/>
                                  <a:gd name="T14" fmla="*/ 2 w 360"/>
                                  <a:gd name="T15" fmla="*/ 250 h 278"/>
                                  <a:gd name="T16" fmla="*/ 2 w 360"/>
                                  <a:gd name="T17" fmla="*/ 252 h 278"/>
                                  <a:gd name="T18" fmla="*/ 0 w 360"/>
                                  <a:gd name="T19" fmla="*/ 252 h 278"/>
                                  <a:gd name="T20" fmla="*/ 0 w 360"/>
                                  <a:gd name="T21" fmla="*/ 256 h 278"/>
                                  <a:gd name="T22" fmla="*/ 0 w 360"/>
                                  <a:gd name="T23" fmla="*/ 256 h 278"/>
                                  <a:gd name="T24" fmla="*/ 0 w 360"/>
                                  <a:gd name="T25" fmla="*/ 268 h 278"/>
                                  <a:gd name="T26" fmla="*/ 4 w 360"/>
                                  <a:gd name="T27" fmla="*/ 276 h 278"/>
                                  <a:gd name="T28" fmla="*/ 10 w 360"/>
                                  <a:gd name="T29" fmla="*/ 278 h 278"/>
                                  <a:gd name="T30" fmla="*/ 350 w 360"/>
                                  <a:gd name="T31" fmla="*/ 278 h 278"/>
                                  <a:gd name="T32" fmla="*/ 356 w 360"/>
                                  <a:gd name="T33" fmla="*/ 276 h 278"/>
                                  <a:gd name="T34" fmla="*/ 360 w 360"/>
                                  <a:gd name="T35" fmla="*/ 268 h 278"/>
                                  <a:gd name="T36" fmla="*/ 360 w 360"/>
                                  <a:gd name="T37" fmla="*/ 256 h 278"/>
                                  <a:gd name="T38" fmla="*/ 360 w 360"/>
                                  <a:gd name="T39" fmla="*/ 256 h 278"/>
                                  <a:gd name="T40" fmla="*/ 146 w 360"/>
                                  <a:gd name="T41" fmla="*/ 234 h 278"/>
                                  <a:gd name="T42" fmla="*/ 226 w 360"/>
                                  <a:gd name="T43" fmla="*/ 254 h 278"/>
                                  <a:gd name="T44" fmla="*/ 338 w 360"/>
                                  <a:gd name="T45" fmla="*/ 268 h 278"/>
                                  <a:gd name="T46" fmla="*/ 334 w 360"/>
                                  <a:gd name="T47" fmla="*/ 270 h 278"/>
                                  <a:gd name="T48" fmla="*/ 332 w 360"/>
                                  <a:gd name="T49" fmla="*/ 270 h 278"/>
                                  <a:gd name="T50" fmla="*/ 326 w 360"/>
                                  <a:gd name="T51" fmla="*/ 268 h 278"/>
                                  <a:gd name="T52" fmla="*/ 324 w 360"/>
                                  <a:gd name="T53" fmla="*/ 262 h 278"/>
                                  <a:gd name="T54" fmla="*/ 326 w 360"/>
                                  <a:gd name="T55" fmla="*/ 256 h 278"/>
                                  <a:gd name="T56" fmla="*/ 328 w 360"/>
                                  <a:gd name="T57" fmla="*/ 256 h 278"/>
                                  <a:gd name="T58" fmla="*/ 334 w 360"/>
                                  <a:gd name="T59" fmla="*/ 256 h 278"/>
                                  <a:gd name="T60" fmla="*/ 338 w 360"/>
                                  <a:gd name="T61" fmla="*/ 256 h 278"/>
                                  <a:gd name="T62" fmla="*/ 340 w 360"/>
                                  <a:gd name="T63" fmla="*/ 262 h 278"/>
                                  <a:gd name="T64" fmla="*/ 340 w 360"/>
                                  <a:gd name="T65" fmla="*/ 266 h 278"/>
                                  <a:gd name="T66" fmla="*/ 338 w 360"/>
                                  <a:gd name="T67" fmla="*/ 268 h 278"/>
                                  <a:gd name="T68" fmla="*/ 306 w 360"/>
                                  <a:gd name="T69" fmla="*/ 184 h 278"/>
                                  <a:gd name="T70" fmla="*/ 310 w 360"/>
                                  <a:gd name="T71" fmla="*/ 184 h 278"/>
                                  <a:gd name="T72" fmla="*/ 318 w 360"/>
                                  <a:gd name="T73" fmla="*/ 178 h 278"/>
                                  <a:gd name="T74" fmla="*/ 318 w 360"/>
                                  <a:gd name="T75" fmla="*/ 12 h 278"/>
                                  <a:gd name="T76" fmla="*/ 318 w 360"/>
                                  <a:gd name="T77" fmla="*/ 6 h 278"/>
                                  <a:gd name="T78" fmla="*/ 310 w 360"/>
                                  <a:gd name="T79" fmla="*/ 0 h 278"/>
                                  <a:gd name="T80" fmla="*/ 54 w 360"/>
                                  <a:gd name="T81" fmla="*/ 0 h 278"/>
                                  <a:gd name="T82" fmla="*/ 50 w 360"/>
                                  <a:gd name="T83" fmla="*/ 0 h 278"/>
                                  <a:gd name="T84" fmla="*/ 42 w 360"/>
                                  <a:gd name="T85" fmla="*/ 6 h 278"/>
                                  <a:gd name="T86" fmla="*/ 42 w 360"/>
                                  <a:gd name="T87" fmla="*/ 172 h 278"/>
                                  <a:gd name="T88" fmla="*/ 42 w 360"/>
                                  <a:gd name="T89" fmla="*/ 178 h 278"/>
                                  <a:gd name="T90" fmla="*/ 50 w 360"/>
                                  <a:gd name="T91" fmla="*/ 184 h 278"/>
                                  <a:gd name="T92" fmla="*/ 54 w 360"/>
                                  <a:gd name="T93" fmla="*/ 184 h 278"/>
                                  <a:gd name="T94" fmla="*/ 294 w 360"/>
                                  <a:gd name="T95" fmla="*/ 24 h 278"/>
                                  <a:gd name="T96" fmla="*/ 66 w 360"/>
                                  <a:gd name="T97" fmla="*/ 160 h 2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60" h="278">
                                    <a:moveTo>
                                      <a:pt x="360" y="256"/>
                                    </a:moveTo>
                                    <a:lnTo>
                                      <a:pt x="360" y="256"/>
                                    </a:lnTo>
                                    <a:lnTo>
                                      <a:pt x="360" y="252"/>
                                    </a:lnTo>
                                    <a:lnTo>
                                      <a:pt x="360" y="252"/>
                                    </a:lnTo>
                                    <a:lnTo>
                                      <a:pt x="358" y="252"/>
                                    </a:lnTo>
                                    <a:lnTo>
                                      <a:pt x="358" y="252"/>
                                    </a:lnTo>
                                    <a:lnTo>
                                      <a:pt x="358" y="250"/>
                                    </a:lnTo>
                                    <a:lnTo>
                                      <a:pt x="318" y="200"/>
                                    </a:lnTo>
                                    <a:lnTo>
                                      <a:pt x="318" y="200"/>
                                    </a:lnTo>
                                    <a:lnTo>
                                      <a:pt x="314" y="198"/>
                                    </a:lnTo>
                                    <a:lnTo>
                                      <a:pt x="310" y="196"/>
                                    </a:lnTo>
                                    <a:lnTo>
                                      <a:pt x="50" y="196"/>
                                    </a:lnTo>
                                    <a:lnTo>
                                      <a:pt x="50" y="196"/>
                                    </a:lnTo>
                                    <a:lnTo>
                                      <a:pt x="46" y="198"/>
                                    </a:lnTo>
                                    <a:lnTo>
                                      <a:pt x="42" y="200"/>
                                    </a:lnTo>
                                    <a:lnTo>
                                      <a:pt x="2" y="250"/>
                                    </a:lnTo>
                                    <a:lnTo>
                                      <a:pt x="2" y="250"/>
                                    </a:lnTo>
                                    <a:lnTo>
                                      <a:pt x="2" y="252"/>
                                    </a:lnTo>
                                    <a:lnTo>
                                      <a:pt x="2" y="252"/>
                                    </a:lnTo>
                                    <a:lnTo>
                                      <a:pt x="0" y="252"/>
                                    </a:lnTo>
                                    <a:lnTo>
                                      <a:pt x="0" y="252"/>
                                    </a:lnTo>
                                    <a:lnTo>
                                      <a:pt x="0" y="256"/>
                                    </a:lnTo>
                                    <a:lnTo>
                                      <a:pt x="0" y="256"/>
                                    </a:lnTo>
                                    <a:lnTo>
                                      <a:pt x="0" y="256"/>
                                    </a:lnTo>
                                    <a:lnTo>
                                      <a:pt x="0" y="268"/>
                                    </a:lnTo>
                                    <a:lnTo>
                                      <a:pt x="0" y="268"/>
                                    </a:lnTo>
                                    <a:lnTo>
                                      <a:pt x="0" y="272"/>
                                    </a:lnTo>
                                    <a:lnTo>
                                      <a:pt x="4" y="276"/>
                                    </a:lnTo>
                                    <a:lnTo>
                                      <a:pt x="6" y="278"/>
                                    </a:lnTo>
                                    <a:lnTo>
                                      <a:pt x="10" y="278"/>
                                    </a:lnTo>
                                    <a:lnTo>
                                      <a:pt x="350" y="278"/>
                                    </a:lnTo>
                                    <a:lnTo>
                                      <a:pt x="350" y="278"/>
                                    </a:lnTo>
                                    <a:lnTo>
                                      <a:pt x="354" y="278"/>
                                    </a:lnTo>
                                    <a:lnTo>
                                      <a:pt x="356" y="276"/>
                                    </a:lnTo>
                                    <a:lnTo>
                                      <a:pt x="360" y="272"/>
                                    </a:lnTo>
                                    <a:lnTo>
                                      <a:pt x="360" y="268"/>
                                    </a:lnTo>
                                    <a:lnTo>
                                      <a:pt x="360" y="256"/>
                                    </a:lnTo>
                                    <a:lnTo>
                                      <a:pt x="360" y="256"/>
                                    </a:lnTo>
                                    <a:lnTo>
                                      <a:pt x="360" y="256"/>
                                    </a:lnTo>
                                    <a:lnTo>
                                      <a:pt x="360" y="256"/>
                                    </a:lnTo>
                                    <a:close/>
                                    <a:moveTo>
                                      <a:pt x="134" y="254"/>
                                    </a:moveTo>
                                    <a:lnTo>
                                      <a:pt x="146" y="234"/>
                                    </a:lnTo>
                                    <a:lnTo>
                                      <a:pt x="214" y="234"/>
                                    </a:lnTo>
                                    <a:lnTo>
                                      <a:pt x="226" y="254"/>
                                    </a:lnTo>
                                    <a:lnTo>
                                      <a:pt x="134" y="254"/>
                                    </a:lnTo>
                                    <a:close/>
                                    <a:moveTo>
                                      <a:pt x="338" y="268"/>
                                    </a:moveTo>
                                    <a:lnTo>
                                      <a:pt x="338" y="268"/>
                                    </a:lnTo>
                                    <a:lnTo>
                                      <a:pt x="334" y="270"/>
                                    </a:lnTo>
                                    <a:lnTo>
                                      <a:pt x="332" y="270"/>
                                    </a:lnTo>
                                    <a:lnTo>
                                      <a:pt x="332" y="270"/>
                                    </a:lnTo>
                                    <a:lnTo>
                                      <a:pt x="326" y="268"/>
                                    </a:lnTo>
                                    <a:lnTo>
                                      <a:pt x="326" y="268"/>
                                    </a:lnTo>
                                    <a:lnTo>
                                      <a:pt x="324" y="262"/>
                                    </a:lnTo>
                                    <a:lnTo>
                                      <a:pt x="324" y="262"/>
                                    </a:lnTo>
                                    <a:lnTo>
                                      <a:pt x="324" y="260"/>
                                    </a:lnTo>
                                    <a:lnTo>
                                      <a:pt x="326" y="256"/>
                                    </a:lnTo>
                                    <a:lnTo>
                                      <a:pt x="326" y="256"/>
                                    </a:lnTo>
                                    <a:lnTo>
                                      <a:pt x="328" y="256"/>
                                    </a:lnTo>
                                    <a:lnTo>
                                      <a:pt x="332" y="254"/>
                                    </a:lnTo>
                                    <a:lnTo>
                                      <a:pt x="334" y="256"/>
                                    </a:lnTo>
                                    <a:lnTo>
                                      <a:pt x="338" y="256"/>
                                    </a:lnTo>
                                    <a:lnTo>
                                      <a:pt x="338" y="256"/>
                                    </a:lnTo>
                                    <a:lnTo>
                                      <a:pt x="340" y="260"/>
                                    </a:lnTo>
                                    <a:lnTo>
                                      <a:pt x="340" y="262"/>
                                    </a:lnTo>
                                    <a:lnTo>
                                      <a:pt x="340" y="262"/>
                                    </a:lnTo>
                                    <a:lnTo>
                                      <a:pt x="340" y="266"/>
                                    </a:lnTo>
                                    <a:lnTo>
                                      <a:pt x="338" y="268"/>
                                    </a:lnTo>
                                    <a:lnTo>
                                      <a:pt x="338" y="268"/>
                                    </a:lnTo>
                                    <a:close/>
                                    <a:moveTo>
                                      <a:pt x="54" y="184"/>
                                    </a:moveTo>
                                    <a:lnTo>
                                      <a:pt x="306" y="184"/>
                                    </a:lnTo>
                                    <a:lnTo>
                                      <a:pt x="306" y="184"/>
                                    </a:lnTo>
                                    <a:lnTo>
                                      <a:pt x="310" y="184"/>
                                    </a:lnTo>
                                    <a:lnTo>
                                      <a:pt x="314" y="182"/>
                                    </a:lnTo>
                                    <a:lnTo>
                                      <a:pt x="318" y="178"/>
                                    </a:lnTo>
                                    <a:lnTo>
                                      <a:pt x="318" y="172"/>
                                    </a:lnTo>
                                    <a:lnTo>
                                      <a:pt x="318" y="12"/>
                                    </a:lnTo>
                                    <a:lnTo>
                                      <a:pt x="318" y="12"/>
                                    </a:lnTo>
                                    <a:lnTo>
                                      <a:pt x="318" y="6"/>
                                    </a:lnTo>
                                    <a:lnTo>
                                      <a:pt x="314" y="2"/>
                                    </a:lnTo>
                                    <a:lnTo>
                                      <a:pt x="310" y="0"/>
                                    </a:lnTo>
                                    <a:lnTo>
                                      <a:pt x="306" y="0"/>
                                    </a:lnTo>
                                    <a:lnTo>
                                      <a:pt x="54" y="0"/>
                                    </a:lnTo>
                                    <a:lnTo>
                                      <a:pt x="54" y="0"/>
                                    </a:lnTo>
                                    <a:lnTo>
                                      <a:pt x="50" y="0"/>
                                    </a:lnTo>
                                    <a:lnTo>
                                      <a:pt x="46" y="2"/>
                                    </a:lnTo>
                                    <a:lnTo>
                                      <a:pt x="42" y="6"/>
                                    </a:lnTo>
                                    <a:lnTo>
                                      <a:pt x="42" y="12"/>
                                    </a:lnTo>
                                    <a:lnTo>
                                      <a:pt x="42" y="172"/>
                                    </a:lnTo>
                                    <a:lnTo>
                                      <a:pt x="42" y="172"/>
                                    </a:lnTo>
                                    <a:lnTo>
                                      <a:pt x="42" y="178"/>
                                    </a:lnTo>
                                    <a:lnTo>
                                      <a:pt x="46" y="182"/>
                                    </a:lnTo>
                                    <a:lnTo>
                                      <a:pt x="50" y="184"/>
                                    </a:lnTo>
                                    <a:lnTo>
                                      <a:pt x="54" y="184"/>
                                    </a:lnTo>
                                    <a:lnTo>
                                      <a:pt x="54" y="184"/>
                                    </a:lnTo>
                                    <a:close/>
                                    <a:moveTo>
                                      <a:pt x="66" y="24"/>
                                    </a:moveTo>
                                    <a:lnTo>
                                      <a:pt x="294" y="24"/>
                                    </a:lnTo>
                                    <a:lnTo>
                                      <a:pt x="294" y="160"/>
                                    </a:lnTo>
                                    <a:lnTo>
                                      <a:pt x="66" y="160"/>
                                    </a:lnTo>
                                    <a:lnTo>
                                      <a:pt x="66" y="24"/>
                                    </a:lnTo>
                                    <a:close/>
                                  </a:path>
                                </a:pathLst>
                              </a:custGeom>
                              <a:solidFill>
                                <a:schemeClr val="tx1">
                                  <a:lumMod val="50000"/>
                                  <a:lumOff val="50000"/>
                                </a:schemeClr>
                              </a:solidFill>
                              <a:ln>
                                <a:noFill/>
                              </a:ln>
                            </wps:spPr>
                            <wps:bodyPr vert="horz" wrap="square" lIns="91440" tIns="45720" rIns="91440" bIns="45720" numCol="1" anchor="t" anchorCtr="0" compatLnSpc="1">
                              <a:prstTxWarp prst="textNoShape">
                                <a:avLst/>
                              </a:prstTxWarp>
                            </wps:bodyPr>
                          </wps:wsp>
                          <wps:wsp>
                            <wps:cNvPr id="13" name="Text Box 13"/>
                            <wps:cNvSpPr txBox="1"/>
                            <wps:spPr>
                              <a:xfrm>
                                <a:off x="2854523" y="1343562"/>
                                <a:ext cx="1060848" cy="3344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9BFEEF" w14:textId="77777777" w:rsidR="00941BE9" w:rsidRPr="00DD5459" w:rsidRDefault="00941BE9" w:rsidP="00941BE9">
                                  <w:pPr>
                                    <w:pStyle w:val="NormalWeb"/>
                                    <w:spacing w:before="0" w:beforeAutospacing="0" w:after="160" w:afterAutospacing="0" w:line="256" w:lineRule="auto"/>
                                    <w:rPr>
                                      <w:rFonts w:eastAsia="Arial"/>
                                      <w:color w:val="000000" w:themeColor="text1"/>
                                      <w:kern w:val="24"/>
                                      <w:sz w:val="16"/>
                                      <w:szCs w:val="22"/>
                                    </w:rPr>
                                  </w:pPr>
                                  <w:r w:rsidRPr="00DD5459">
                                    <w:rPr>
                                      <w:rFonts w:eastAsia="Arial"/>
                                      <w:color w:val="000000" w:themeColor="text1"/>
                                      <w:kern w:val="24"/>
                                      <w:sz w:val="16"/>
                                      <w:szCs w:val="22"/>
                                    </w:rPr>
                                    <w:t>Node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Freeform 14"/>
                            <wps:cNvSpPr>
                              <a:spLocks noEditPoints="1"/>
                            </wps:cNvSpPr>
                            <wps:spPr bwMode="auto">
                              <a:xfrm>
                                <a:off x="17253" y="724619"/>
                                <a:ext cx="767715" cy="577850"/>
                              </a:xfrm>
                              <a:custGeom>
                                <a:avLst/>
                                <a:gdLst>
                                  <a:gd name="T0" fmla="*/ 360 w 360"/>
                                  <a:gd name="T1" fmla="*/ 256 h 278"/>
                                  <a:gd name="T2" fmla="*/ 360 w 360"/>
                                  <a:gd name="T3" fmla="*/ 252 h 278"/>
                                  <a:gd name="T4" fmla="*/ 358 w 360"/>
                                  <a:gd name="T5" fmla="*/ 252 h 278"/>
                                  <a:gd name="T6" fmla="*/ 318 w 360"/>
                                  <a:gd name="T7" fmla="*/ 200 h 278"/>
                                  <a:gd name="T8" fmla="*/ 314 w 360"/>
                                  <a:gd name="T9" fmla="*/ 198 h 278"/>
                                  <a:gd name="T10" fmla="*/ 50 w 360"/>
                                  <a:gd name="T11" fmla="*/ 196 h 278"/>
                                  <a:gd name="T12" fmla="*/ 46 w 360"/>
                                  <a:gd name="T13" fmla="*/ 198 h 278"/>
                                  <a:gd name="T14" fmla="*/ 2 w 360"/>
                                  <a:gd name="T15" fmla="*/ 250 h 278"/>
                                  <a:gd name="T16" fmla="*/ 2 w 360"/>
                                  <a:gd name="T17" fmla="*/ 252 h 278"/>
                                  <a:gd name="T18" fmla="*/ 0 w 360"/>
                                  <a:gd name="T19" fmla="*/ 252 h 278"/>
                                  <a:gd name="T20" fmla="*/ 0 w 360"/>
                                  <a:gd name="T21" fmla="*/ 256 h 278"/>
                                  <a:gd name="T22" fmla="*/ 0 w 360"/>
                                  <a:gd name="T23" fmla="*/ 256 h 278"/>
                                  <a:gd name="T24" fmla="*/ 0 w 360"/>
                                  <a:gd name="T25" fmla="*/ 268 h 278"/>
                                  <a:gd name="T26" fmla="*/ 4 w 360"/>
                                  <a:gd name="T27" fmla="*/ 276 h 278"/>
                                  <a:gd name="T28" fmla="*/ 10 w 360"/>
                                  <a:gd name="T29" fmla="*/ 278 h 278"/>
                                  <a:gd name="T30" fmla="*/ 350 w 360"/>
                                  <a:gd name="T31" fmla="*/ 278 h 278"/>
                                  <a:gd name="T32" fmla="*/ 356 w 360"/>
                                  <a:gd name="T33" fmla="*/ 276 h 278"/>
                                  <a:gd name="T34" fmla="*/ 360 w 360"/>
                                  <a:gd name="T35" fmla="*/ 268 h 278"/>
                                  <a:gd name="T36" fmla="*/ 360 w 360"/>
                                  <a:gd name="T37" fmla="*/ 256 h 278"/>
                                  <a:gd name="T38" fmla="*/ 360 w 360"/>
                                  <a:gd name="T39" fmla="*/ 256 h 278"/>
                                  <a:gd name="T40" fmla="*/ 146 w 360"/>
                                  <a:gd name="T41" fmla="*/ 234 h 278"/>
                                  <a:gd name="T42" fmla="*/ 226 w 360"/>
                                  <a:gd name="T43" fmla="*/ 254 h 278"/>
                                  <a:gd name="T44" fmla="*/ 338 w 360"/>
                                  <a:gd name="T45" fmla="*/ 268 h 278"/>
                                  <a:gd name="T46" fmla="*/ 334 w 360"/>
                                  <a:gd name="T47" fmla="*/ 270 h 278"/>
                                  <a:gd name="T48" fmla="*/ 332 w 360"/>
                                  <a:gd name="T49" fmla="*/ 270 h 278"/>
                                  <a:gd name="T50" fmla="*/ 326 w 360"/>
                                  <a:gd name="T51" fmla="*/ 268 h 278"/>
                                  <a:gd name="T52" fmla="*/ 324 w 360"/>
                                  <a:gd name="T53" fmla="*/ 262 h 278"/>
                                  <a:gd name="T54" fmla="*/ 326 w 360"/>
                                  <a:gd name="T55" fmla="*/ 256 h 278"/>
                                  <a:gd name="T56" fmla="*/ 328 w 360"/>
                                  <a:gd name="T57" fmla="*/ 256 h 278"/>
                                  <a:gd name="T58" fmla="*/ 334 w 360"/>
                                  <a:gd name="T59" fmla="*/ 256 h 278"/>
                                  <a:gd name="T60" fmla="*/ 338 w 360"/>
                                  <a:gd name="T61" fmla="*/ 256 h 278"/>
                                  <a:gd name="T62" fmla="*/ 340 w 360"/>
                                  <a:gd name="T63" fmla="*/ 262 h 278"/>
                                  <a:gd name="T64" fmla="*/ 340 w 360"/>
                                  <a:gd name="T65" fmla="*/ 266 h 278"/>
                                  <a:gd name="T66" fmla="*/ 338 w 360"/>
                                  <a:gd name="T67" fmla="*/ 268 h 278"/>
                                  <a:gd name="T68" fmla="*/ 306 w 360"/>
                                  <a:gd name="T69" fmla="*/ 184 h 278"/>
                                  <a:gd name="T70" fmla="*/ 310 w 360"/>
                                  <a:gd name="T71" fmla="*/ 184 h 278"/>
                                  <a:gd name="T72" fmla="*/ 318 w 360"/>
                                  <a:gd name="T73" fmla="*/ 178 h 278"/>
                                  <a:gd name="T74" fmla="*/ 318 w 360"/>
                                  <a:gd name="T75" fmla="*/ 12 h 278"/>
                                  <a:gd name="T76" fmla="*/ 318 w 360"/>
                                  <a:gd name="T77" fmla="*/ 6 h 278"/>
                                  <a:gd name="T78" fmla="*/ 310 w 360"/>
                                  <a:gd name="T79" fmla="*/ 0 h 278"/>
                                  <a:gd name="T80" fmla="*/ 54 w 360"/>
                                  <a:gd name="T81" fmla="*/ 0 h 278"/>
                                  <a:gd name="T82" fmla="*/ 50 w 360"/>
                                  <a:gd name="T83" fmla="*/ 0 h 278"/>
                                  <a:gd name="T84" fmla="*/ 42 w 360"/>
                                  <a:gd name="T85" fmla="*/ 6 h 278"/>
                                  <a:gd name="T86" fmla="*/ 42 w 360"/>
                                  <a:gd name="T87" fmla="*/ 172 h 278"/>
                                  <a:gd name="T88" fmla="*/ 42 w 360"/>
                                  <a:gd name="T89" fmla="*/ 178 h 278"/>
                                  <a:gd name="T90" fmla="*/ 50 w 360"/>
                                  <a:gd name="T91" fmla="*/ 184 h 278"/>
                                  <a:gd name="T92" fmla="*/ 54 w 360"/>
                                  <a:gd name="T93" fmla="*/ 184 h 278"/>
                                  <a:gd name="T94" fmla="*/ 294 w 360"/>
                                  <a:gd name="T95" fmla="*/ 24 h 278"/>
                                  <a:gd name="T96" fmla="*/ 66 w 360"/>
                                  <a:gd name="T97" fmla="*/ 160 h 2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60" h="278">
                                    <a:moveTo>
                                      <a:pt x="360" y="256"/>
                                    </a:moveTo>
                                    <a:lnTo>
                                      <a:pt x="360" y="256"/>
                                    </a:lnTo>
                                    <a:lnTo>
                                      <a:pt x="360" y="252"/>
                                    </a:lnTo>
                                    <a:lnTo>
                                      <a:pt x="360" y="252"/>
                                    </a:lnTo>
                                    <a:lnTo>
                                      <a:pt x="358" y="252"/>
                                    </a:lnTo>
                                    <a:lnTo>
                                      <a:pt x="358" y="252"/>
                                    </a:lnTo>
                                    <a:lnTo>
                                      <a:pt x="358" y="250"/>
                                    </a:lnTo>
                                    <a:lnTo>
                                      <a:pt x="318" y="200"/>
                                    </a:lnTo>
                                    <a:lnTo>
                                      <a:pt x="318" y="200"/>
                                    </a:lnTo>
                                    <a:lnTo>
                                      <a:pt x="314" y="198"/>
                                    </a:lnTo>
                                    <a:lnTo>
                                      <a:pt x="310" y="196"/>
                                    </a:lnTo>
                                    <a:lnTo>
                                      <a:pt x="50" y="196"/>
                                    </a:lnTo>
                                    <a:lnTo>
                                      <a:pt x="50" y="196"/>
                                    </a:lnTo>
                                    <a:lnTo>
                                      <a:pt x="46" y="198"/>
                                    </a:lnTo>
                                    <a:lnTo>
                                      <a:pt x="42" y="200"/>
                                    </a:lnTo>
                                    <a:lnTo>
                                      <a:pt x="2" y="250"/>
                                    </a:lnTo>
                                    <a:lnTo>
                                      <a:pt x="2" y="250"/>
                                    </a:lnTo>
                                    <a:lnTo>
                                      <a:pt x="2" y="252"/>
                                    </a:lnTo>
                                    <a:lnTo>
                                      <a:pt x="2" y="252"/>
                                    </a:lnTo>
                                    <a:lnTo>
                                      <a:pt x="0" y="252"/>
                                    </a:lnTo>
                                    <a:lnTo>
                                      <a:pt x="0" y="252"/>
                                    </a:lnTo>
                                    <a:lnTo>
                                      <a:pt x="0" y="256"/>
                                    </a:lnTo>
                                    <a:lnTo>
                                      <a:pt x="0" y="256"/>
                                    </a:lnTo>
                                    <a:lnTo>
                                      <a:pt x="0" y="256"/>
                                    </a:lnTo>
                                    <a:lnTo>
                                      <a:pt x="0" y="268"/>
                                    </a:lnTo>
                                    <a:lnTo>
                                      <a:pt x="0" y="268"/>
                                    </a:lnTo>
                                    <a:lnTo>
                                      <a:pt x="0" y="272"/>
                                    </a:lnTo>
                                    <a:lnTo>
                                      <a:pt x="4" y="276"/>
                                    </a:lnTo>
                                    <a:lnTo>
                                      <a:pt x="6" y="278"/>
                                    </a:lnTo>
                                    <a:lnTo>
                                      <a:pt x="10" y="278"/>
                                    </a:lnTo>
                                    <a:lnTo>
                                      <a:pt x="350" y="278"/>
                                    </a:lnTo>
                                    <a:lnTo>
                                      <a:pt x="350" y="278"/>
                                    </a:lnTo>
                                    <a:lnTo>
                                      <a:pt x="354" y="278"/>
                                    </a:lnTo>
                                    <a:lnTo>
                                      <a:pt x="356" y="276"/>
                                    </a:lnTo>
                                    <a:lnTo>
                                      <a:pt x="360" y="272"/>
                                    </a:lnTo>
                                    <a:lnTo>
                                      <a:pt x="360" y="268"/>
                                    </a:lnTo>
                                    <a:lnTo>
                                      <a:pt x="360" y="256"/>
                                    </a:lnTo>
                                    <a:lnTo>
                                      <a:pt x="360" y="256"/>
                                    </a:lnTo>
                                    <a:lnTo>
                                      <a:pt x="360" y="256"/>
                                    </a:lnTo>
                                    <a:lnTo>
                                      <a:pt x="360" y="256"/>
                                    </a:lnTo>
                                    <a:close/>
                                    <a:moveTo>
                                      <a:pt x="134" y="254"/>
                                    </a:moveTo>
                                    <a:lnTo>
                                      <a:pt x="146" y="234"/>
                                    </a:lnTo>
                                    <a:lnTo>
                                      <a:pt x="214" y="234"/>
                                    </a:lnTo>
                                    <a:lnTo>
                                      <a:pt x="226" y="254"/>
                                    </a:lnTo>
                                    <a:lnTo>
                                      <a:pt x="134" y="254"/>
                                    </a:lnTo>
                                    <a:close/>
                                    <a:moveTo>
                                      <a:pt x="338" y="268"/>
                                    </a:moveTo>
                                    <a:lnTo>
                                      <a:pt x="338" y="268"/>
                                    </a:lnTo>
                                    <a:lnTo>
                                      <a:pt x="334" y="270"/>
                                    </a:lnTo>
                                    <a:lnTo>
                                      <a:pt x="332" y="270"/>
                                    </a:lnTo>
                                    <a:lnTo>
                                      <a:pt x="332" y="270"/>
                                    </a:lnTo>
                                    <a:lnTo>
                                      <a:pt x="326" y="268"/>
                                    </a:lnTo>
                                    <a:lnTo>
                                      <a:pt x="326" y="268"/>
                                    </a:lnTo>
                                    <a:lnTo>
                                      <a:pt x="324" y="262"/>
                                    </a:lnTo>
                                    <a:lnTo>
                                      <a:pt x="324" y="262"/>
                                    </a:lnTo>
                                    <a:lnTo>
                                      <a:pt x="324" y="260"/>
                                    </a:lnTo>
                                    <a:lnTo>
                                      <a:pt x="326" y="256"/>
                                    </a:lnTo>
                                    <a:lnTo>
                                      <a:pt x="326" y="256"/>
                                    </a:lnTo>
                                    <a:lnTo>
                                      <a:pt x="328" y="256"/>
                                    </a:lnTo>
                                    <a:lnTo>
                                      <a:pt x="332" y="254"/>
                                    </a:lnTo>
                                    <a:lnTo>
                                      <a:pt x="334" y="256"/>
                                    </a:lnTo>
                                    <a:lnTo>
                                      <a:pt x="338" y="256"/>
                                    </a:lnTo>
                                    <a:lnTo>
                                      <a:pt x="338" y="256"/>
                                    </a:lnTo>
                                    <a:lnTo>
                                      <a:pt x="340" y="260"/>
                                    </a:lnTo>
                                    <a:lnTo>
                                      <a:pt x="340" y="262"/>
                                    </a:lnTo>
                                    <a:lnTo>
                                      <a:pt x="340" y="262"/>
                                    </a:lnTo>
                                    <a:lnTo>
                                      <a:pt x="340" y="266"/>
                                    </a:lnTo>
                                    <a:lnTo>
                                      <a:pt x="338" y="268"/>
                                    </a:lnTo>
                                    <a:lnTo>
                                      <a:pt x="338" y="268"/>
                                    </a:lnTo>
                                    <a:close/>
                                    <a:moveTo>
                                      <a:pt x="54" y="184"/>
                                    </a:moveTo>
                                    <a:lnTo>
                                      <a:pt x="306" y="184"/>
                                    </a:lnTo>
                                    <a:lnTo>
                                      <a:pt x="306" y="184"/>
                                    </a:lnTo>
                                    <a:lnTo>
                                      <a:pt x="310" y="184"/>
                                    </a:lnTo>
                                    <a:lnTo>
                                      <a:pt x="314" y="182"/>
                                    </a:lnTo>
                                    <a:lnTo>
                                      <a:pt x="318" y="178"/>
                                    </a:lnTo>
                                    <a:lnTo>
                                      <a:pt x="318" y="172"/>
                                    </a:lnTo>
                                    <a:lnTo>
                                      <a:pt x="318" y="12"/>
                                    </a:lnTo>
                                    <a:lnTo>
                                      <a:pt x="318" y="12"/>
                                    </a:lnTo>
                                    <a:lnTo>
                                      <a:pt x="318" y="6"/>
                                    </a:lnTo>
                                    <a:lnTo>
                                      <a:pt x="314" y="2"/>
                                    </a:lnTo>
                                    <a:lnTo>
                                      <a:pt x="310" y="0"/>
                                    </a:lnTo>
                                    <a:lnTo>
                                      <a:pt x="306" y="0"/>
                                    </a:lnTo>
                                    <a:lnTo>
                                      <a:pt x="54" y="0"/>
                                    </a:lnTo>
                                    <a:lnTo>
                                      <a:pt x="54" y="0"/>
                                    </a:lnTo>
                                    <a:lnTo>
                                      <a:pt x="50" y="0"/>
                                    </a:lnTo>
                                    <a:lnTo>
                                      <a:pt x="46" y="2"/>
                                    </a:lnTo>
                                    <a:lnTo>
                                      <a:pt x="42" y="6"/>
                                    </a:lnTo>
                                    <a:lnTo>
                                      <a:pt x="42" y="12"/>
                                    </a:lnTo>
                                    <a:lnTo>
                                      <a:pt x="42" y="172"/>
                                    </a:lnTo>
                                    <a:lnTo>
                                      <a:pt x="42" y="172"/>
                                    </a:lnTo>
                                    <a:lnTo>
                                      <a:pt x="42" y="178"/>
                                    </a:lnTo>
                                    <a:lnTo>
                                      <a:pt x="46" y="182"/>
                                    </a:lnTo>
                                    <a:lnTo>
                                      <a:pt x="50" y="184"/>
                                    </a:lnTo>
                                    <a:lnTo>
                                      <a:pt x="54" y="184"/>
                                    </a:lnTo>
                                    <a:lnTo>
                                      <a:pt x="54" y="184"/>
                                    </a:lnTo>
                                    <a:close/>
                                    <a:moveTo>
                                      <a:pt x="66" y="24"/>
                                    </a:moveTo>
                                    <a:lnTo>
                                      <a:pt x="294" y="24"/>
                                    </a:lnTo>
                                    <a:lnTo>
                                      <a:pt x="294" y="160"/>
                                    </a:lnTo>
                                    <a:lnTo>
                                      <a:pt x="66" y="160"/>
                                    </a:lnTo>
                                    <a:lnTo>
                                      <a:pt x="66" y="24"/>
                                    </a:lnTo>
                                    <a:close/>
                                  </a:path>
                                </a:pathLst>
                              </a:custGeom>
                              <a:solidFill>
                                <a:schemeClr val="tx1">
                                  <a:lumMod val="50000"/>
                                  <a:lumOff val="50000"/>
                                </a:schemeClr>
                              </a:solidFill>
                              <a:ln>
                                <a:noFill/>
                              </a:ln>
                            </wps:spPr>
                            <wps:bodyPr vert="horz" wrap="square" lIns="91440" tIns="45720" rIns="91440" bIns="45720" numCol="1" anchor="t" anchorCtr="0" compatLnSpc="1">
                              <a:prstTxWarp prst="textNoShape">
                                <a:avLst/>
                              </a:prstTxWarp>
                            </wps:bodyPr>
                          </wps:wsp>
                          <wps:wsp>
                            <wps:cNvPr id="15" name="Text Box 15"/>
                            <wps:cNvSpPr txBox="1"/>
                            <wps:spPr>
                              <a:xfrm>
                                <a:off x="201174" y="437948"/>
                                <a:ext cx="1063762" cy="2780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D41E26" w14:textId="77777777" w:rsidR="00941BE9" w:rsidRPr="00DD5459" w:rsidRDefault="00941BE9" w:rsidP="00941BE9">
                                  <w:pPr>
                                    <w:pStyle w:val="NormalWeb"/>
                                    <w:spacing w:before="0" w:beforeAutospacing="0" w:after="160" w:afterAutospacing="0" w:line="256" w:lineRule="auto"/>
                                    <w:rPr>
                                      <w:rFonts w:eastAsia="Arial"/>
                                      <w:color w:val="000000" w:themeColor="text1"/>
                                      <w:kern w:val="24"/>
                                      <w:sz w:val="16"/>
                                      <w:szCs w:val="22"/>
                                    </w:rPr>
                                  </w:pPr>
                                  <w:r w:rsidRPr="00DD5459">
                                    <w:rPr>
                                      <w:rFonts w:eastAsia="Arial"/>
                                      <w:color w:val="000000" w:themeColor="text1"/>
                                      <w:kern w:val="24"/>
                                      <w:sz w:val="16"/>
                                      <w:szCs w:val="22"/>
                                    </w:rPr>
                                    <w:t>Node 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Freeform 16"/>
                            <wps:cNvSpPr>
                              <a:spLocks noEditPoints="1"/>
                            </wps:cNvSpPr>
                            <wps:spPr bwMode="auto">
                              <a:xfrm>
                                <a:off x="1440612" y="2691442"/>
                                <a:ext cx="767715" cy="577850"/>
                              </a:xfrm>
                              <a:custGeom>
                                <a:avLst/>
                                <a:gdLst>
                                  <a:gd name="T0" fmla="*/ 360 w 360"/>
                                  <a:gd name="T1" fmla="*/ 256 h 278"/>
                                  <a:gd name="T2" fmla="*/ 360 w 360"/>
                                  <a:gd name="T3" fmla="*/ 252 h 278"/>
                                  <a:gd name="T4" fmla="*/ 358 w 360"/>
                                  <a:gd name="T5" fmla="*/ 252 h 278"/>
                                  <a:gd name="T6" fmla="*/ 318 w 360"/>
                                  <a:gd name="T7" fmla="*/ 200 h 278"/>
                                  <a:gd name="T8" fmla="*/ 314 w 360"/>
                                  <a:gd name="T9" fmla="*/ 198 h 278"/>
                                  <a:gd name="T10" fmla="*/ 50 w 360"/>
                                  <a:gd name="T11" fmla="*/ 196 h 278"/>
                                  <a:gd name="T12" fmla="*/ 46 w 360"/>
                                  <a:gd name="T13" fmla="*/ 198 h 278"/>
                                  <a:gd name="T14" fmla="*/ 2 w 360"/>
                                  <a:gd name="T15" fmla="*/ 250 h 278"/>
                                  <a:gd name="T16" fmla="*/ 2 w 360"/>
                                  <a:gd name="T17" fmla="*/ 252 h 278"/>
                                  <a:gd name="T18" fmla="*/ 0 w 360"/>
                                  <a:gd name="T19" fmla="*/ 252 h 278"/>
                                  <a:gd name="T20" fmla="*/ 0 w 360"/>
                                  <a:gd name="T21" fmla="*/ 256 h 278"/>
                                  <a:gd name="T22" fmla="*/ 0 w 360"/>
                                  <a:gd name="T23" fmla="*/ 256 h 278"/>
                                  <a:gd name="T24" fmla="*/ 0 w 360"/>
                                  <a:gd name="T25" fmla="*/ 268 h 278"/>
                                  <a:gd name="T26" fmla="*/ 4 w 360"/>
                                  <a:gd name="T27" fmla="*/ 276 h 278"/>
                                  <a:gd name="T28" fmla="*/ 10 w 360"/>
                                  <a:gd name="T29" fmla="*/ 278 h 278"/>
                                  <a:gd name="T30" fmla="*/ 350 w 360"/>
                                  <a:gd name="T31" fmla="*/ 278 h 278"/>
                                  <a:gd name="T32" fmla="*/ 356 w 360"/>
                                  <a:gd name="T33" fmla="*/ 276 h 278"/>
                                  <a:gd name="T34" fmla="*/ 360 w 360"/>
                                  <a:gd name="T35" fmla="*/ 268 h 278"/>
                                  <a:gd name="T36" fmla="*/ 360 w 360"/>
                                  <a:gd name="T37" fmla="*/ 256 h 278"/>
                                  <a:gd name="T38" fmla="*/ 360 w 360"/>
                                  <a:gd name="T39" fmla="*/ 256 h 278"/>
                                  <a:gd name="T40" fmla="*/ 146 w 360"/>
                                  <a:gd name="T41" fmla="*/ 234 h 278"/>
                                  <a:gd name="T42" fmla="*/ 226 w 360"/>
                                  <a:gd name="T43" fmla="*/ 254 h 278"/>
                                  <a:gd name="T44" fmla="*/ 338 w 360"/>
                                  <a:gd name="T45" fmla="*/ 268 h 278"/>
                                  <a:gd name="T46" fmla="*/ 334 w 360"/>
                                  <a:gd name="T47" fmla="*/ 270 h 278"/>
                                  <a:gd name="T48" fmla="*/ 332 w 360"/>
                                  <a:gd name="T49" fmla="*/ 270 h 278"/>
                                  <a:gd name="T50" fmla="*/ 326 w 360"/>
                                  <a:gd name="T51" fmla="*/ 268 h 278"/>
                                  <a:gd name="T52" fmla="*/ 324 w 360"/>
                                  <a:gd name="T53" fmla="*/ 262 h 278"/>
                                  <a:gd name="T54" fmla="*/ 326 w 360"/>
                                  <a:gd name="T55" fmla="*/ 256 h 278"/>
                                  <a:gd name="T56" fmla="*/ 328 w 360"/>
                                  <a:gd name="T57" fmla="*/ 256 h 278"/>
                                  <a:gd name="T58" fmla="*/ 334 w 360"/>
                                  <a:gd name="T59" fmla="*/ 256 h 278"/>
                                  <a:gd name="T60" fmla="*/ 338 w 360"/>
                                  <a:gd name="T61" fmla="*/ 256 h 278"/>
                                  <a:gd name="T62" fmla="*/ 340 w 360"/>
                                  <a:gd name="T63" fmla="*/ 262 h 278"/>
                                  <a:gd name="T64" fmla="*/ 340 w 360"/>
                                  <a:gd name="T65" fmla="*/ 266 h 278"/>
                                  <a:gd name="T66" fmla="*/ 338 w 360"/>
                                  <a:gd name="T67" fmla="*/ 268 h 278"/>
                                  <a:gd name="T68" fmla="*/ 306 w 360"/>
                                  <a:gd name="T69" fmla="*/ 184 h 278"/>
                                  <a:gd name="T70" fmla="*/ 310 w 360"/>
                                  <a:gd name="T71" fmla="*/ 184 h 278"/>
                                  <a:gd name="T72" fmla="*/ 318 w 360"/>
                                  <a:gd name="T73" fmla="*/ 178 h 278"/>
                                  <a:gd name="T74" fmla="*/ 318 w 360"/>
                                  <a:gd name="T75" fmla="*/ 12 h 278"/>
                                  <a:gd name="T76" fmla="*/ 318 w 360"/>
                                  <a:gd name="T77" fmla="*/ 6 h 278"/>
                                  <a:gd name="T78" fmla="*/ 310 w 360"/>
                                  <a:gd name="T79" fmla="*/ 0 h 278"/>
                                  <a:gd name="T80" fmla="*/ 54 w 360"/>
                                  <a:gd name="T81" fmla="*/ 0 h 278"/>
                                  <a:gd name="T82" fmla="*/ 50 w 360"/>
                                  <a:gd name="T83" fmla="*/ 0 h 278"/>
                                  <a:gd name="T84" fmla="*/ 42 w 360"/>
                                  <a:gd name="T85" fmla="*/ 6 h 278"/>
                                  <a:gd name="T86" fmla="*/ 42 w 360"/>
                                  <a:gd name="T87" fmla="*/ 172 h 278"/>
                                  <a:gd name="T88" fmla="*/ 42 w 360"/>
                                  <a:gd name="T89" fmla="*/ 178 h 278"/>
                                  <a:gd name="T90" fmla="*/ 50 w 360"/>
                                  <a:gd name="T91" fmla="*/ 184 h 278"/>
                                  <a:gd name="T92" fmla="*/ 54 w 360"/>
                                  <a:gd name="T93" fmla="*/ 184 h 278"/>
                                  <a:gd name="T94" fmla="*/ 294 w 360"/>
                                  <a:gd name="T95" fmla="*/ 24 h 278"/>
                                  <a:gd name="T96" fmla="*/ 66 w 360"/>
                                  <a:gd name="T97" fmla="*/ 160 h 2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60" h="278">
                                    <a:moveTo>
                                      <a:pt x="360" y="256"/>
                                    </a:moveTo>
                                    <a:lnTo>
                                      <a:pt x="360" y="256"/>
                                    </a:lnTo>
                                    <a:lnTo>
                                      <a:pt x="360" y="252"/>
                                    </a:lnTo>
                                    <a:lnTo>
                                      <a:pt x="360" y="252"/>
                                    </a:lnTo>
                                    <a:lnTo>
                                      <a:pt x="358" y="252"/>
                                    </a:lnTo>
                                    <a:lnTo>
                                      <a:pt x="358" y="252"/>
                                    </a:lnTo>
                                    <a:lnTo>
                                      <a:pt x="358" y="250"/>
                                    </a:lnTo>
                                    <a:lnTo>
                                      <a:pt x="318" y="200"/>
                                    </a:lnTo>
                                    <a:lnTo>
                                      <a:pt x="318" y="200"/>
                                    </a:lnTo>
                                    <a:lnTo>
                                      <a:pt x="314" y="198"/>
                                    </a:lnTo>
                                    <a:lnTo>
                                      <a:pt x="310" y="196"/>
                                    </a:lnTo>
                                    <a:lnTo>
                                      <a:pt x="50" y="196"/>
                                    </a:lnTo>
                                    <a:lnTo>
                                      <a:pt x="50" y="196"/>
                                    </a:lnTo>
                                    <a:lnTo>
                                      <a:pt x="46" y="198"/>
                                    </a:lnTo>
                                    <a:lnTo>
                                      <a:pt x="42" y="200"/>
                                    </a:lnTo>
                                    <a:lnTo>
                                      <a:pt x="2" y="250"/>
                                    </a:lnTo>
                                    <a:lnTo>
                                      <a:pt x="2" y="250"/>
                                    </a:lnTo>
                                    <a:lnTo>
                                      <a:pt x="2" y="252"/>
                                    </a:lnTo>
                                    <a:lnTo>
                                      <a:pt x="2" y="252"/>
                                    </a:lnTo>
                                    <a:lnTo>
                                      <a:pt x="0" y="252"/>
                                    </a:lnTo>
                                    <a:lnTo>
                                      <a:pt x="0" y="252"/>
                                    </a:lnTo>
                                    <a:lnTo>
                                      <a:pt x="0" y="256"/>
                                    </a:lnTo>
                                    <a:lnTo>
                                      <a:pt x="0" y="256"/>
                                    </a:lnTo>
                                    <a:lnTo>
                                      <a:pt x="0" y="256"/>
                                    </a:lnTo>
                                    <a:lnTo>
                                      <a:pt x="0" y="268"/>
                                    </a:lnTo>
                                    <a:lnTo>
                                      <a:pt x="0" y="268"/>
                                    </a:lnTo>
                                    <a:lnTo>
                                      <a:pt x="0" y="272"/>
                                    </a:lnTo>
                                    <a:lnTo>
                                      <a:pt x="4" y="276"/>
                                    </a:lnTo>
                                    <a:lnTo>
                                      <a:pt x="6" y="278"/>
                                    </a:lnTo>
                                    <a:lnTo>
                                      <a:pt x="10" y="278"/>
                                    </a:lnTo>
                                    <a:lnTo>
                                      <a:pt x="350" y="278"/>
                                    </a:lnTo>
                                    <a:lnTo>
                                      <a:pt x="350" y="278"/>
                                    </a:lnTo>
                                    <a:lnTo>
                                      <a:pt x="354" y="278"/>
                                    </a:lnTo>
                                    <a:lnTo>
                                      <a:pt x="356" y="276"/>
                                    </a:lnTo>
                                    <a:lnTo>
                                      <a:pt x="360" y="272"/>
                                    </a:lnTo>
                                    <a:lnTo>
                                      <a:pt x="360" y="268"/>
                                    </a:lnTo>
                                    <a:lnTo>
                                      <a:pt x="360" y="256"/>
                                    </a:lnTo>
                                    <a:lnTo>
                                      <a:pt x="360" y="256"/>
                                    </a:lnTo>
                                    <a:lnTo>
                                      <a:pt x="360" y="256"/>
                                    </a:lnTo>
                                    <a:lnTo>
                                      <a:pt x="360" y="256"/>
                                    </a:lnTo>
                                    <a:close/>
                                    <a:moveTo>
                                      <a:pt x="134" y="254"/>
                                    </a:moveTo>
                                    <a:lnTo>
                                      <a:pt x="146" y="234"/>
                                    </a:lnTo>
                                    <a:lnTo>
                                      <a:pt x="214" y="234"/>
                                    </a:lnTo>
                                    <a:lnTo>
                                      <a:pt x="226" y="254"/>
                                    </a:lnTo>
                                    <a:lnTo>
                                      <a:pt x="134" y="254"/>
                                    </a:lnTo>
                                    <a:close/>
                                    <a:moveTo>
                                      <a:pt x="338" y="268"/>
                                    </a:moveTo>
                                    <a:lnTo>
                                      <a:pt x="338" y="268"/>
                                    </a:lnTo>
                                    <a:lnTo>
                                      <a:pt x="334" y="270"/>
                                    </a:lnTo>
                                    <a:lnTo>
                                      <a:pt x="332" y="270"/>
                                    </a:lnTo>
                                    <a:lnTo>
                                      <a:pt x="332" y="270"/>
                                    </a:lnTo>
                                    <a:lnTo>
                                      <a:pt x="326" y="268"/>
                                    </a:lnTo>
                                    <a:lnTo>
                                      <a:pt x="326" y="268"/>
                                    </a:lnTo>
                                    <a:lnTo>
                                      <a:pt x="324" y="262"/>
                                    </a:lnTo>
                                    <a:lnTo>
                                      <a:pt x="324" y="262"/>
                                    </a:lnTo>
                                    <a:lnTo>
                                      <a:pt x="324" y="260"/>
                                    </a:lnTo>
                                    <a:lnTo>
                                      <a:pt x="326" y="256"/>
                                    </a:lnTo>
                                    <a:lnTo>
                                      <a:pt x="326" y="256"/>
                                    </a:lnTo>
                                    <a:lnTo>
                                      <a:pt x="328" y="256"/>
                                    </a:lnTo>
                                    <a:lnTo>
                                      <a:pt x="332" y="254"/>
                                    </a:lnTo>
                                    <a:lnTo>
                                      <a:pt x="334" y="256"/>
                                    </a:lnTo>
                                    <a:lnTo>
                                      <a:pt x="338" y="256"/>
                                    </a:lnTo>
                                    <a:lnTo>
                                      <a:pt x="338" y="256"/>
                                    </a:lnTo>
                                    <a:lnTo>
                                      <a:pt x="340" y="260"/>
                                    </a:lnTo>
                                    <a:lnTo>
                                      <a:pt x="340" y="262"/>
                                    </a:lnTo>
                                    <a:lnTo>
                                      <a:pt x="340" y="262"/>
                                    </a:lnTo>
                                    <a:lnTo>
                                      <a:pt x="340" y="266"/>
                                    </a:lnTo>
                                    <a:lnTo>
                                      <a:pt x="338" y="268"/>
                                    </a:lnTo>
                                    <a:lnTo>
                                      <a:pt x="338" y="268"/>
                                    </a:lnTo>
                                    <a:close/>
                                    <a:moveTo>
                                      <a:pt x="54" y="184"/>
                                    </a:moveTo>
                                    <a:lnTo>
                                      <a:pt x="306" y="184"/>
                                    </a:lnTo>
                                    <a:lnTo>
                                      <a:pt x="306" y="184"/>
                                    </a:lnTo>
                                    <a:lnTo>
                                      <a:pt x="310" y="184"/>
                                    </a:lnTo>
                                    <a:lnTo>
                                      <a:pt x="314" y="182"/>
                                    </a:lnTo>
                                    <a:lnTo>
                                      <a:pt x="318" y="178"/>
                                    </a:lnTo>
                                    <a:lnTo>
                                      <a:pt x="318" y="172"/>
                                    </a:lnTo>
                                    <a:lnTo>
                                      <a:pt x="318" y="12"/>
                                    </a:lnTo>
                                    <a:lnTo>
                                      <a:pt x="318" y="12"/>
                                    </a:lnTo>
                                    <a:lnTo>
                                      <a:pt x="318" y="6"/>
                                    </a:lnTo>
                                    <a:lnTo>
                                      <a:pt x="314" y="2"/>
                                    </a:lnTo>
                                    <a:lnTo>
                                      <a:pt x="310" y="0"/>
                                    </a:lnTo>
                                    <a:lnTo>
                                      <a:pt x="306" y="0"/>
                                    </a:lnTo>
                                    <a:lnTo>
                                      <a:pt x="54" y="0"/>
                                    </a:lnTo>
                                    <a:lnTo>
                                      <a:pt x="54" y="0"/>
                                    </a:lnTo>
                                    <a:lnTo>
                                      <a:pt x="50" y="0"/>
                                    </a:lnTo>
                                    <a:lnTo>
                                      <a:pt x="46" y="2"/>
                                    </a:lnTo>
                                    <a:lnTo>
                                      <a:pt x="42" y="6"/>
                                    </a:lnTo>
                                    <a:lnTo>
                                      <a:pt x="42" y="12"/>
                                    </a:lnTo>
                                    <a:lnTo>
                                      <a:pt x="42" y="172"/>
                                    </a:lnTo>
                                    <a:lnTo>
                                      <a:pt x="42" y="172"/>
                                    </a:lnTo>
                                    <a:lnTo>
                                      <a:pt x="42" y="178"/>
                                    </a:lnTo>
                                    <a:lnTo>
                                      <a:pt x="46" y="182"/>
                                    </a:lnTo>
                                    <a:lnTo>
                                      <a:pt x="50" y="184"/>
                                    </a:lnTo>
                                    <a:lnTo>
                                      <a:pt x="54" y="184"/>
                                    </a:lnTo>
                                    <a:lnTo>
                                      <a:pt x="54" y="184"/>
                                    </a:lnTo>
                                    <a:close/>
                                    <a:moveTo>
                                      <a:pt x="66" y="24"/>
                                    </a:moveTo>
                                    <a:lnTo>
                                      <a:pt x="294" y="24"/>
                                    </a:lnTo>
                                    <a:lnTo>
                                      <a:pt x="294" y="160"/>
                                    </a:lnTo>
                                    <a:lnTo>
                                      <a:pt x="66" y="160"/>
                                    </a:lnTo>
                                    <a:lnTo>
                                      <a:pt x="66" y="24"/>
                                    </a:lnTo>
                                    <a:close/>
                                  </a:path>
                                </a:pathLst>
                              </a:custGeom>
                              <a:solidFill>
                                <a:schemeClr val="tx1">
                                  <a:lumMod val="50000"/>
                                  <a:lumOff val="50000"/>
                                </a:schemeClr>
                              </a:solidFill>
                              <a:ln>
                                <a:noFill/>
                              </a:ln>
                            </wps:spPr>
                            <wps:bodyPr vert="horz" wrap="square" lIns="91440" tIns="45720" rIns="91440" bIns="45720" numCol="1" anchor="t" anchorCtr="0" compatLnSpc="1">
                              <a:prstTxWarp prst="textNoShape">
                                <a:avLst/>
                              </a:prstTxWarp>
                            </wps:bodyPr>
                          </wps:wsp>
                          <wps:wsp>
                            <wps:cNvPr id="17" name="Text Box 17"/>
                            <wps:cNvSpPr txBox="1"/>
                            <wps:spPr>
                              <a:xfrm>
                                <a:off x="299296" y="3038410"/>
                                <a:ext cx="925510" cy="2925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D2AA9" w14:textId="77777777" w:rsidR="00941BE9" w:rsidRPr="00DD5459" w:rsidRDefault="00941BE9" w:rsidP="00941BE9">
                                  <w:pPr>
                                    <w:pStyle w:val="NormalWeb"/>
                                    <w:spacing w:before="0" w:beforeAutospacing="0" w:after="160" w:afterAutospacing="0" w:line="256" w:lineRule="auto"/>
                                    <w:rPr>
                                      <w:rFonts w:eastAsia="Arial"/>
                                      <w:color w:val="000000" w:themeColor="text1"/>
                                      <w:kern w:val="24"/>
                                      <w:sz w:val="16"/>
                                      <w:szCs w:val="22"/>
                                    </w:rPr>
                                  </w:pPr>
                                  <w:r w:rsidRPr="00DD5459">
                                    <w:rPr>
                                      <w:rFonts w:eastAsia="Arial"/>
                                      <w:color w:val="000000" w:themeColor="text1"/>
                                      <w:kern w:val="24"/>
                                      <w:sz w:val="16"/>
                                      <w:szCs w:val="22"/>
                                    </w:rPr>
                                    <w:t>Node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Freeform 18"/>
                            <wps:cNvSpPr>
                              <a:spLocks noEditPoints="1"/>
                            </wps:cNvSpPr>
                            <wps:spPr bwMode="auto">
                              <a:xfrm>
                                <a:off x="0" y="1733910"/>
                                <a:ext cx="767715" cy="577850"/>
                              </a:xfrm>
                              <a:custGeom>
                                <a:avLst/>
                                <a:gdLst>
                                  <a:gd name="T0" fmla="*/ 360 w 360"/>
                                  <a:gd name="T1" fmla="*/ 256 h 278"/>
                                  <a:gd name="T2" fmla="*/ 360 w 360"/>
                                  <a:gd name="T3" fmla="*/ 252 h 278"/>
                                  <a:gd name="T4" fmla="*/ 358 w 360"/>
                                  <a:gd name="T5" fmla="*/ 252 h 278"/>
                                  <a:gd name="T6" fmla="*/ 318 w 360"/>
                                  <a:gd name="T7" fmla="*/ 200 h 278"/>
                                  <a:gd name="T8" fmla="*/ 314 w 360"/>
                                  <a:gd name="T9" fmla="*/ 198 h 278"/>
                                  <a:gd name="T10" fmla="*/ 50 w 360"/>
                                  <a:gd name="T11" fmla="*/ 196 h 278"/>
                                  <a:gd name="T12" fmla="*/ 46 w 360"/>
                                  <a:gd name="T13" fmla="*/ 198 h 278"/>
                                  <a:gd name="T14" fmla="*/ 2 w 360"/>
                                  <a:gd name="T15" fmla="*/ 250 h 278"/>
                                  <a:gd name="T16" fmla="*/ 2 w 360"/>
                                  <a:gd name="T17" fmla="*/ 252 h 278"/>
                                  <a:gd name="T18" fmla="*/ 0 w 360"/>
                                  <a:gd name="T19" fmla="*/ 252 h 278"/>
                                  <a:gd name="T20" fmla="*/ 0 w 360"/>
                                  <a:gd name="T21" fmla="*/ 256 h 278"/>
                                  <a:gd name="T22" fmla="*/ 0 w 360"/>
                                  <a:gd name="T23" fmla="*/ 256 h 278"/>
                                  <a:gd name="T24" fmla="*/ 0 w 360"/>
                                  <a:gd name="T25" fmla="*/ 268 h 278"/>
                                  <a:gd name="T26" fmla="*/ 4 w 360"/>
                                  <a:gd name="T27" fmla="*/ 276 h 278"/>
                                  <a:gd name="T28" fmla="*/ 10 w 360"/>
                                  <a:gd name="T29" fmla="*/ 278 h 278"/>
                                  <a:gd name="T30" fmla="*/ 350 w 360"/>
                                  <a:gd name="T31" fmla="*/ 278 h 278"/>
                                  <a:gd name="T32" fmla="*/ 356 w 360"/>
                                  <a:gd name="T33" fmla="*/ 276 h 278"/>
                                  <a:gd name="T34" fmla="*/ 360 w 360"/>
                                  <a:gd name="T35" fmla="*/ 268 h 278"/>
                                  <a:gd name="T36" fmla="*/ 360 w 360"/>
                                  <a:gd name="T37" fmla="*/ 256 h 278"/>
                                  <a:gd name="T38" fmla="*/ 360 w 360"/>
                                  <a:gd name="T39" fmla="*/ 256 h 278"/>
                                  <a:gd name="T40" fmla="*/ 146 w 360"/>
                                  <a:gd name="T41" fmla="*/ 234 h 278"/>
                                  <a:gd name="T42" fmla="*/ 226 w 360"/>
                                  <a:gd name="T43" fmla="*/ 254 h 278"/>
                                  <a:gd name="T44" fmla="*/ 338 w 360"/>
                                  <a:gd name="T45" fmla="*/ 268 h 278"/>
                                  <a:gd name="T46" fmla="*/ 334 w 360"/>
                                  <a:gd name="T47" fmla="*/ 270 h 278"/>
                                  <a:gd name="T48" fmla="*/ 332 w 360"/>
                                  <a:gd name="T49" fmla="*/ 270 h 278"/>
                                  <a:gd name="T50" fmla="*/ 326 w 360"/>
                                  <a:gd name="T51" fmla="*/ 268 h 278"/>
                                  <a:gd name="T52" fmla="*/ 324 w 360"/>
                                  <a:gd name="T53" fmla="*/ 262 h 278"/>
                                  <a:gd name="T54" fmla="*/ 326 w 360"/>
                                  <a:gd name="T55" fmla="*/ 256 h 278"/>
                                  <a:gd name="T56" fmla="*/ 328 w 360"/>
                                  <a:gd name="T57" fmla="*/ 256 h 278"/>
                                  <a:gd name="T58" fmla="*/ 334 w 360"/>
                                  <a:gd name="T59" fmla="*/ 256 h 278"/>
                                  <a:gd name="T60" fmla="*/ 338 w 360"/>
                                  <a:gd name="T61" fmla="*/ 256 h 278"/>
                                  <a:gd name="T62" fmla="*/ 340 w 360"/>
                                  <a:gd name="T63" fmla="*/ 262 h 278"/>
                                  <a:gd name="T64" fmla="*/ 340 w 360"/>
                                  <a:gd name="T65" fmla="*/ 266 h 278"/>
                                  <a:gd name="T66" fmla="*/ 338 w 360"/>
                                  <a:gd name="T67" fmla="*/ 268 h 278"/>
                                  <a:gd name="T68" fmla="*/ 306 w 360"/>
                                  <a:gd name="T69" fmla="*/ 184 h 278"/>
                                  <a:gd name="T70" fmla="*/ 310 w 360"/>
                                  <a:gd name="T71" fmla="*/ 184 h 278"/>
                                  <a:gd name="T72" fmla="*/ 318 w 360"/>
                                  <a:gd name="T73" fmla="*/ 178 h 278"/>
                                  <a:gd name="T74" fmla="*/ 318 w 360"/>
                                  <a:gd name="T75" fmla="*/ 12 h 278"/>
                                  <a:gd name="T76" fmla="*/ 318 w 360"/>
                                  <a:gd name="T77" fmla="*/ 6 h 278"/>
                                  <a:gd name="T78" fmla="*/ 310 w 360"/>
                                  <a:gd name="T79" fmla="*/ 0 h 278"/>
                                  <a:gd name="T80" fmla="*/ 54 w 360"/>
                                  <a:gd name="T81" fmla="*/ 0 h 278"/>
                                  <a:gd name="T82" fmla="*/ 50 w 360"/>
                                  <a:gd name="T83" fmla="*/ 0 h 278"/>
                                  <a:gd name="T84" fmla="*/ 42 w 360"/>
                                  <a:gd name="T85" fmla="*/ 6 h 278"/>
                                  <a:gd name="T86" fmla="*/ 42 w 360"/>
                                  <a:gd name="T87" fmla="*/ 172 h 278"/>
                                  <a:gd name="T88" fmla="*/ 42 w 360"/>
                                  <a:gd name="T89" fmla="*/ 178 h 278"/>
                                  <a:gd name="T90" fmla="*/ 50 w 360"/>
                                  <a:gd name="T91" fmla="*/ 184 h 278"/>
                                  <a:gd name="T92" fmla="*/ 54 w 360"/>
                                  <a:gd name="T93" fmla="*/ 184 h 278"/>
                                  <a:gd name="T94" fmla="*/ 294 w 360"/>
                                  <a:gd name="T95" fmla="*/ 24 h 278"/>
                                  <a:gd name="T96" fmla="*/ 66 w 360"/>
                                  <a:gd name="T97" fmla="*/ 160 h 2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60" h="278">
                                    <a:moveTo>
                                      <a:pt x="360" y="256"/>
                                    </a:moveTo>
                                    <a:lnTo>
                                      <a:pt x="360" y="256"/>
                                    </a:lnTo>
                                    <a:lnTo>
                                      <a:pt x="360" y="252"/>
                                    </a:lnTo>
                                    <a:lnTo>
                                      <a:pt x="360" y="252"/>
                                    </a:lnTo>
                                    <a:lnTo>
                                      <a:pt x="358" y="252"/>
                                    </a:lnTo>
                                    <a:lnTo>
                                      <a:pt x="358" y="252"/>
                                    </a:lnTo>
                                    <a:lnTo>
                                      <a:pt x="358" y="250"/>
                                    </a:lnTo>
                                    <a:lnTo>
                                      <a:pt x="318" y="200"/>
                                    </a:lnTo>
                                    <a:lnTo>
                                      <a:pt x="318" y="200"/>
                                    </a:lnTo>
                                    <a:lnTo>
                                      <a:pt x="314" y="198"/>
                                    </a:lnTo>
                                    <a:lnTo>
                                      <a:pt x="310" y="196"/>
                                    </a:lnTo>
                                    <a:lnTo>
                                      <a:pt x="50" y="196"/>
                                    </a:lnTo>
                                    <a:lnTo>
                                      <a:pt x="50" y="196"/>
                                    </a:lnTo>
                                    <a:lnTo>
                                      <a:pt x="46" y="198"/>
                                    </a:lnTo>
                                    <a:lnTo>
                                      <a:pt x="42" y="200"/>
                                    </a:lnTo>
                                    <a:lnTo>
                                      <a:pt x="2" y="250"/>
                                    </a:lnTo>
                                    <a:lnTo>
                                      <a:pt x="2" y="250"/>
                                    </a:lnTo>
                                    <a:lnTo>
                                      <a:pt x="2" y="252"/>
                                    </a:lnTo>
                                    <a:lnTo>
                                      <a:pt x="2" y="252"/>
                                    </a:lnTo>
                                    <a:lnTo>
                                      <a:pt x="0" y="252"/>
                                    </a:lnTo>
                                    <a:lnTo>
                                      <a:pt x="0" y="252"/>
                                    </a:lnTo>
                                    <a:lnTo>
                                      <a:pt x="0" y="256"/>
                                    </a:lnTo>
                                    <a:lnTo>
                                      <a:pt x="0" y="256"/>
                                    </a:lnTo>
                                    <a:lnTo>
                                      <a:pt x="0" y="256"/>
                                    </a:lnTo>
                                    <a:lnTo>
                                      <a:pt x="0" y="268"/>
                                    </a:lnTo>
                                    <a:lnTo>
                                      <a:pt x="0" y="268"/>
                                    </a:lnTo>
                                    <a:lnTo>
                                      <a:pt x="0" y="272"/>
                                    </a:lnTo>
                                    <a:lnTo>
                                      <a:pt x="4" y="276"/>
                                    </a:lnTo>
                                    <a:lnTo>
                                      <a:pt x="6" y="278"/>
                                    </a:lnTo>
                                    <a:lnTo>
                                      <a:pt x="10" y="278"/>
                                    </a:lnTo>
                                    <a:lnTo>
                                      <a:pt x="350" y="278"/>
                                    </a:lnTo>
                                    <a:lnTo>
                                      <a:pt x="350" y="278"/>
                                    </a:lnTo>
                                    <a:lnTo>
                                      <a:pt x="354" y="278"/>
                                    </a:lnTo>
                                    <a:lnTo>
                                      <a:pt x="356" y="276"/>
                                    </a:lnTo>
                                    <a:lnTo>
                                      <a:pt x="360" y="272"/>
                                    </a:lnTo>
                                    <a:lnTo>
                                      <a:pt x="360" y="268"/>
                                    </a:lnTo>
                                    <a:lnTo>
                                      <a:pt x="360" y="256"/>
                                    </a:lnTo>
                                    <a:lnTo>
                                      <a:pt x="360" y="256"/>
                                    </a:lnTo>
                                    <a:lnTo>
                                      <a:pt x="360" y="256"/>
                                    </a:lnTo>
                                    <a:lnTo>
                                      <a:pt x="360" y="256"/>
                                    </a:lnTo>
                                    <a:close/>
                                    <a:moveTo>
                                      <a:pt x="134" y="254"/>
                                    </a:moveTo>
                                    <a:lnTo>
                                      <a:pt x="146" y="234"/>
                                    </a:lnTo>
                                    <a:lnTo>
                                      <a:pt x="214" y="234"/>
                                    </a:lnTo>
                                    <a:lnTo>
                                      <a:pt x="226" y="254"/>
                                    </a:lnTo>
                                    <a:lnTo>
                                      <a:pt x="134" y="254"/>
                                    </a:lnTo>
                                    <a:close/>
                                    <a:moveTo>
                                      <a:pt x="338" y="268"/>
                                    </a:moveTo>
                                    <a:lnTo>
                                      <a:pt x="338" y="268"/>
                                    </a:lnTo>
                                    <a:lnTo>
                                      <a:pt x="334" y="270"/>
                                    </a:lnTo>
                                    <a:lnTo>
                                      <a:pt x="332" y="270"/>
                                    </a:lnTo>
                                    <a:lnTo>
                                      <a:pt x="332" y="270"/>
                                    </a:lnTo>
                                    <a:lnTo>
                                      <a:pt x="326" y="268"/>
                                    </a:lnTo>
                                    <a:lnTo>
                                      <a:pt x="326" y="268"/>
                                    </a:lnTo>
                                    <a:lnTo>
                                      <a:pt x="324" y="262"/>
                                    </a:lnTo>
                                    <a:lnTo>
                                      <a:pt x="324" y="262"/>
                                    </a:lnTo>
                                    <a:lnTo>
                                      <a:pt x="324" y="260"/>
                                    </a:lnTo>
                                    <a:lnTo>
                                      <a:pt x="326" y="256"/>
                                    </a:lnTo>
                                    <a:lnTo>
                                      <a:pt x="326" y="256"/>
                                    </a:lnTo>
                                    <a:lnTo>
                                      <a:pt x="328" y="256"/>
                                    </a:lnTo>
                                    <a:lnTo>
                                      <a:pt x="332" y="254"/>
                                    </a:lnTo>
                                    <a:lnTo>
                                      <a:pt x="334" y="256"/>
                                    </a:lnTo>
                                    <a:lnTo>
                                      <a:pt x="338" y="256"/>
                                    </a:lnTo>
                                    <a:lnTo>
                                      <a:pt x="338" y="256"/>
                                    </a:lnTo>
                                    <a:lnTo>
                                      <a:pt x="340" y="260"/>
                                    </a:lnTo>
                                    <a:lnTo>
                                      <a:pt x="340" y="262"/>
                                    </a:lnTo>
                                    <a:lnTo>
                                      <a:pt x="340" y="262"/>
                                    </a:lnTo>
                                    <a:lnTo>
                                      <a:pt x="340" y="266"/>
                                    </a:lnTo>
                                    <a:lnTo>
                                      <a:pt x="338" y="268"/>
                                    </a:lnTo>
                                    <a:lnTo>
                                      <a:pt x="338" y="268"/>
                                    </a:lnTo>
                                    <a:close/>
                                    <a:moveTo>
                                      <a:pt x="54" y="184"/>
                                    </a:moveTo>
                                    <a:lnTo>
                                      <a:pt x="306" y="184"/>
                                    </a:lnTo>
                                    <a:lnTo>
                                      <a:pt x="306" y="184"/>
                                    </a:lnTo>
                                    <a:lnTo>
                                      <a:pt x="310" y="184"/>
                                    </a:lnTo>
                                    <a:lnTo>
                                      <a:pt x="314" y="182"/>
                                    </a:lnTo>
                                    <a:lnTo>
                                      <a:pt x="318" y="178"/>
                                    </a:lnTo>
                                    <a:lnTo>
                                      <a:pt x="318" y="172"/>
                                    </a:lnTo>
                                    <a:lnTo>
                                      <a:pt x="318" y="12"/>
                                    </a:lnTo>
                                    <a:lnTo>
                                      <a:pt x="318" y="12"/>
                                    </a:lnTo>
                                    <a:lnTo>
                                      <a:pt x="318" y="6"/>
                                    </a:lnTo>
                                    <a:lnTo>
                                      <a:pt x="314" y="2"/>
                                    </a:lnTo>
                                    <a:lnTo>
                                      <a:pt x="310" y="0"/>
                                    </a:lnTo>
                                    <a:lnTo>
                                      <a:pt x="306" y="0"/>
                                    </a:lnTo>
                                    <a:lnTo>
                                      <a:pt x="54" y="0"/>
                                    </a:lnTo>
                                    <a:lnTo>
                                      <a:pt x="54" y="0"/>
                                    </a:lnTo>
                                    <a:lnTo>
                                      <a:pt x="50" y="0"/>
                                    </a:lnTo>
                                    <a:lnTo>
                                      <a:pt x="46" y="2"/>
                                    </a:lnTo>
                                    <a:lnTo>
                                      <a:pt x="42" y="6"/>
                                    </a:lnTo>
                                    <a:lnTo>
                                      <a:pt x="42" y="12"/>
                                    </a:lnTo>
                                    <a:lnTo>
                                      <a:pt x="42" y="172"/>
                                    </a:lnTo>
                                    <a:lnTo>
                                      <a:pt x="42" y="172"/>
                                    </a:lnTo>
                                    <a:lnTo>
                                      <a:pt x="42" y="178"/>
                                    </a:lnTo>
                                    <a:lnTo>
                                      <a:pt x="46" y="182"/>
                                    </a:lnTo>
                                    <a:lnTo>
                                      <a:pt x="50" y="184"/>
                                    </a:lnTo>
                                    <a:lnTo>
                                      <a:pt x="54" y="184"/>
                                    </a:lnTo>
                                    <a:lnTo>
                                      <a:pt x="54" y="184"/>
                                    </a:lnTo>
                                    <a:close/>
                                    <a:moveTo>
                                      <a:pt x="66" y="24"/>
                                    </a:moveTo>
                                    <a:lnTo>
                                      <a:pt x="294" y="24"/>
                                    </a:lnTo>
                                    <a:lnTo>
                                      <a:pt x="294" y="160"/>
                                    </a:lnTo>
                                    <a:lnTo>
                                      <a:pt x="66" y="160"/>
                                    </a:lnTo>
                                    <a:lnTo>
                                      <a:pt x="66" y="24"/>
                                    </a:lnTo>
                                    <a:close/>
                                  </a:path>
                                </a:pathLst>
                              </a:custGeom>
                              <a:solidFill>
                                <a:schemeClr val="tx1">
                                  <a:lumMod val="50000"/>
                                  <a:lumOff val="50000"/>
                                </a:schemeClr>
                              </a:solidFill>
                              <a:ln>
                                <a:noFill/>
                              </a:ln>
                            </wps:spPr>
                            <wps:bodyPr vert="horz" wrap="square" lIns="91440" tIns="45720" rIns="91440" bIns="45720" numCol="1" anchor="t" anchorCtr="0" compatLnSpc="1">
                              <a:prstTxWarp prst="textNoShape">
                                <a:avLst/>
                              </a:prstTxWarp>
                            </wps:bodyPr>
                          </wps:wsp>
                          <wps:wsp>
                            <wps:cNvPr id="19" name="Text Box 21"/>
                            <wps:cNvSpPr txBox="1"/>
                            <wps:spPr>
                              <a:xfrm>
                                <a:off x="17272" y="2428973"/>
                                <a:ext cx="966589" cy="2623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31D5A" w14:textId="77777777" w:rsidR="00941BE9" w:rsidRPr="00DD5459" w:rsidRDefault="00941BE9" w:rsidP="00941BE9">
                                  <w:pPr>
                                    <w:pStyle w:val="NormalWeb"/>
                                    <w:spacing w:before="0" w:beforeAutospacing="0" w:after="160" w:afterAutospacing="0" w:line="256" w:lineRule="auto"/>
                                    <w:rPr>
                                      <w:rFonts w:eastAsia="Arial"/>
                                      <w:color w:val="000000" w:themeColor="text1"/>
                                      <w:kern w:val="24"/>
                                      <w:sz w:val="16"/>
                                      <w:szCs w:val="22"/>
                                    </w:rPr>
                                  </w:pPr>
                                  <w:r w:rsidRPr="00DD5459">
                                    <w:rPr>
                                      <w:rFonts w:eastAsia="Arial"/>
                                      <w:color w:val="000000" w:themeColor="text1"/>
                                      <w:kern w:val="24"/>
                                      <w:sz w:val="16"/>
                                      <w:szCs w:val="22"/>
                                    </w:rPr>
                                    <w:t>Node 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Freeform 20"/>
                            <wps:cNvSpPr>
                              <a:spLocks noEditPoints="1"/>
                            </wps:cNvSpPr>
                            <wps:spPr bwMode="auto">
                              <a:xfrm>
                                <a:off x="2881223" y="1733910"/>
                                <a:ext cx="767715" cy="577850"/>
                              </a:xfrm>
                              <a:custGeom>
                                <a:avLst/>
                                <a:gdLst>
                                  <a:gd name="T0" fmla="*/ 360 w 360"/>
                                  <a:gd name="T1" fmla="*/ 256 h 278"/>
                                  <a:gd name="T2" fmla="*/ 360 w 360"/>
                                  <a:gd name="T3" fmla="*/ 252 h 278"/>
                                  <a:gd name="T4" fmla="*/ 358 w 360"/>
                                  <a:gd name="T5" fmla="*/ 252 h 278"/>
                                  <a:gd name="T6" fmla="*/ 318 w 360"/>
                                  <a:gd name="T7" fmla="*/ 200 h 278"/>
                                  <a:gd name="T8" fmla="*/ 314 w 360"/>
                                  <a:gd name="T9" fmla="*/ 198 h 278"/>
                                  <a:gd name="T10" fmla="*/ 50 w 360"/>
                                  <a:gd name="T11" fmla="*/ 196 h 278"/>
                                  <a:gd name="T12" fmla="*/ 46 w 360"/>
                                  <a:gd name="T13" fmla="*/ 198 h 278"/>
                                  <a:gd name="T14" fmla="*/ 2 w 360"/>
                                  <a:gd name="T15" fmla="*/ 250 h 278"/>
                                  <a:gd name="T16" fmla="*/ 2 w 360"/>
                                  <a:gd name="T17" fmla="*/ 252 h 278"/>
                                  <a:gd name="T18" fmla="*/ 0 w 360"/>
                                  <a:gd name="T19" fmla="*/ 252 h 278"/>
                                  <a:gd name="T20" fmla="*/ 0 w 360"/>
                                  <a:gd name="T21" fmla="*/ 256 h 278"/>
                                  <a:gd name="T22" fmla="*/ 0 w 360"/>
                                  <a:gd name="T23" fmla="*/ 256 h 278"/>
                                  <a:gd name="T24" fmla="*/ 0 w 360"/>
                                  <a:gd name="T25" fmla="*/ 268 h 278"/>
                                  <a:gd name="T26" fmla="*/ 4 w 360"/>
                                  <a:gd name="T27" fmla="*/ 276 h 278"/>
                                  <a:gd name="T28" fmla="*/ 10 w 360"/>
                                  <a:gd name="T29" fmla="*/ 278 h 278"/>
                                  <a:gd name="T30" fmla="*/ 350 w 360"/>
                                  <a:gd name="T31" fmla="*/ 278 h 278"/>
                                  <a:gd name="T32" fmla="*/ 356 w 360"/>
                                  <a:gd name="T33" fmla="*/ 276 h 278"/>
                                  <a:gd name="T34" fmla="*/ 360 w 360"/>
                                  <a:gd name="T35" fmla="*/ 268 h 278"/>
                                  <a:gd name="T36" fmla="*/ 360 w 360"/>
                                  <a:gd name="T37" fmla="*/ 256 h 278"/>
                                  <a:gd name="T38" fmla="*/ 360 w 360"/>
                                  <a:gd name="T39" fmla="*/ 256 h 278"/>
                                  <a:gd name="T40" fmla="*/ 146 w 360"/>
                                  <a:gd name="T41" fmla="*/ 234 h 278"/>
                                  <a:gd name="T42" fmla="*/ 226 w 360"/>
                                  <a:gd name="T43" fmla="*/ 254 h 278"/>
                                  <a:gd name="T44" fmla="*/ 338 w 360"/>
                                  <a:gd name="T45" fmla="*/ 268 h 278"/>
                                  <a:gd name="T46" fmla="*/ 334 w 360"/>
                                  <a:gd name="T47" fmla="*/ 270 h 278"/>
                                  <a:gd name="T48" fmla="*/ 332 w 360"/>
                                  <a:gd name="T49" fmla="*/ 270 h 278"/>
                                  <a:gd name="T50" fmla="*/ 326 w 360"/>
                                  <a:gd name="T51" fmla="*/ 268 h 278"/>
                                  <a:gd name="T52" fmla="*/ 324 w 360"/>
                                  <a:gd name="T53" fmla="*/ 262 h 278"/>
                                  <a:gd name="T54" fmla="*/ 326 w 360"/>
                                  <a:gd name="T55" fmla="*/ 256 h 278"/>
                                  <a:gd name="T56" fmla="*/ 328 w 360"/>
                                  <a:gd name="T57" fmla="*/ 256 h 278"/>
                                  <a:gd name="T58" fmla="*/ 334 w 360"/>
                                  <a:gd name="T59" fmla="*/ 256 h 278"/>
                                  <a:gd name="T60" fmla="*/ 338 w 360"/>
                                  <a:gd name="T61" fmla="*/ 256 h 278"/>
                                  <a:gd name="T62" fmla="*/ 340 w 360"/>
                                  <a:gd name="T63" fmla="*/ 262 h 278"/>
                                  <a:gd name="T64" fmla="*/ 340 w 360"/>
                                  <a:gd name="T65" fmla="*/ 266 h 278"/>
                                  <a:gd name="T66" fmla="*/ 338 w 360"/>
                                  <a:gd name="T67" fmla="*/ 268 h 278"/>
                                  <a:gd name="T68" fmla="*/ 306 w 360"/>
                                  <a:gd name="T69" fmla="*/ 184 h 278"/>
                                  <a:gd name="T70" fmla="*/ 310 w 360"/>
                                  <a:gd name="T71" fmla="*/ 184 h 278"/>
                                  <a:gd name="T72" fmla="*/ 318 w 360"/>
                                  <a:gd name="T73" fmla="*/ 178 h 278"/>
                                  <a:gd name="T74" fmla="*/ 318 w 360"/>
                                  <a:gd name="T75" fmla="*/ 12 h 278"/>
                                  <a:gd name="T76" fmla="*/ 318 w 360"/>
                                  <a:gd name="T77" fmla="*/ 6 h 278"/>
                                  <a:gd name="T78" fmla="*/ 310 w 360"/>
                                  <a:gd name="T79" fmla="*/ 0 h 278"/>
                                  <a:gd name="T80" fmla="*/ 54 w 360"/>
                                  <a:gd name="T81" fmla="*/ 0 h 278"/>
                                  <a:gd name="T82" fmla="*/ 50 w 360"/>
                                  <a:gd name="T83" fmla="*/ 0 h 278"/>
                                  <a:gd name="T84" fmla="*/ 42 w 360"/>
                                  <a:gd name="T85" fmla="*/ 6 h 278"/>
                                  <a:gd name="T86" fmla="*/ 42 w 360"/>
                                  <a:gd name="T87" fmla="*/ 172 h 278"/>
                                  <a:gd name="T88" fmla="*/ 42 w 360"/>
                                  <a:gd name="T89" fmla="*/ 178 h 278"/>
                                  <a:gd name="T90" fmla="*/ 50 w 360"/>
                                  <a:gd name="T91" fmla="*/ 184 h 278"/>
                                  <a:gd name="T92" fmla="*/ 54 w 360"/>
                                  <a:gd name="T93" fmla="*/ 184 h 278"/>
                                  <a:gd name="T94" fmla="*/ 294 w 360"/>
                                  <a:gd name="T95" fmla="*/ 24 h 278"/>
                                  <a:gd name="T96" fmla="*/ 66 w 360"/>
                                  <a:gd name="T97" fmla="*/ 160 h 2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60" h="278">
                                    <a:moveTo>
                                      <a:pt x="360" y="256"/>
                                    </a:moveTo>
                                    <a:lnTo>
                                      <a:pt x="360" y="256"/>
                                    </a:lnTo>
                                    <a:lnTo>
                                      <a:pt x="360" y="252"/>
                                    </a:lnTo>
                                    <a:lnTo>
                                      <a:pt x="360" y="252"/>
                                    </a:lnTo>
                                    <a:lnTo>
                                      <a:pt x="358" y="252"/>
                                    </a:lnTo>
                                    <a:lnTo>
                                      <a:pt x="358" y="252"/>
                                    </a:lnTo>
                                    <a:lnTo>
                                      <a:pt x="358" y="250"/>
                                    </a:lnTo>
                                    <a:lnTo>
                                      <a:pt x="318" y="200"/>
                                    </a:lnTo>
                                    <a:lnTo>
                                      <a:pt x="318" y="200"/>
                                    </a:lnTo>
                                    <a:lnTo>
                                      <a:pt x="314" y="198"/>
                                    </a:lnTo>
                                    <a:lnTo>
                                      <a:pt x="310" y="196"/>
                                    </a:lnTo>
                                    <a:lnTo>
                                      <a:pt x="50" y="196"/>
                                    </a:lnTo>
                                    <a:lnTo>
                                      <a:pt x="50" y="196"/>
                                    </a:lnTo>
                                    <a:lnTo>
                                      <a:pt x="46" y="198"/>
                                    </a:lnTo>
                                    <a:lnTo>
                                      <a:pt x="42" y="200"/>
                                    </a:lnTo>
                                    <a:lnTo>
                                      <a:pt x="2" y="250"/>
                                    </a:lnTo>
                                    <a:lnTo>
                                      <a:pt x="2" y="250"/>
                                    </a:lnTo>
                                    <a:lnTo>
                                      <a:pt x="2" y="252"/>
                                    </a:lnTo>
                                    <a:lnTo>
                                      <a:pt x="2" y="252"/>
                                    </a:lnTo>
                                    <a:lnTo>
                                      <a:pt x="0" y="252"/>
                                    </a:lnTo>
                                    <a:lnTo>
                                      <a:pt x="0" y="252"/>
                                    </a:lnTo>
                                    <a:lnTo>
                                      <a:pt x="0" y="256"/>
                                    </a:lnTo>
                                    <a:lnTo>
                                      <a:pt x="0" y="256"/>
                                    </a:lnTo>
                                    <a:lnTo>
                                      <a:pt x="0" y="256"/>
                                    </a:lnTo>
                                    <a:lnTo>
                                      <a:pt x="0" y="268"/>
                                    </a:lnTo>
                                    <a:lnTo>
                                      <a:pt x="0" y="268"/>
                                    </a:lnTo>
                                    <a:lnTo>
                                      <a:pt x="0" y="272"/>
                                    </a:lnTo>
                                    <a:lnTo>
                                      <a:pt x="4" y="276"/>
                                    </a:lnTo>
                                    <a:lnTo>
                                      <a:pt x="6" y="278"/>
                                    </a:lnTo>
                                    <a:lnTo>
                                      <a:pt x="10" y="278"/>
                                    </a:lnTo>
                                    <a:lnTo>
                                      <a:pt x="350" y="278"/>
                                    </a:lnTo>
                                    <a:lnTo>
                                      <a:pt x="350" y="278"/>
                                    </a:lnTo>
                                    <a:lnTo>
                                      <a:pt x="354" y="278"/>
                                    </a:lnTo>
                                    <a:lnTo>
                                      <a:pt x="356" y="276"/>
                                    </a:lnTo>
                                    <a:lnTo>
                                      <a:pt x="360" y="272"/>
                                    </a:lnTo>
                                    <a:lnTo>
                                      <a:pt x="360" y="268"/>
                                    </a:lnTo>
                                    <a:lnTo>
                                      <a:pt x="360" y="256"/>
                                    </a:lnTo>
                                    <a:lnTo>
                                      <a:pt x="360" y="256"/>
                                    </a:lnTo>
                                    <a:lnTo>
                                      <a:pt x="360" y="256"/>
                                    </a:lnTo>
                                    <a:lnTo>
                                      <a:pt x="360" y="256"/>
                                    </a:lnTo>
                                    <a:close/>
                                    <a:moveTo>
                                      <a:pt x="134" y="254"/>
                                    </a:moveTo>
                                    <a:lnTo>
                                      <a:pt x="146" y="234"/>
                                    </a:lnTo>
                                    <a:lnTo>
                                      <a:pt x="214" y="234"/>
                                    </a:lnTo>
                                    <a:lnTo>
                                      <a:pt x="226" y="254"/>
                                    </a:lnTo>
                                    <a:lnTo>
                                      <a:pt x="134" y="254"/>
                                    </a:lnTo>
                                    <a:close/>
                                    <a:moveTo>
                                      <a:pt x="338" y="268"/>
                                    </a:moveTo>
                                    <a:lnTo>
                                      <a:pt x="338" y="268"/>
                                    </a:lnTo>
                                    <a:lnTo>
                                      <a:pt x="334" y="270"/>
                                    </a:lnTo>
                                    <a:lnTo>
                                      <a:pt x="332" y="270"/>
                                    </a:lnTo>
                                    <a:lnTo>
                                      <a:pt x="332" y="270"/>
                                    </a:lnTo>
                                    <a:lnTo>
                                      <a:pt x="326" y="268"/>
                                    </a:lnTo>
                                    <a:lnTo>
                                      <a:pt x="326" y="268"/>
                                    </a:lnTo>
                                    <a:lnTo>
                                      <a:pt x="324" y="262"/>
                                    </a:lnTo>
                                    <a:lnTo>
                                      <a:pt x="324" y="262"/>
                                    </a:lnTo>
                                    <a:lnTo>
                                      <a:pt x="324" y="260"/>
                                    </a:lnTo>
                                    <a:lnTo>
                                      <a:pt x="326" y="256"/>
                                    </a:lnTo>
                                    <a:lnTo>
                                      <a:pt x="326" y="256"/>
                                    </a:lnTo>
                                    <a:lnTo>
                                      <a:pt x="328" y="256"/>
                                    </a:lnTo>
                                    <a:lnTo>
                                      <a:pt x="332" y="254"/>
                                    </a:lnTo>
                                    <a:lnTo>
                                      <a:pt x="334" y="256"/>
                                    </a:lnTo>
                                    <a:lnTo>
                                      <a:pt x="338" y="256"/>
                                    </a:lnTo>
                                    <a:lnTo>
                                      <a:pt x="338" y="256"/>
                                    </a:lnTo>
                                    <a:lnTo>
                                      <a:pt x="340" y="260"/>
                                    </a:lnTo>
                                    <a:lnTo>
                                      <a:pt x="340" y="262"/>
                                    </a:lnTo>
                                    <a:lnTo>
                                      <a:pt x="340" y="262"/>
                                    </a:lnTo>
                                    <a:lnTo>
                                      <a:pt x="340" y="266"/>
                                    </a:lnTo>
                                    <a:lnTo>
                                      <a:pt x="338" y="268"/>
                                    </a:lnTo>
                                    <a:lnTo>
                                      <a:pt x="338" y="268"/>
                                    </a:lnTo>
                                    <a:close/>
                                    <a:moveTo>
                                      <a:pt x="54" y="184"/>
                                    </a:moveTo>
                                    <a:lnTo>
                                      <a:pt x="306" y="184"/>
                                    </a:lnTo>
                                    <a:lnTo>
                                      <a:pt x="306" y="184"/>
                                    </a:lnTo>
                                    <a:lnTo>
                                      <a:pt x="310" y="184"/>
                                    </a:lnTo>
                                    <a:lnTo>
                                      <a:pt x="314" y="182"/>
                                    </a:lnTo>
                                    <a:lnTo>
                                      <a:pt x="318" y="178"/>
                                    </a:lnTo>
                                    <a:lnTo>
                                      <a:pt x="318" y="172"/>
                                    </a:lnTo>
                                    <a:lnTo>
                                      <a:pt x="318" y="12"/>
                                    </a:lnTo>
                                    <a:lnTo>
                                      <a:pt x="318" y="12"/>
                                    </a:lnTo>
                                    <a:lnTo>
                                      <a:pt x="318" y="6"/>
                                    </a:lnTo>
                                    <a:lnTo>
                                      <a:pt x="314" y="2"/>
                                    </a:lnTo>
                                    <a:lnTo>
                                      <a:pt x="310" y="0"/>
                                    </a:lnTo>
                                    <a:lnTo>
                                      <a:pt x="306" y="0"/>
                                    </a:lnTo>
                                    <a:lnTo>
                                      <a:pt x="54" y="0"/>
                                    </a:lnTo>
                                    <a:lnTo>
                                      <a:pt x="54" y="0"/>
                                    </a:lnTo>
                                    <a:lnTo>
                                      <a:pt x="50" y="0"/>
                                    </a:lnTo>
                                    <a:lnTo>
                                      <a:pt x="46" y="2"/>
                                    </a:lnTo>
                                    <a:lnTo>
                                      <a:pt x="42" y="6"/>
                                    </a:lnTo>
                                    <a:lnTo>
                                      <a:pt x="42" y="12"/>
                                    </a:lnTo>
                                    <a:lnTo>
                                      <a:pt x="42" y="172"/>
                                    </a:lnTo>
                                    <a:lnTo>
                                      <a:pt x="42" y="172"/>
                                    </a:lnTo>
                                    <a:lnTo>
                                      <a:pt x="42" y="178"/>
                                    </a:lnTo>
                                    <a:lnTo>
                                      <a:pt x="46" y="182"/>
                                    </a:lnTo>
                                    <a:lnTo>
                                      <a:pt x="50" y="184"/>
                                    </a:lnTo>
                                    <a:lnTo>
                                      <a:pt x="54" y="184"/>
                                    </a:lnTo>
                                    <a:lnTo>
                                      <a:pt x="54" y="184"/>
                                    </a:lnTo>
                                    <a:close/>
                                    <a:moveTo>
                                      <a:pt x="66" y="24"/>
                                    </a:moveTo>
                                    <a:lnTo>
                                      <a:pt x="294" y="24"/>
                                    </a:lnTo>
                                    <a:lnTo>
                                      <a:pt x="294" y="160"/>
                                    </a:lnTo>
                                    <a:lnTo>
                                      <a:pt x="66" y="160"/>
                                    </a:lnTo>
                                    <a:lnTo>
                                      <a:pt x="66" y="24"/>
                                    </a:lnTo>
                                    <a:close/>
                                  </a:path>
                                </a:pathLst>
                              </a:custGeom>
                              <a:solidFill>
                                <a:schemeClr val="tx1">
                                  <a:lumMod val="50000"/>
                                  <a:lumOff val="50000"/>
                                </a:schemeClr>
                              </a:solidFill>
                              <a:ln>
                                <a:noFill/>
                              </a:ln>
                            </wps:spPr>
                            <wps:bodyPr vert="horz" wrap="square" lIns="91440" tIns="45720" rIns="91440" bIns="45720" numCol="1" anchor="t" anchorCtr="0" compatLnSpc="1">
                              <a:prstTxWarp prst="textNoShape">
                                <a:avLst/>
                              </a:prstTxWarp>
                            </wps:bodyPr>
                          </wps:wsp>
                          <wps:wsp>
                            <wps:cNvPr id="21" name="Text Box 23"/>
                            <wps:cNvSpPr txBox="1"/>
                            <wps:spPr>
                              <a:xfrm>
                                <a:off x="2803350" y="2329546"/>
                                <a:ext cx="1031707" cy="2682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A31F8" w14:textId="77777777" w:rsidR="00941BE9" w:rsidRPr="00DD5459" w:rsidRDefault="00941BE9" w:rsidP="00941BE9">
                                  <w:pPr>
                                    <w:pStyle w:val="NormalWeb"/>
                                    <w:spacing w:before="0" w:beforeAutospacing="0" w:after="160" w:afterAutospacing="0" w:line="256" w:lineRule="auto"/>
                                    <w:rPr>
                                      <w:rFonts w:eastAsia="Arial"/>
                                      <w:color w:val="000000" w:themeColor="text1"/>
                                      <w:kern w:val="24"/>
                                      <w:sz w:val="16"/>
                                      <w:szCs w:val="22"/>
                                    </w:rPr>
                                  </w:pPr>
                                  <w:r w:rsidRPr="00DD5459">
                                    <w:rPr>
                                      <w:rFonts w:eastAsia="Arial"/>
                                      <w:color w:val="000000" w:themeColor="text1"/>
                                      <w:kern w:val="24"/>
                                      <w:sz w:val="16"/>
                                      <w:szCs w:val="22"/>
                                    </w:rPr>
                                    <w:t>Node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Freeform 22"/>
                            <wps:cNvSpPr>
                              <a:spLocks noEditPoints="1"/>
                            </wps:cNvSpPr>
                            <wps:spPr bwMode="auto">
                              <a:xfrm>
                                <a:off x="1578634" y="1276710"/>
                                <a:ext cx="500332" cy="621101"/>
                              </a:xfrm>
                              <a:custGeom>
                                <a:avLst/>
                                <a:gdLst>
                                  <a:gd name="T0" fmla="*/ 252 w 252"/>
                                  <a:gd name="T1" fmla="*/ 332 h 348"/>
                                  <a:gd name="T2" fmla="*/ 242 w 252"/>
                                  <a:gd name="T3" fmla="*/ 346 h 348"/>
                                  <a:gd name="T4" fmla="*/ 16 w 252"/>
                                  <a:gd name="T5" fmla="*/ 348 h 348"/>
                                  <a:gd name="T6" fmla="*/ 2 w 252"/>
                                  <a:gd name="T7" fmla="*/ 338 h 348"/>
                                  <a:gd name="T8" fmla="*/ 0 w 252"/>
                                  <a:gd name="T9" fmla="*/ 32 h 348"/>
                                  <a:gd name="T10" fmla="*/ 10 w 252"/>
                                  <a:gd name="T11" fmla="*/ 16 h 348"/>
                                  <a:gd name="T12" fmla="*/ 90 w 252"/>
                                  <a:gd name="T13" fmla="*/ 16 h 348"/>
                                  <a:gd name="T14" fmla="*/ 86 w 252"/>
                                  <a:gd name="T15" fmla="*/ 30 h 348"/>
                                  <a:gd name="T16" fmla="*/ 16 w 252"/>
                                  <a:gd name="T17" fmla="*/ 332 h 348"/>
                                  <a:gd name="T18" fmla="*/ 168 w 252"/>
                                  <a:gd name="T19" fmla="*/ 34 h 348"/>
                                  <a:gd name="T20" fmla="*/ 164 w 252"/>
                                  <a:gd name="T21" fmla="*/ 26 h 348"/>
                                  <a:gd name="T22" fmla="*/ 236 w 252"/>
                                  <a:gd name="T23" fmla="*/ 16 h 348"/>
                                  <a:gd name="T24" fmla="*/ 248 w 252"/>
                                  <a:gd name="T25" fmla="*/ 20 h 348"/>
                                  <a:gd name="T26" fmla="*/ 252 w 252"/>
                                  <a:gd name="T27" fmla="*/ 32 h 348"/>
                                  <a:gd name="T28" fmla="*/ 36 w 252"/>
                                  <a:gd name="T29" fmla="*/ 312 h 348"/>
                                  <a:gd name="T30" fmla="*/ 36 w 252"/>
                                  <a:gd name="T31" fmla="*/ 94 h 348"/>
                                  <a:gd name="T32" fmla="*/ 216 w 252"/>
                                  <a:gd name="T33" fmla="*/ 94 h 348"/>
                                  <a:gd name="T34" fmla="*/ 132 w 252"/>
                                  <a:gd name="T35" fmla="*/ 186 h 348"/>
                                  <a:gd name="T36" fmla="*/ 122 w 252"/>
                                  <a:gd name="T37" fmla="*/ 184 h 348"/>
                                  <a:gd name="T38" fmla="*/ 74 w 252"/>
                                  <a:gd name="T39" fmla="*/ 206 h 348"/>
                                  <a:gd name="T40" fmla="*/ 68 w 252"/>
                                  <a:gd name="T41" fmla="*/ 204 h 348"/>
                                  <a:gd name="T42" fmla="*/ 60 w 252"/>
                                  <a:gd name="T43" fmla="*/ 206 h 348"/>
                                  <a:gd name="T44" fmla="*/ 58 w 252"/>
                                  <a:gd name="T45" fmla="*/ 218 h 348"/>
                                  <a:gd name="T46" fmla="*/ 78 w 252"/>
                                  <a:gd name="T47" fmla="*/ 238 h 348"/>
                                  <a:gd name="T48" fmla="*/ 86 w 252"/>
                                  <a:gd name="T49" fmla="*/ 242 h 348"/>
                                  <a:gd name="T50" fmla="*/ 132 w 252"/>
                                  <a:gd name="T51" fmla="*/ 200 h 348"/>
                                  <a:gd name="T52" fmla="*/ 134 w 252"/>
                                  <a:gd name="T53" fmla="*/ 192 h 348"/>
                                  <a:gd name="T54" fmla="*/ 132 w 252"/>
                                  <a:gd name="T55" fmla="*/ 186 h 348"/>
                                  <a:gd name="T56" fmla="*/ 128 w 252"/>
                                  <a:gd name="T57" fmla="*/ 122 h 348"/>
                                  <a:gd name="T58" fmla="*/ 118 w 252"/>
                                  <a:gd name="T59" fmla="*/ 124 h 348"/>
                                  <a:gd name="T60" fmla="*/ 74 w 252"/>
                                  <a:gd name="T61" fmla="*/ 144 h 348"/>
                                  <a:gd name="T62" fmla="*/ 64 w 252"/>
                                  <a:gd name="T63" fmla="*/ 142 h 348"/>
                                  <a:gd name="T64" fmla="*/ 58 w 252"/>
                                  <a:gd name="T65" fmla="*/ 148 h 348"/>
                                  <a:gd name="T66" fmla="*/ 60 w 252"/>
                                  <a:gd name="T67" fmla="*/ 158 h 348"/>
                                  <a:gd name="T68" fmla="*/ 82 w 252"/>
                                  <a:gd name="T69" fmla="*/ 180 h 348"/>
                                  <a:gd name="T70" fmla="*/ 90 w 252"/>
                                  <a:gd name="T71" fmla="*/ 180 h 348"/>
                                  <a:gd name="T72" fmla="*/ 132 w 252"/>
                                  <a:gd name="T73" fmla="*/ 138 h 348"/>
                                  <a:gd name="T74" fmla="*/ 134 w 252"/>
                                  <a:gd name="T75" fmla="*/ 126 h 348"/>
                                  <a:gd name="T76" fmla="*/ 36 w 252"/>
                                  <a:gd name="T77" fmla="*/ 64 h 348"/>
                                  <a:gd name="T78" fmla="*/ 40 w 252"/>
                                  <a:gd name="T79" fmla="*/ 54 h 348"/>
                                  <a:gd name="T80" fmla="*/ 78 w 252"/>
                                  <a:gd name="T81" fmla="*/ 48 h 348"/>
                                  <a:gd name="T82" fmla="*/ 94 w 252"/>
                                  <a:gd name="T83" fmla="*/ 42 h 348"/>
                                  <a:gd name="T84" fmla="*/ 100 w 252"/>
                                  <a:gd name="T85" fmla="*/ 26 h 348"/>
                                  <a:gd name="T86" fmla="*/ 116 w 252"/>
                                  <a:gd name="T87" fmla="*/ 2 h 348"/>
                                  <a:gd name="T88" fmla="*/ 136 w 252"/>
                                  <a:gd name="T89" fmla="*/ 2 h 348"/>
                                  <a:gd name="T90" fmla="*/ 152 w 252"/>
                                  <a:gd name="T91" fmla="*/ 26 h 348"/>
                                  <a:gd name="T92" fmla="*/ 158 w 252"/>
                                  <a:gd name="T93" fmla="*/ 42 h 348"/>
                                  <a:gd name="T94" fmla="*/ 200 w 252"/>
                                  <a:gd name="T95" fmla="*/ 48 h 348"/>
                                  <a:gd name="T96" fmla="*/ 212 w 252"/>
                                  <a:gd name="T97" fmla="*/ 54 h 348"/>
                                  <a:gd name="T98" fmla="*/ 216 w 252"/>
                                  <a:gd name="T99" fmla="*/ 78 h 348"/>
                                  <a:gd name="T100" fmla="*/ 36 w 252"/>
                                  <a:gd name="T101" fmla="*/ 82 h 348"/>
                                  <a:gd name="T102" fmla="*/ 36 w 252"/>
                                  <a:gd name="T103" fmla="*/ 64 h 348"/>
                                  <a:gd name="T104" fmla="*/ 116 w 252"/>
                                  <a:gd name="T105" fmla="*/ 30 h 348"/>
                                  <a:gd name="T106" fmla="*/ 126 w 252"/>
                                  <a:gd name="T107" fmla="*/ 38 h 348"/>
                                  <a:gd name="T108" fmla="*/ 134 w 252"/>
                                  <a:gd name="T109" fmla="*/ 34 h 348"/>
                                  <a:gd name="T110" fmla="*/ 136 w 252"/>
                                  <a:gd name="T111" fmla="*/ 26 h 348"/>
                                  <a:gd name="T112" fmla="*/ 130 w 252"/>
                                  <a:gd name="T113" fmla="*/ 16 h 348"/>
                                  <a:gd name="T114" fmla="*/ 122 w 252"/>
                                  <a:gd name="T115" fmla="*/ 16 h 348"/>
                                  <a:gd name="T116" fmla="*/ 116 w 252"/>
                                  <a:gd name="T117" fmla="*/ 26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52" h="348">
                                    <a:moveTo>
                                      <a:pt x="252" y="32"/>
                                    </a:moveTo>
                                    <a:lnTo>
                                      <a:pt x="252" y="332"/>
                                    </a:lnTo>
                                    <a:lnTo>
                                      <a:pt x="252" y="332"/>
                                    </a:lnTo>
                                    <a:lnTo>
                                      <a:pt x="250" y="338"/>
                                    </a:lnTo>
                                    <a:lnTo>
                                      <a:pt x="248" y="344"/>
                                    </a:lnTo>
                                    <a:lnTo>
                                      <a:pt x="242" y="346"/>
                                    </a:lnTo>
                                    <a:lnTo>
                                      <a:pt x="236" y="348"/>
                                    </a:lnTo>
                                    <a:lnTo>
                                      <a:pt x="16" y="348"/>
                                    </a:lnTo>
                                    <a:lnTo>
                                      <a:pt x="16" y="348"/>
                                    </a:lnTo>
                                    <a:lnTo>
                                      <a:pt x="10" y="346"/>
                                    </a:lnTo>
                                    <a:lnTo>
                                      <a:pt x="4" y="344"/>
                                    </a:lnTo>
                                    <a:lnTo>
                                      <a:pt x="2" y="338"/>
                                    </a:lnTo>
                                    <a:lnTo>
                                      <a:pt x="0" y="332"/>
                                    </a:lnTo>
                                    <a:lnTo>
                                      <a:pt x="0" y="32"/>
                                    </a:lnTo>
                                    <a:lnTo>
                                      <a:pt x="0" y="32"/>
                                    </a:lnTo>
                                    <a:lnTo>
                                      <a:pt x="2" y="26"/>
                                    </a:lnTo>
                                    <a:lnTo>
                                      <a:pt x="4" y="20"/>
                                    </a:lnTo>
                                    <a:lnTo>
                                      <a:pt x="10" y="16"/>
                                    </a:lnTo>
                                    <a:lnTo>
                                      <a:pt x="16" y="16"/>
                                    </a:lnTo>
                                    <a:lnTo>
                                      <a:pt x="90" y="16"/>
                                    </a:lnTo>
                                    <a:lnTo>
                                      <a:pt x="90" y="16"/>
                                    </a:lnTo>
                                    <a:lnTo>
                                      <a:pt x="88" y="26"/>
                                    </a:lnTo>
                                    <a:lnTo>
                                      <a:pt x="88" y="26"/>
                                    </a:lnTo>
                                    <a:lnTo>
                                      <a:pt x="86" y="30"/>
                                    </a:lnTo>
                                    <a:lnTo>
                                      <a:pt x="84" y="34"/>
                                    </a:lnTo>
                                    <a:lnTo>
                                      <a:pt x="16" y="34"/>
                                    </a:lnTo>
                                    <a:lnTo>
                                      <a:pt x="16" y="332"/>
                                    </a:lnTo>
                                    <a:lnTo>
                                      <a:pt x="236" y="332"/>
                                    </a:lnTo>
                                    <a:lnTo>
                                      <a:pt x="236" y="34"/>
                                    </a:lnTo>
                                    <a:lnTo>
                                      <a:pt x="168" y="34"/>
                                    </a:lnTo>
                                    <a:lnTo>
                                      <a:pt x="168" y="34"/>
                                    </a:lnTo>
                                    <a:lnTo>
                                      <a:pt x="166" y="30"/>
                                    </a:lnTo>
                                    <a:lnTo>
                                      <a:pt x="164" y="26"/>
                                    </a:lnTo>
                                    <a:lnTo>
                                      <a:pt x="164" y="26"/>
                                    </a:lnTo>
                                    <a:lnTo>
                                      <a:pt x="162" y="16"/>
                                    </a:lnTo>
                                    <a:lnTo>
                                      <a:pt x="236" y="16"/>
                                    </a:lnTo>
                                    <a:lnTo>
                                      <a:pt x="236" y="16"/>
                                    </a:lnTo>
                                    <a:lnTo>
                                      <a:pt x="242" y="16"/>
                                    </a:lnTo>
                                    <a:lnTo>
                                      <a:pt x="248" y="20"/>
                                    </a:lnTo>
                                    <a:lnTo>
                                      <a:pt x="250" y="26"/>
                                    </a:lnTo>
                                    <a:lnTo>
                                      <a:pt x="252" y="32"/>
                                    </a:lnTo>
                                    <a:lnTo>
                                      <a:pt x="252" y="32"/>
                                    </a:lnTo>
                                    <a:close/>
                                    <a:moveTo>
                                      <a:pt x="216" y="94"/>
                                    </a:moveTo>
                                    <a:lnTo>
                                      <a:pt x="216" y="312"/>
                                    </a:lnTo>
                                    <a:lnTo>
                                      <a:pt x="36" y="312"/>
                                    </a:lnTo>
                                    <a:lnTo>
                                      <a:pt x="36" y="94"/>
                                    </a:lnTo>
                                    <a:lnTo>
                                      <a:pt x="36" y="94"/>
                                    </a:lnTo>
                                    <a:lnTo>
                                      <a:pt x="36" y="94"/>
                                    </a:lnTo>
                                    <a:lnTo>
                                      <a:pt x="216" y="94"/>
                                    </a:lnTo>
                                    <a:lnTo>
                                      <a:pt x="216" y="94"/>
                                    </a:lnTo>
                                    <a:lnTo>
                                      <a:pt x="216" y="94"/>
                                    </a:lnTo>
                                    <a:lnTo>
                                      <a:pt x="216" y="94"/>
                                    </a:lnTo>
                                    <a:close/>
                                    <a:moveTo>
                                      <a:pt x="132" y="186"/>
                                    </a:moveTo>
                                    <a:lnTo>
                                      <a:pt x="132" y="186"/>
                                    </a:lnTo>
                                    <a:lnTo>
                                      <a:pt x="128" y="184"/>
                                    </a:lnTo>
                                    <a:lnTo>
                                      <a:pt x="124" y="182"/>
                                    </a:lnTo>
                                    <a:lnTo>
                                      <a:pt x="122" y="184"/>
                                    </a:lnTo>
                                    <a:lnTo>
                                      <a:pt x="118" y="186"/>
                                    </a:lnTo>
                                    <a:lnTo>
                                      <a:pt x="86" y="218"/>
                                    </a:lnTo>
                                    <a:lnTo>
                                      <a:pt x="74" y="206"/>
                                    </a:lnTo>
                                    <a:lnTo>
                                      <a:pt x="74" y="206"/>
                                    </a:lnTo>
                                    <a:lnTo>
                                      <a:pt x="70" y="204"/>
                                    </a:lnTo>
                                    <a:lnTo>
                                      <a:pt x="68" y="204"/>
                                    </a:lnTo>
                                    <a:lnTo>
                                      <a:pt x="64" y="204"/>
                                    </a:lnTo>
                                    <a:lnTo>
                                      <a:pt x="60" y="206"/>
                                    </a:lnTo>
                                    <a:lnTo>
                                      <a:pt x="60" y="206"/>
                                    </a:lnTo>
                                    <a:lnTo>
                                      <a:pt x="58" y="210"/>
                                    </a:lnTo>
                                    <a:lnTo>
                                      <a:pt x="58" y="214"/>
                                    </a:lnTo>
                                    <a:lnTo>
                                      <a:pt x="58" y="218"/>
                                    </a:lnTo>
                                    <a:lnTo>
                                      <a:pt x="60" y="220"/>
                                    </a:lnTo>
                                    <a:lnTo>
                                      <a:pt x="78" y="238"/>
                                    </a:lnTo>
                                    <a:lnTo>
                                      <a:pt x="78" y="238"/>
                                    </a:lnTo>
                                    <a:lnTo>
                                      <a:pt x="82" y="242"/>
                                    </a:lnTo>
                                    <a:lnTo>
                                      <a:pt x="86" y="242"/>
                                    </a:lnTo>
                                    <a:lnTo>
                                      <a:pt x="86" y="242"/>
                                    </a:lnTo>
                                    <a:lnTo>
                                      <a:pt x="90" y="242"/>
                                    </a:lnTo>
                                    <a:lnTo>
                                      <a:pt x="92" y="238"/>
                                    </a:lnTo>
                                    <a:lnTo>
                                      <a:pt x="132" y="200"/>
                                    </a:lnTo>
                                    <a:lnTo>
                                      <a:pt x="132" y="200"/>
                                    </a:lnTo>
                                    <a:lnTo>
                                      <a:pt x="134" y="196"/>
                                    </a:lnTo>
                                    <a:lnTo>
                                      <a:pt x="134" y="192"/>
                                    </a:lnTo>
                                    <a:lnTo>
                                      <a:pt x="134" y="188"/>
                                    </a:lnTo>
                                    <a:lnTo>
                                      <a:pt x="132" y="186"/>
                                    </a:lnTo>
                                    <a:lnTo>
                                      <a:pt x="132" y="186"/>
                                    </a:lnTo>
                                    <a:close/>
                                    <a:moveTo>
                                      <a:pt x="132" y="124"/>
                                    </a:moveTo>
                                    <a:lnTo>
                                      <a:pt x="132" y="124"/>
                                    </a:lnTo>
                                    <a:lnTo>
                                      <a:pt x="128" y="122"/>
                                    </a:lnTo>
                                    <a:lnTo>
                                      <a:pt x="124" y="120"/>
                                    </a:lnTo>
                                    <a:lnTo>
                                      <a:pt x="122" y="122"/>
                                    </a:lnTo>
                                    <a:lnTo>
                                      <a:pt x="118" y="124"/>
                                    </a:lnTo>
                                    <a:lnTo>
                                      <a:pt x="86" y="156"/>
                                    </a:lnTo>
                                    <a:lnTo>
                                      <a:pt x="74" y="144"/>
                                    </a:lnTo>
                                    <a:lnTo>
                                      <a:pt x="74" y="144"/>
                                    </a:lnTo>
                                    <a:lnTo>
                                      <a:pt x="70" y="142"/>
                                    </a:lnTo>
                                    <a:lnTo>
                                      <a:pt x="68" y="142"/>
                                    </a:lnTo>
                                    <a:lnTo>
                                      <a:pt x="64" y="142"/>
                                    </a:lnTo>
                                    <a:lnTo>
                                      <a:pt x="60" y="144"/>
                                    </a:lnTo>
                                    <a:lnTo>
                                      <a:pt x="60" y="144"/>
                                    </a:lnTo>
                                    <a:lnTo>
                                      <a:pt x="58" y="148"/>
                                    </a:lnTo>
                                    <a:lnTo>
                                      <a:pt x="58" y="152"/>
                                    </a:lnTo>
                                    <a:lnTo>
                                      <a:pt x="58" y="156"/>
                                    </a:lnTo>
                                    <a:lnTo>
                                      <a:pt x="60" y="158"/>
                                    </a:lnTo>
                                    <a:lnTo>
                                      <a:pt x="78" y="178"/>
                                    </a:lnTo>
                                    <a:lnTo>
                                      <a:pt x="78" y="178"/>
                                    </a:lnTo>
                                    <a:lnTo>
                                      <a:pt x="82" y="180"/>
                                    </a:lnTo>
                                    <a:lnTo>
                                      <a:pt x="86" y="180"/>
                                    </a:lnTo>
                                    <a:lnTo>
                                      <a:pt x="86" y="180"/>
                                    </a:lnTo>
                                    <a:lnTo>
                                      <a:pt x="90" y="180"/>
                                    </a:lnTo>
                                    <a:lnTo>
                                      <a:pt x="92" y="178"/>
                                    </a:lnTo>
                                    <a:lnTo>
                                      <a:pt x="132" y="138"/>
                                    </a:lnTo>
                                    <a:lnTo>
                                      <a:pt x="132" y="138"/>
                                    </a:lnTo>
                                    <a:lnTo>
                                      <a:pt x="134" y="134"/>
                                    </a:lnTo>
                                    <a:lnTo>
                                      <a:pt x="134" y="130"/>
                                    </a:lnTo>
                                    <a:lnTo>
                                      <a:pt x="134" y="126"/>
                                    </a:lnTo>
                                    <a:lnTo>
                                      <a:pt x="132" y="124"/>
                                    </a:lnTo>
                                    <a:lnTo>
                                      <a:pt x="132" y="124"/>
                                    </a:lnTo>
                                    <a:close/>
                                    <a:moveTo>
                                      <a:pt x="36" y="64"/>
                                    </a:moveTo>
                                    <a:lnTo>
                                      <a:pt x="36" y="64"/>
                                    </a:lnTo>
                                    <a:lnTo>
                                      <a:pt x="36" y="58"/>
                                    </a:lnTo>
                                    <a:lnTo>
                                      <a:pt x="40" y="54"/>
                                    </a:lnTo>
                                    <a:lnTo>
                                      <a:pt x="46" y="50"/>
                                    </a:lnTo>
                                    <a:lnTo>
                                      <a:pt x="52" y="48"/>
                                    </a:lnTo>
                                    <a:lnTo>
                                      <a:pt x="78" y="48"/>
                                    </a:lnTo>
                                    <a:lnTo>
                                      <a:pt x="78" y="48"/>
                                    </a:lnTo>
                                    <a:lnTo>
                                      <a:pt x="86" y="46"/>
                                    </a:lnTo>
                                    <a:lnTo>
                                      <a:pt x="94" y="42"/>
                                    </a:lnTo>
                                    <a:lnTo>
                                      <a:pt x="98" y="36"/>
                                    </a:lnTo>
                                    <a:lnTo>
                                      <a:pt x="100" y="26"/>
                                    </a:lnTo>
                                    <a:lnTo>
                                      <a:pt x="100" y="26"/>
                                    </a:lnTo>
                                    <a:lnTo>
                                      <a:pt x="102" y="16"/>
                                    </a:lnTo>
                                    <a:lnTo>
                                      <a:pt x="108" y="8"/>
                                    </a:lnTo>
                                    <a:lnTo>
                                      <a:pt x="116" y="2"/>
                                    </a:lnTo>
                                    <a:lnTo>
                                      <a:pt x="126" y="0"/>
                                    </a:lnTo>
                                    <a:lnTo>
                                      <a:pt x="126" y="0"/>
                                    </a:lnTo>
                                    <a:lnTo>
                                      <a:pt x="136" y="2"/>
                                    </a:lnTo>
                                    <a:lnTo>
                                      <a:pt x="144" y="8"/>
                                    </a:lnTo>
                                    <a:lnTo>
                                      <a:pt x="150" y="16"/>
                                    </a:lnTo>
                                    <a:lnTo>
                                      <a:pt x="152" y="26"/>
                                    </a:lnTo>
                                    <a:lnTo>
                                      <a:pt x="152" y="26"/>
                                    </a:lnTo>
                                    <a:lnTo>
                                      <a:pt x="154" y="36"/>
                                    </a:lnTo>
                                    <a:lnTo>
                                      <a:pt x="158" y="42"/>
                                    </a:lnTo>
                                    <a:lnTo>
                                      <a:pt x="166" y="46"/>
                                    </a:lnTo>
                                    <a:lnTo>
                                      <a:pt x="174" y="48"/>
                                    </a:lnTo>
                                    <a:lnTo>
                                      <a:pt x="200" y="48"/>
                                    </a:lnTo>
                                    <a:lnTo>
                                      <a:pt x="200" y="48"/>
                                    </a:lnTo>
                                    <a:lnTo>
                                      <a:pt x="206" y="50"/>
                                    </a:lnTo>
                                    <a:lnTo>
                                      <a:pt x="212" y="54"/>
                                    </a:lnTo>
                                    <a:lnTo>
                                      <a:pt x="216" y="58"/>
                                    </a:lnTo>
                                    <a:lnTo>
                                      <a:pt x="216" y="64"/>
                                    </a:lnTo>
                                    <a:lnTo>
                                      <a:pt x="216" y="78"/>
                                    </a:lnTo>
                                    <a:lnTo>
                                      <a:pt x="216" y="78"/>
                                    </a:lnTo>
                                    <a:lnTo>
                                      <a:pt x="216" y="82"/>
                                    </a:lnTo>
                                    <a:lnTo>
                                      <a:pt x="36" y="82"/>
                                    </a:lnTo>
                                    <a:lnTo>
                                      <a:pt x="36" y="82"/>
                                    </a:lnTo>
                                    <a:lnTo>
                                      <a:pt x="36" y="78"/>
                                    </a:lnTo>
                                    <a:lnTo>
                                      <a:pt x="36" y="64"/>
                                    </a:lnTo>
                                    <a:close/>
                                    <a:moveTo>
                                      <a:pt x="116" y="26"/>
                                    </a:moveTo>
                                    <a:lnTo>
                                      <a:pt x="116" y="26"/>
                                    </a:lnTo>
                                    <a:lnTo>
                                      <a:pt x="116" y="30"/>
                                    </a:lnTo>
                                    <a:lnTo>
                                      <a:pt x="118" y="34"/>
                                    </a:lnTo>
                                    <a:lnTo>
                                      <a:pt x="122" y="36"/>
                                    </a:lnTo>
                                    <a:lnTo>
                                      <a:pt x="126" y="38"/>
                                    </a:lnTo>
                                    <a:lnTo>
                                      <a:pt x="126" y="38"/>
                                    </a:lnTo>
                                    <a:lnTo>
                                      <a:pt x="130" y="36"/>
                                    </a:lnTo>
                                    <a:lnTo>
                                      <a:pt x="134" y="34"/>
                                    </a:lnTo>
                                    <a:lnTo>
                                      <a:pt x="136" y="30"/>
                                    </a:lnTo>
                                    <a:lnTo>
                                      <a:pt x="136" y="26"/>
                                    </a:lnTo>
                                    <a:lnTo>
                                      <a:pt x="136" y="26"/>
                                    </a:lnTo>
                                    <a:lnTo>
                                      <a:pt x="136" y="22"/>
                                    </a:lnTo>
                                    <a:lnTo>
                                      <a:pt x="134" y="20"/>
                                    </a:lnTo>
                                    <a:lnTo>
                                      <a:pt x="130" y="16"/>
                                    </a:lnTo>
                                    <a:lnTo>
                                      <a:pt x="126" y="16"/>
                                    </a:lnTo>
                                    <a:lnTo>
                                      <a:pt x="126" y="16"/>
                                    </a:lnTo>
                                    <a:lnTo>
                                      <a:pt x="122" y="16"/>
                                    </a:lnTo>
                                    <a:lnTo>
                                      <a:pt x="118" y="20"/>
                                    </a:lnTo>
                                    <a:lnTo>
                                      <a:pt x="116" y="22"/>
                                    </a:lnTo>
                                    <a:lnTo>
                                      <a:pt x="116" y="26"/>
                                    </a:lnTo>
                                    <a:lnTo>
                                      <a:pt x="116" y="26"/>
                                    </a:lnTo>
                                    <a:close/>
                                  </a:path>
                                </a:pathLst>
                              </a:custGeom>
                              <a:solidFill>
                                <a:schemeClr val="accent2">
                                  <a:lumMod val="75000"/>
                                </a:schemeClr>
                              </a:solidFill>
                              <a:ln>
                                <a:noFill/>
                              </a:ln>
                            </wps:spPr>
                            <wps:bodyPr vert="horz" wrap="square" lIns="91440" tIns="45720" rIns="91440" bIns="45720" numCol="1" anchor="t" anchorCtr="0" compatLnSpc="1">
                              <a:prstTxWarp prst="textNoShape">
                                <a:avLst/>
                              </a:prstTxWarp>
                            </wps:bodyPr>
                          </wps:wsp>
                          <wps:wsp>
                            <wps:cNvPr id="23" name="Straight Arrow Connector 23"/>
                            <wps:cNvCnPr/>
                            <wps:spPr>
                              <a:xfrm>
                                <a:off x="871268" y="992038"/>
                                <a:ext cx="526212" cy="38874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251495" y="1733910"/>
                                <a:ext cx="526212" cy="38874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811547" y="664234"/>
                                <a:ext cx="0" cy="474453"/>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802921" y="1992702"/>
                                <a:ext cx="0" cy="638355"/>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a:off x="2122098" y="992038"/>
                                <a:ext cx="655177" cy="354079"/>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802257" y="1733910"/>
                                <a:ext cx="655177" cy="354079"/>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30" name="Straight Arrow Connector 30"/>
                          <wps:cNvCnPr/>
                          <wps:spPr>
                            <a:xfrm>
                              <a:off x="3648710" y="923760"/>
                              <a:ext cx="447675" cy="0"/>
                            </a:xfrm>
                            <a:prstGeom prst="straightConnector1">
                              <a:avLst/>
                            </a:prstGeom>
                            <a:ln w="6350">
                              <a:tailEnd type="triangle"/>
                            </a:ln>
                          </wps:spPr>
                          <wps:style>
                            <a:lnRef idx="1">
                              <a:schemeClr val="accent1"/>
                            </a:lnRef>
                            <a:fillRef idx="0">
                              <a:schemeClr val="accent1"/>
                            </a:fillRef>
                            <a:effectRef idx="0">
                              <a:schemeClr val="accent1"/>
                            </a:effectRef>
                            <a:fontRef idx="minor">
                              <a:schemeClr val="tx1"/>
                            </a:fontRef>
                          </wps:style>
                          <wps:bodyPr/>
                        </wps:wsp>
                        <wps:wsp>
                          <wps:cNvPr id="31" name="Elbow Connector 31"/>
                          <wps:cNvCnPr/>
                          <wps:spPr>
                            <a:xfrm>
                              <a:off x="1998345" y="1926590"/>
                              <a:ext cx="1866900" cy="638175"/>
                            </a:xfrm>
                            <a:prstGeom prst="bentConnector3">
                              <a:avLst>
                                <a:gd name="adj1" fmla="val 83"/>
                              </a:avLst>
                            </a:prstGeom>
                            <a:ln w="6350">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292"/>
                          <wps:cNvSpPr txBox="1">
                            <a:spLocks noChangeArrowheads="1"/>
                          </wps:cNvSpPr>
                          <wps:spPr bwMode="auto">
                            <a:xfrm>
                              <a:off x="3949389" y="2201418"/>
                              <a:ext cx="2201474" cy="695617"/>
                            </a:xfrm>
                            <a:prstGeom prst="rect">
                              <a:avLst/>
                            </a:prstGeom>
                            <a:solidFill>
                              <a:srgbClr val="FFFFFF"/>
                            </a:solidFill>
                            <a:ln w="6350">
                              <a:solidFill>
                                <a:srgbClr val="000000"/>
                              </a:solidFill>
                              <a:miter lim="800000"/>
                              <a:headEnd/>
                              <a:tailEnd/>
                            </a:ln>
                          </wps:spPr>
                          <wps:txbx>
                            <w:txbxContent>
                              <w:p w14:paraId="761201B2" w14:textId="77777777" w:rsidR="00941BE9" w:rsidRPr="00DD5459" w:rsidRDefault="00941BE9" w:rsidP="00941BE9">
                                <w:pPr>
                                  <w:pStyle w:val="NormalWeb"/>
                                  <w:kinsoku w:val="0"/>
                                  <w:overflowPunct w:val="0"/>
                                  <w:spacing w:before="0" w:beforeAutospacing="0" w:after="0" w:afterAutospacing="0"/>
                                  <w:textAlignment w:val="baseline"/>
                                  <w:rPr>
                                    <w:rFonts w:eastAsia="Arial"/>
                                    <w:color w:val="000000" w:themeColor="text1"/>
                                    <w:kern w:val="24"/>
                                    <w:sz w:val="16"/>
                                    <w:szCs w:val="22"/>
                                  </w:rPr>
                                </w:pPr>
                                <w:r w:rsidRPr="00743493">
                                  <w:rPr>
                                    <w:rFonts w:eastAsia="Arial"/>
                                    <w:color w:val="000000" w:themeColor="text1"/>
                                    <w:kern w:val="24"/>
                                    <w:sz w:val="16"/>
                                    <w:szCs w:val="22"/>
                                  </w:rPr>
                                  <w:t>Ledger is basically a chain of blocks where each block points to it previous block with a hash pointer, thus</w:t>
                                </w:r>
                                <w:r>
                                  <w:rPr>
                                    <w:rFonts w:ascii="Arial" w:eastAsia="Arial" w:hAnsi="Arial"/>
                                    <w:color w:val="000000" w:themeColor="text1"/>
                                    <w:kern w:val="24"/>
                                    <w:sz w:val="22"/>
                                    <w:szCs w:val="22"/>
                                  </w:rPr>
                                  <w:t xml:space="preserve"> </w:t>
                                </w:r>
                                <w:r w:rsidRPr="00743493">
                                  <w:rPr>
                                    <w:rFonts w:eastAsia="Arial"/>
                                    <w:color w:val="000000" w:themeColor="text1"/>
                                    <w:kern w:val="24"/>
                                    <w:sz w:val="16"/>
                                    <w:szCs w:val="22"/>
                                  </w:rPr>
                                  <w:t>blockchain. Each block contains valid transaction data</w:t>
                                </w:r>
                                <w:r w:rsidRPr="00DD5459">
                                  <w:rPr>
                                    <w:rFonts w:eastAsia="Arial"/>
                                    <w:color w:val="000000" w:themeColor="text1"/>
                                    <w:kern w:val="24"/>
                                    <w:sz w:val="16"/>
                                    <w:szCs w:val="22"/>
                                  </w:rPr>
                                  <w:t xml:space="preserve">. </w:t>
                                </w:r>
                              </w:p>
                            </w:txbxContent>
                          </wps:txbx>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07AD52E2" id="Group 30" o:spid="_x0000_s1026" style="position:absolute;margin-left:425.35pt;margin-top:.5pt;width:476.55pt;height:227pt;z-index:251659264;mso-position-horizontal:right;mso-position-horizontal-relative:margin;mso-width-relative:margin;mso-height-relative:margin" coordorigin="" coordsize="65529,33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">
                <v:shapetype id="_x0000_t202" coordsize="21600,21600" o:spt="202" path="m,l,21600r21600,l21600,xe">
                  <v:stroke joinstyle="miter"/>
                  <v:path gradientshapeok="t" o:connecttype="rect"/>
                </v:shapetype>
                <v:shape id="Text Box 290" o:spid="_x0000_s1027" type="#_x0000_t202" style="position:absolute;left:41989;top:5777;width:23540;height:6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" strokeweight=".5pt">
                  <v:textbox>
                    <w:txbxContent>
                      <w:p w:rsidR="00941BE9" w:rsidRPr="00743493" w:rsidRDefault="00941BE9" w:rsidP="00941BE9">
                        <w:pPr>
                          <w:pStyle w:val="NormalWeb"/>
                          <w:kinsoku w:val="0"/>
                          <w:overflowPunct w:val="0"/>
                          <w:spacing w:before="0" w:beforeAutospacing="0" w:after="0" w:afterAutospacing="0"/>
                          <w:textAlignment w:val="baseline"/>
                          <w:rPr>
                            <w:rFonts w:eastAsia="Arial"/>
                            <w:color w:val="000000" w:themeColor="text1"/>
                            <w:kern w:val="24"/>
                            <w:sz w:val="16"/>
                            <w:szCs w:val="22"/>
                          </w:rPr>
                        </w:pPr>
                        <w:r w:rsidRPr="00743493">
                          <w:rPr>
                            <w:rFonts w:eastAsia="Arial"/>
                            <w:color w:val="000000" w:themeColor="text1"/>
                            <w:kern w:val="24"/>
                            <w:sz w:val="16"/>
                            <w:szCs w:val="22"/>
                          </w:rPr>
                          <w:t xml:space="preserve">A node is simply a computer server that is connected to a network. When a node connects to a network for the first </w:t>
                        </w:r>
                        <w:r w:rsidRPr="00743493">
                          <w:rPr>
                            <w:rFonts w:eastAsia="Arial"/>
                            <w:color w:val="000000" w:themeColor="text1"/>
                            <w:kern w:val="24"/>
                            <w:sz w:val="18"/>
                            <w:szCs w:val="22"/>
                          </w:rPr>
                          <w:t xml:space="preserve">time, </w:t>
                        </w:r>
                        <w:r w:rsidRPr="00743493">
                          <w:rPr>
                            <w:rFonts w:eastAsia="Arial"/>
                            <w:color w:val="000000" w:themeColor="text1"/>
                            <w:kern w:val="24"/>
                            <w:sz w:val="16"/>
                            <w:szCs w:val="22"/>
                          </w:rPr>
                          <w:t>it downloads the copy of the ledger.</w:t>
                        </w:r>
                      </w:p>
                    </w:txbxContent>
                  </v:textbox>
                </v:shape>
                <v:group id="Group 7" o:spid="_x0000_s1028" style="position:absolute;width:61508;height:33306" coordorigin="" coordsize="61508,33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9" o:spid="_x0000_s1029" style="position:absolute;width:39151;height:33306" coordsize="39153,33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0" o:spid="_x0000_s1030" style="position:absolute;left:14319;width:7678;height:5778;visibility:visible;mso-wrap-style:square;v-text-anchor:top" coordsize="360,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" path="m360,256r,l360,252r,l358,252r,l358,250,318,200r,l314,198r-4,-2l50,196r,l46,198r-4,2l2,250r,l2,252r,l,252r,l,256r,l,256r,12l,268r,4l4,276r2,2l10,278r340,l350,278r4,l356,276r4,-4l360,268r,-12l360,256r,l360,256xm134,254r12,-20l214,234r12,20l134,254xm338,268r,l334,270r-2,l332,270r-6,-2l326,268r-2,-6l324,262r,-2l326,256r,l328,256r4,-2l334,256r4,l338,256r2,4l340,262r,l340,266r-2,2l338,268xm54,184r252,l306,184r4,l314,182r4,-4l318,172r,-160l318,12r,-6l314,2,310,r-4,l54,r,l50,,46,2,42,6r,6l42,172r,l42,178r4,4l50,184r4,l54,184xm66,24r228,l294,160r-228,l66,24xe" fillcolor="gray [1629]" stroked="f">
                      <v:path arrowok="t" o:connecttype="custom" o:connectlocs="767715,532121;767715,523806;763450,523806;678148,415719;669618,411562;106627,407405;98097,411562;4265,519649;4265,523806;0,523806;0,532121;0,532121;0,557064;8530,573693;21325,577850;746390,577850;759185,573693;767715,557064;767715,532121;767715,532121;311351,486392;481954,527964;720799,557064;712269,561221;708004,561221;695209,557064;690944,544592;695209,532121;699474,532121;712269,532121;720799,532121;725064,544592;725064,552907;720799,557064;652558,382462;661088,382462;678148,369990;678148,24943;678148,12472;661088,0;115157,0;106627,0;89567,12472;89567,357519;89567,369990;106627,382462;115157,382462;626967,49886;140748,332576" o:connectangles="0,0,0,0,0,0,0,0,0,0,0,0,0,0,0,0,0,0,0,0,0,0,0,0,0,0,0,0,0,0,0,0,0,0,0,0,0,0,0,0,0,0,0,0,0,0,0,0,0"/>
                      <o:lock v:ext="edit" verticies="t"/>
                    </v:shape>
                    <v:shape id="Text Box 6" o:spid="_x0000_s1031" type="#_x0000_t202" style="position:absolute;left:23366;top:1483;width:996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rsidR="00941BE9" w:rsidRPr="00DD5459" w:rsidRDefault="00941BE9" w:rsidP="00941BE9">
                            <w:pPr>
                              <w:pStyle w:val="NormalWeb"/>
                              <w:spacing w:before="0" w:beforeAutospacing="0" w:after="160" w:afterAutospacing="0" w:line="256" w:lineRule="auto"/>
                              <w:rPr>
                                <w:rFonts w:eastAsia="Arial"/>
                                <w:color w:val="000000" w:themeColor="text1"/>
                                <w:kern w:val="24"/>
                                <w:sz w:val="16"/>
                                <w:szCs w:val="22"/>
                              </w:rPr>
                            </w:pPr>
                            <w:r w:rsidRPr="00DD5459">
                              <w:rPr>
                                <w:rFonts w:eastAsia="Arial"/>
                                <w:color w:val="000000" w:themeColor="text1"/>
                                <w:kern w:val="24"/>
                                <w:sz w:val="16"/>
                                <w:szCs w:val="22"/>
                              </w:rPr>
                              <w:t>Node</w:t>
                            </w:r>
                            <w:r>
                              <w:rPr>
                                <w:rFonts w:eastAsia="Arial"/>
                                <w:color w:val="000000" w:themeColor="text1"/>
                                <w:kern w:val="24"/>
                                <w:sz w:val="16"/>
                                <w:szCs w:val="22"/>
                              </w:rPr>
                              <w:t xml:space="preserve"> </w:t>
                            </w:r>
                            <w:r w:rsidRPr="00DD5459">
                              <w:rPr>
                                <w:rFonts w:eastAsia="Arial"/>
                                <w:color w:val="000000" w:themeColor="text1"/>
                                <w:kern w:val="24"/>
                                <w:sz w:val="16"/>
                                <w:szCs w:val="22"/>
                              </w:rPr>
                              <w:t>1</w:t>
                            </w:r>
                          </w:p>
                        </w:txbxContent>
                      </v:textbox>
                    </v:shape>
                    <v:shape id="Freeform 12" o:spid="_x0000_s1032" style="position:absolute;left:28553;top:7159;width:7677;height:5779;visibility:visible;mso-wrap-style:square;v-text-anchor:top" coordsize="360,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" path="m360,256r,l360,252r,l358,252r,l358,250,318,200r,l314,198r-4,-2l50,196r,l46,198r-4,2l2,250r,l2,252r,l,252r,l,256r,l,256r,12l,268r,4l4,276r2,2l10,278r340,l350,278r4,l356,276r4,-4l360,268r,-12l360,256r,l360,256xm134,254r12,-20l214,234r12,20l134,254xm338,268r,l334,270r-2,l332,270r-6,-2l326,268r-2,-6l324,262r,-2l326,256r,l328,256r4,-2l334,256r4,l338,256r2,4l340,262r,l340,266r-2,2l338,268xm54,184r252,l306,184r4,l314,182r4,-4l318,172r,-160l318,12r,-6l314,2,310,r-4,l54,r,l50,,46,2,42,6r,6l42,172r,l42,178r4,4l50,184r4,l54,184xm66,24r228,l294,160r-228,l66,24xe" fillcolor="gray [1629]" stroked="f">
                      <v:path arrowok="t" o:connecttype="custom" o:connectlocs="767715,532121;767715,523806;763450,523806;678148,415719;669618,411562;106627,407405;98097,411562;4265,519649;4265,523806;0,523806;0,532121;0,532121;0,557064;8530,573693;21325,577850;746390,577850;759185,573693;767715,557064;767715,532121;767715,532121;311351,486392;481954,527964;720799,557064;712269,561221;708004,561221;695209,557064;690944,544592;695209,532121;699474,532121;712269,532121;720799,532121;725064,544592;725064,552907;720799,557064;652558,382462;661088,382462;678148,369990;678148,24943;678148,12472;661088,0;115157,0;106627,0;89567,12472;89567,357519;89567,369990;106627,382462;115157,382462;626967,49886;140748,332576" o:connectangles="0,0,0,0,0,0,0,0,0,0,0,0,0,0,0,0,0,0,0,0,0,0,0,0,0,0,0,0,0,0,0,0,0,0,0,0,0,0,0,0,0,0,0,0,0,0,0,0,0"/>
                      <o:lock v:ext="edit" verticies="t"/>
                    </v:shape>
                    <v:shape id="Text Box 13" o:spid="_x0000_s1033" type="#_x0000_t202" style="position:absolute;left:28545;top:13435;width:10608;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941BE9" w:rsidRPr="00DD5459" w:rsidRDefault="00941BE9" w:rsidP="00941BE9">
                            <w:pPr>
                              <w:pStyle w:val="NormalWeb"/>
                              <w:spacing w:before="0" w:beforeAutospacing="0" w:after="160" w:afterAutospacing="0" w:line="256" w:lineRule="auto"/>
                              <w:rPr>
                                <w:rFonts w:eastAsia="Arial"/>
                                <w:color w:val="000000" w:themeColor="text1"/>
                                <w:kern w:val="24"/>
                                <w:sz w:val="16"/>
                                <w:szCs w:val="22"/>
                              </w:rPr>
                            </w:pPr>
                            <w:r w:rsidRPr="00DD5459">
                              <w:rPr>
                                <w:rFonts w:eastAsia="Arial"/>
                                <w:color w:val="000000" w:themeColor="text1"/>
                                <w:kern w:val="24"/>
                                <w:sz w:val="16"/>
                                <w:szCs w:val="22"/>
                              </w:rPr>
                              <w:t>Node 2</w:t>
                            </w:r>
                          </w:p>
                        </w:txbxContent>
                      </v:textbox>
                    </v:shape>
                    <v:shape id="Freeform 14" o:spid="_x0000_s1034" style="position:absolute;left:172;top:7246;width:7677;height:5778;visibility:visible;mso-wrap-style:square;v-text-anchor:top" coordsize="360,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" path="m360,256r,l360,252r,l358,252r,l358,250,318,200r,l314,198r-4,-2l50,196r,l46,198r-4,2l2,250r,l2,252r,l,252r,l,256r,l,256r,12l,268r,4l4,276r2,2l10,278r340,l350,278r4,l356,276r4,-4l360,268r,-12l360,256r,l360,256xm134,254r12,-20l214,234r12,20l134,254xm338,268r,l334,270r-2,l332,270r-6,-2l326,268r-2,-6l324,262r,-2l326,256r,l328,256r4,-2l334,256r4,l338,256r2,4l340,262r,l340,266r-2,2l338,268xm54,184r252,l306,184r4,l314,182r4,-4l318,172r,-160l318,12r,-6l314,2,310,r-4,l54,r,l50,,46,2,42,6r,6l42,172r,l42,178r4,4l50,184r4,l54,184xm66,24r228,l294,160r-228,l66,24xe" fillcolor="gray [1629]" stroked="f">
                      <v:path arrowok="t" o:connecttype="custom" o:connectlocs="767715,532121;767715,523806;763450,523806;678148,415719;669618,411562;106627,407405;98097,411562;4265,519649;4265,523806;0,523806;0,532121;0,532121;0,557064;8530,573693;21325,577850;746390,577850;759185,573693;767715,557064;767715,532121;767715,532121;311351,486392;481954,527964;720799,557064;712269,561221;708004,561221;695209,557064;690944,544592;695209,532121;699474,532121;712269,532121;720799,532121;725064,544592;725064,552907;720799,557064;652558,382462;661088,382462;678148,369990;678148,24943;678148,12472;661088,0;115157,0;106627,0;89567,12472;89567,357519;89567,369990;106627,382462;115157,382462;626967,49886;140748,332576" o:connectangles="0,0,0,0,0,0,0,0,0,0,0,0,0,0,0,0,0,0,0,0,0,0,0,0,0,0,0,0,0,0,0,0,0,0,0,0,0,0,0,0,0,0,0,0,0,0,0,0,0"/>
                      <o:lock v:ext="edit" verticies="t"/>
                    </v:shape>
                    <v:shape id="Text Box 15" o:spid="_x0000_s1035" type="#_x0000_t202" style="position:absolute;left:2011;top:4379;width:10638;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941BE9" w:rsidRPr="00DD5459" w:rsidRDefault="00941BE9" w:rsidP="00941BE9">
                            <w:pPr>
                              <w:pStyle w:val="NormalWeb"/>
                              <w:spacing w:before="0" w:beforeAutospacing="0" w:after="160" w:afterAutospacing="0" w:line="256" w:lineRule="auto"/>
                              <w:rPr>
                                <w:rFonts w:eastAsia="Arial"/>
                                <w:color w:val="000000" w:themeColor="text1"/>
                                <w:kern w:val="24"/>
                                <w:sz w:val="16"/>
                                <w:szCs w:val="22"/>
                              </w:rPr>
                            </w:pPr>
                            <w:r w:rsidRPr="00DD5459">
                              <w:rPr>
                                <w:rFonts w:eastAsia="Arial"/>
                                <w:color w:val="000000" w:themeColor="text1"/>
                                <w:kern w:val="24"/>
                                <w:sz w:val="16"/>
                                <w:szCs w:val="22"/>
                              </w:rPr>
                              <w:t>Node 6</w:t>
                            </w:r>
                          </w:p>
                        </w:txbxContent>
                      </v:textbox>
                    </v:shape>
                    <v:shape id="Freeform 16" o:spid="_x0000_s1036" style="position:absolute;left:14406;top:26914;width:7677;height:5778;visibility:visible;mso-wrap-style:square;v-text-anchor:top" coordsize="360,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" path="m360,256r,l360,252r,l358,252r,l358,250,318,200r,l314,198r-4,-2l50,196r,l46,198r-4,2l2,250r,l2,252r,l,252r,l,256r,l,256r,12l,268r,4l4,276r2,2l10,278r340,l350,278r4,l356,276r4,-4l360,268r,-12l360,256r,l360,256xm134,254r12,-20l214,234r12,20l134,254xm338,268r,l334,270r-2,l332,270r-6,-2l326,268r-2,-6l324,262r,-2l326,256r,l328,256r4,-2l334,256r4,l338,256r2,4l340,262r,l340,266r-2,2l338,268xm54,184r252,l306,184r4,l314,182r4,-4l318,172r,-160l318,12r,-6l314,2,310,r-4,l54,r,l50,,46,2,42,6r,6l42,172r,l42,178r4,4l50,184r4,l54,184xm66,24r228,l294,160r-228,l66,24xe" fillcolor="gray [1629]" stroked="f">
                      <v:path arrowok="t" o:connecttype="custom" o:connectlocs="767715,532121;767715,523806;763450,523806;678148,415719;669618,411562;106627,407405;98097,411562;4265,519649;4265,523806;0,523806;0,532121;0,532121;0,557064;8530,573693;21325,577850;746390,577850;759185,573693;767715,557064;767715,532121;767715,532121;311351,486392;481954,527964;720799,557064;712269,561221;708004,561221;695209,557064;690944,544592;695209,532121;699474,532121;712269,532121;720799,532121;725064,544592;725064,552907;720799,557064;652558,382462;661088,382462;678148,369990;678148,24943;678148,12472;661088,0;115157,0;106627,0;89567,12472;89567,357519;89567,369990;106627,382462;115157,382462;626967,49886;140748,332576" o:connectangles="0,0,0,0,0,0,0,0,0,0,0,0,0,0,0,0,0,0,0,0,0,0,0,0,0,0,0,0,0,0,0,0,0,0,0,0,0,0,0,0,0,0,0,0,0,0,0,0,0"/>
                      <o:lock v:ext="edit" verticies="t"/>
                    </v:shape>
                    <v:shape id="Text Box 17" o:spid="_x0000_s1037" type="#_x0000_t202" style="position:absolute;left:2992;top:30384;width:9256;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941BE9" w:rsidRPr="00DD5459" w:rsidRDefault="00941BE9" w:rsidP="00941BE9">
                            <w:pPr>
                              <w:pStyle w:val="NormalWeb"/>
                              <w:spacing w:before="0" w:beforeAutospacing="0" w:after="160" w:afterAutospacing="0" w:line="256" w:lineRule="auto"/>
                              <w:rPr>
                                <w:rFonts w:eastAsia="Arial"/>
                                <w:color w:val="000000" w:themeColor="text1"/>
                                <w:kern w:val="24"/>
                                <w:sz w:val="16"/>
                                <w:szCs w:val="22"/>
                              </w:rPr>
                            </w:pPr>
                            <w:r w:rsidRPr="00DD5459">
                              <w:rPr>
                                <w:rFonts w:eastAsia="Arial"/>
                                <w:color w:val="000000" w:themeColor="text1"/>
                                <w:kern w:val="24"/>
                                <w:sz w:val="16"/>
                                <w:szCs w:val="22"/>
                              </w:rPr>
                              <w:t>Node 4</w:t>
                            </w:r>
                          </w:p>
                        </w:txbxContent>
                      </v:textbox>
                    </v:shape>
                    <v:shape id="Freeform 18" o:spid="_x0000_s1038" style="position:absolute;top:17339;width:7677;height:5778;visibility:visible;mso-wrap-style:square;v-text-anchor:top" coordsize="360,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" path="m360,256r,l360,252r,l358,252r,l358,250,318,200r,l314,198r-4,-2l50,196r,l46,198r-4,2l2,250r,l2,252r,l,252r,l,256r,l,256r,12l,268r,4l4,276r2,2l10,278r340,l350,278r4,l356,276r4,-4l360,268r,-12l360,256r,l360,256xm134,254r12,-20l214,234r12,20l134,254xm338,268r,l334,270r-2,l332,270r-6,-2l326,268r-2,-6l324,262r,-2l326,256r,l328,256r4,-2l334,256r4,l338,256r2,4l340,262r,l340,266r-2,2l338,268xm54,184r252,l306,184r4,l314,182r4,-4l318,172r,-160l318,12r,-6l314,2,310,r-4,l54,r,l50,,46,2,42,6r,6l42,172r,l42,178r4,4l50,184r4,l54,184xm66,24r228,l294,160r-228,l66,24xe" fillcolor="gray [1629]" stroked="f">
                      <v:path arrowok="t" o:connecttype="custom" o:connectlocs="767715,532121;767715,523806;763450,523806;678148,415719;669618,411562;106627,407405;98097,411562;4265,519649;4265,523806;0,523806;0,532121;0,532121;0,557064;8530,573693;21325,577850;746390,577850;759185,573693;767715,557064;767715,532121;767715,532121;311351,486392;481954,527964;720799,557064;712269,561221;708004,561221;695209,557064;690944,544592;695209,532121;699474,532121;712269,532121;720799,532121;725064,544592;725064,552907;720799,557064;652558,382462;661088,382462;678148,369990;678148,24943;678148,12472;661088,0;115157,0;106627,0;89567,12472;89567,357519;89567,369990;106627,382462;115157,382462;626967,49886;140748,332576" o:connectangles="0,0,0,0,0,0,0,0,0,0,0,0,0,0,0,0,0,0,0,0,0,0,0,0,0,0,0,0,0,0,0,0,0,0,0,0,0,0,0,0,0,0,0,0,0,0,0,0,0"/>
                      <o:lock v:ext="edit" verticies="t"/>
                    </v:shape>
                    <v:shape id="Text Box 21" o:spid="_x0000_s1039" type="#_x0000_t202" style="position:absolute;left:172;top:24289;width:9666;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941BE9" w:rsidRPr="00DD5459" w:rsidRDefault="00941BE9" w:rsidP="00941BE9">
                            <w:pPr>
                              <w:pStyle w:val="NormalWeb"/>
                              <w:spacing w:before="0" w:beforeAutospacing="0" w:after="160" w:afterAutospacing="0" w:line="256" w:lineRule="auto"/>
                              <w:rPr>
                                <w:rFonts w:eastAsia="Arial"/>
                                <w:color w:val="000000" w:themeColor="text1"/>
                                <w:kern w:val="24"/>
                                <w:sz w:val="16"/>
                                <w:szCs w:val="22"/>
                              </w:rPr>
                            </w:pPr>
                            <w:r w:rsidRPr="00DD5459">
                              <w:rPr>
                                <w:rFonts w:eastAsia="Arial"/>
                                <w:color w:val="000000" w:themeColor="text1"/>
                                <w:kern w:val="24"/>
                                <w:sz w:val="16"/>
                                <w:szCs w:val="22"/>
                              </w:rPr>
                              <w:t>Node 5</w:t>
                            </w:r>
                          </w:p>
                        </w:txbxContent>
                      </v:textbox>
                    </v:shape>
                    <v:shape id="Freeform 20" o:spid="_x0000_s1040" style="position:absolute;left:28812;top:17339;width:7677;height:5778;visibility:visible;mso-wrap-style:square;v-text-anchor:top" coordsize="360,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" path="m360,256r,l360,252r,l358,252r,l358,250,318,200r,l314,198r-4,-2l50,196r,l46,198r-4,2l2,250r,l2,252r,l,252r,l,256r,l,256r,12l,268r,4l4,276r2,2l10,278r340,l350,278r4,l356,276r4,-4l360,268r,-12l360,256r,l360,256xm134,254r12,-20l214,234r12,20l134,254xm338,268r,l334,270r-2,l332,270r-6,-2l326,268r-2,-6l324,262r,-2l326,256r,l328,256r4,-2l334,256r4,l338,256r2,4l340,262r,l340,266r-2,2l338,268xm54,184r252,l306,184r4,l314,182r4,-4l318,172r,-160l318,12r,-6l314,2,310,r-4,l54,r,l50,,46,2,42,6r,6l42,172r,l42,178r4,4l50,184r4,l54,184xm66,24r228,l294,160r-228,l66,24xe" fillcolor="gray [1629]" stroked="f">
                      <v:path arrowok="t" o:connecttype="custom" o:connectlocs="767715,532121;767715,523806;763450,523806;678148,415719;669618,411562;106627,407405;98097,411562;4265,519649;4265,523806;0,523806;0,532121;0,532121;0,557064;8530,573693;21325,577850;746390,577850;759185,573693;767715,557064;767715,532121;767715,532121;311351,486392;481954,527964;720799,557064;712269,561221;708004,561221;695209,557064;690944,544592;695209,532121;699474,532121;712269,532121;720799,532121;725064,544592;725064,552907;720799,557064;652558,382462;661088,382462;678148,369990;678148,24943;678148,12472;661088,0;115157,0;106627,0;89567,12472;89567,357519;89567,369990;106627,382462;115157,382462;626967,49886;140748,332576" o:connectangles="0,0,0,0,0,0,0,0,0,0,0,0,0,0,0,0,0,0,0,0,0,0,0,0,0,0,0,0,0,0,0,0,0,0,0,0,0,0,0,0,0,0,0,0,0,0,0,0,0"/>
                      <o:lock v:ext="edit" verticies="t"/>
                    </v:shape>
                    <v:shape id="Text Box 23" o:spid="_x0000_s1041" type="#_x0000_t202" style="position:absolute;left:28033;top:23295;width:10317;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rsidR="00941BE9" w:rsidRPr="00DD5459" w:rsidRDefault="00941BE9" w:rsidP="00941BE9">
                            <w:pPr>
                              <w:pStyle w:val="NormalWeb"/>
                              <w:spacing w:before="0" w:beforeAutospacing="0" w:after="160" w:afterAutospacing="0" w:line="256" w:lineRule="auto"/>
                              <w:rPr>
                                <w:rFonts w:eastAsia="Arial"/>
                                <w:color w:val="000000" w:themeColor="text1"/>
                                <w:kern w:val="24"/>
                                <w:sz w:val="16"/>
                                <w:szCs w:val="22"/>
                              </w:rPr>
                            </w:pPr>
                            <w:r w:rsidRPr="00DD5459">
                              <w:rPr>
                                <w:rFonts w:eastAsia="Arial"/>
                                <w:color w:val="000000" w:themeColor="text1"/>
                                <w:kern w:val="24"/>
                                <w:sz w:val="16"/>
                                <w:szCs w:val="22"/>
                              </w:rPr>
                              <w:t>Node 3</w:t>
                            </w:r>
                          </w:p>
                        </w:txbxContent>
                      </v:textbox>
                    </v:shape>
                    <v:shape id="Freeform 22" o:spid="_x0000_s1042" style="position:absolute;left:15786;top:12767;width:5003;height:6211;visibility:visible;mso-wrap-style:square;v-text-anchor:top" coordsize="252,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" path="m252,32r,300l252,332r-2,6l248,344r-6,2l236,348r-220,l16,348r-6,-2l4,344,2,338,,332,,32r,l2,26,4,20r6,-4l16,16r74,l90,16,88,26r,l86,30r-2,4l16,34r,298l236,332r,-298l168,34r,l166,30r-2,-4l164,26,162,16r74,l236,16r6,l248,20r2,6l252,32r,xm216,94r,218l36,312,36,94r,l36,94r180,l216,94r,l216,94xm132,186r,l128,184r-4,-2l122,184r-4,2l86,218,74,206r,l70,204r-2,l64,204r-4,2l60,206r-2,4l58,214r,4l60,220r18,18l78,238r4,4l86,242r,l90,242r2,-4l132,200r,l134,196r,-4l134,188r-2,-2l132,186xm132,124r,l128,122r-4,-2l122,122r-4,2l86,156,74,144r,l70,142r-2,l64,142r-4,2l60,144r-2,4l58,152r,4l60,158r18,20l78,178r4,2l86,180r,l90,180r2,-2l132,138r,l134,134r,-4l134,126r-2,-2l132,124xm36,64r,l36,58r4,-4l46,50r6,-2l78,48r,l86,46r8,-4l98,36r2,-10l100,26r2,-10l108,8r8,-6l126,r,l136,2r8,6l150,16r2,10l152,26r2,10l158,42r8,4l174,48r26,l200,48r6,2l212,54r4,4l216,64r,14l216,78r,4l36,82r,l36,78r,-14xm116,26r,l116,30r2,4l122,36r4,2l126,38r4,-2l134,34r2,-4l136,26r,l136,22r-2,-2l130,16r-4,l126,16r-4,l118,20r-2,2l116,26r,xe" fillcolor="#a02215 [2405]" stroked="f">
                      <v:path arrowok="t" o:connecttype="custom" o:connectlocs="500332,592545;480478,617531;31767,621101;3971,603253;0,57113;19854,28556;178690,28556;170748,53543;31767,592545;333555,60682;325613,46404;468565,28556;492390,35695;500332,57113;71476,556849;71476,167769;428856,167769;262079,331968;242224,328398;146923,367663;135010,364094;119127,367663;115156,389081;154865,424776;170748,431915;262079,356955;266050,342676;262079,331968;254137,217742;234282,221312;146923,257007;127068,253438;115156,264146;119127,281994;162806,321259;178690,321259;262079,246299;266050,224881;71476,114225;79418,96378;154865,85669;186632,74960;198544,46404;230312,3570;270020,3570;301788,46404;313700,74960;397089,85669;420914,96378;428856,139212;71476,146351;71476,114225;230312,53543;250166,67821;266050,60682;270020,46404;258108,28556;242224,28556;230312,46404" o:connectangles="0,0,0,0,0,0,0,0,0,0,0,0,0,0,0,0,0,0,0,0,0,0,0,0,0,0,0,0,0,0,0,0,0,0,0,0,0,0,0,0,0,0,0,0,0,0,0,0,0,0,0,0,0,0,0,0,0,0,0"/>
                      <o:lock v:ext="edit" verticies="t"/>
                    </v:shape>
                    <v:shapetype id="_x0000_t32" coordsize="21600,21600" o:spt="32" o:oned="t" path="m,l21600,21600e" filled="f">
                      <v:path arrowok="t" fillok="f" o:connecttype="none"/>
                      <o:lock v:ext="edit" shapetype="t"/>
                    </v:shapetype>
                    <v:shape id="Straight Arrow Connector 23" o:spid="_x0000_s1043" type="#_x0000_t32" style="position:absolute;left:8712;top:9920;width:5262;height:3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" strokecolor="#821a1a [3204]" strokeweight="2.25pt">
                      <v:stroke startarrow="block" endarrow="block" joinstyle="miter"/>
                    </v:shape>
                    <v:shape id="Straight Arrow Connector 24" o:spid="_x0000_s1044" type="#_x0000_t32" style="position:absolute;left:22514;top:17339;width:5263;height:3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" strokecolor="#821a1a [3204]" strokeweight="2.25pt">
                      <v:stroke startarrow="block" endarrow="block" joinstyle="miter"/>
                    </v:shape>
                    <v:shape id="Straight Arrow Connector 26" o:spid="_x0000_s1045" type="#_x0000_t32" style="position:absolute;left:18115;top:6642;width:0;height:4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" strokecolor="#821a1a [3204]" strokeweight="2.25pt">
                      <v:stroke startarrow="block" endarrow="block" joinstyle="miter"/>
                    </v:shape>
                    <v:shape id="Straight Arrow Connector 27" o:spid="_x0000_s1046" type="#_x0000_t32" style="position:absolute;left:18029;top:19927;width:0;height:63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" strokecolor="#821a1a [3204]" strokeweight="2.25pt">
                      <v:stroke startarrow="block" endarrow="block" joinstyle="miter"/>
                    </v:shape>
                    <v:shape id="Straight Arrow Connector 28" o:spid="_x0000_s1047" type="#_x0000_t32" style="position:absolute;left:21220;top:9920;width:6552;height:35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" strokecolor="#821a1a [3204]" strokeweight="2.25pt">
                      <v:stroke startarrow="block" endarrow="block" joinstyle="miter"/>
                    </v:shape>
                    <v:shape id="Straight Arrow Connector 29" o:spid="_x0000_s1048" type="#_x0000_t32" style="position:absolute;left:8022;top:17339;width:6552;height:35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" strokecolor="#821a1a [3204]" strokeweight="2.25pt">
                      <v:stroke startarrow="block" endarrow="block" joinstyle="miter"/>
                    </v:shape>
                  </v:group>
                  <v:shape id="Straight Arrow Connector 30" o:spid="_x0000_s1049" type="#_x0000_t32" style="position:absolute;left:36487;top:9237;width:4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821a1a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50" type="#_x0000_t34" style="position:absolute;left:19983;top:19265;width:18669;height:6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" adj="18" strokecolor="#a02215 [2405]" strokeweight=".5pt">
                    <v:stroke endarrow="block"/>
                  </v:shape>
                  <v:shape id="Text Box 292" o:spid="_x0000_s1051" type="#_x0000_t202" style="position:absolute;left:39493;top:22014;width:22015;height:6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" strokeweight=".5pt">
                    <v:textbox>
                      <w:txbxContent>
                        <w:p w:rsidR="00941BE9" w:rsidRPr="00DD5459" w:rsidRDefault="00941BE9" w:rsidP="00941BE9">
                          <w:pPr>
                            <w:pStyle w:val="NormalWeb"/>
                            <w:kinsoku w:val="0"/>
                            <w:overflowPunct w:val="0"/>
                            <w:spacing w:before="0" w:beforeAutospacing="0" w:after="0" w:afterAutospacing="0"/>
                            <w:textAlignment w:val="baseline"/>
                            <w:rPr>
                              <w:rFonts w:eastAsia="Arial"/>
                              <w:color w:val="000000" w:themeColor="text1"/>
                              <w:kern w:val="24"/>
                              <w:sz w:val="16"/>
                              <w:szCs w:val="22"/>
                            </w:rPr>
                          </w:pPr>
                          <w:r w:rsidRPr="00743493">
                            <w:rPr>
                              <w:rFonts w:eastAsia="Arial"/>
                              <w:color w:val="000000" w:themeColor="text1"/>
                              <w:kern w:val="24"/>
                              <w:sz w:val="16"/>
                              <w:szCs w:val="22"/>
                            </w:rPr>
                            <w:t>Ledger is basically a chain of blocks where each block points to it previous block with a hash pointer, thus</w:t>
                          </w:r>
                          <w:r>
                            <w:rPr>
                              <w:rFonts w:ascii="Arial" w:eastAsia="Arial" w:hAnsi="Arial"/>
                              <w:color w:val="000000" w:themeColor="text1"/>
                              <w:kern w:val="24"/>
                              <w:sz w:val="22"/>
                              <w:szCs w:val="22"/>
                            </w:rPr>
                            <w:t xml:space="preserve"> </w:t>
                          </w:r>
                          <w:r w:rsidRPr="00743493">
                            <w:rPr>
                              <w:rFonts w:eastAsia="Arial"/>
                              <w:color w:val="000000" w:themeColor="text1"/>
                              <w:kern w:val="24"/>
                              <w:sz w:val="16"/>
                              <w:szCs w:val="22"/>
                            </w:rPr>
                            <w:t>blockchain. Each block contains valid transaction data</w:t>
                          </w:r>
                          <w:r w:rsidRPr="00DD5459">
                            <w:rPr>
                              <w:rFonts w:eastAsia="Arial"/>
                              <w:color w:val="000000" w:themeColor="text1"/>
                              <w:kern w:val="24"/>
                              <w:sz w:val="16"/>
                              <w:szCs w:val="22"/>
                            </w:rPr>
                            <w:t xml:space="preserve">. </w:t>
                          </w:r>
                        </w:p>
                      </w:txbxContent>
                    </v:textbox>
                  </v:shape>
                </v:group>
                <w10:wrap anchorx="margin"/>
              </v:group>
            </w:pict>
          </mc:Fallback>
        </mc:AlternateContent>
      </w:r>
    </w:p>
    <w:p w14:paraId="1159BF49" w14:textId="77777777" w:rsidR="00941BE9" w:rsidRDefault="00941BE9" w:rsidP="00941BE9">
      <w:pPr>
        <w:pStyle w:val="Default"/>
        <w:rPr>
          <w:rFonts w:ascii="Times New Roman" w:hAnsi="Times New Roman" w:cs="Times New Roman"/>
          <w:sz w:val="20"/>
          <w:szCs w:val="20"/>
        </w:rPr>
      </w:pPr>
    </w:p>
    <w:p w14:paraId="3B0C2125" w14:textId="77777777" w:rsidR="00941BE9" w:rsidRDefault="00941BE9" w:rsidP="00941BE9">
      <w:pPr>
        <w:pStyle w:val="Default"/>
        <w:rPr>
          <w:rFonts w:ascii="Times New Roman" w:hAnsi="Times New Roman" w:cs="Times New Roman"/>
          <w:sz w:val="20"/>
          <w:szCs w:val="20"/>
        </w:rPr>
      </w:pPr>
    </w:p>
    <w:p w14:paraId="5B60692C" w14:textId="77777777" w:rsidR="00941BE9" w:rsidRDefault="00941BE9" w:rsidP="00941BE9">
      <w:pPr>
        <w:pStyle w:val="Default"/>
        <w:rPr>
          <w:rFonts w:ascii="Times New Roman" w:hAnsi="Times New Roman" w:cs="Times New Roman"/>
          <w:sz w:val="20"/>
          <w:szCs w:val="20"/>
        </w:rPr>
      </w:pPr>
    </w:p>
    <w:p w14:paraId="1CAFA9EF" w14:textId="77777777" w:rsidR="00941BE9" w:rsidRDefault="00941BE9" w:rsidP="00941BE9">
      <w:pPr>
        <w:pStyle w:val="Default"/>
        <w:rPr>
          <w:rFonts w:ascii="Times New Roman" w:hAnsi="Times New Roman" w:cs="Times New Roman"/>
          <w:sz w:val="20"/>
          <w:szCs w:val="20"/>
        </w:rPr>
      </w:pPr>
    </w:p>
    <w:p w14:paraId="1A16ED59" w14:textId="77777777" w:rsidR="00941BE9" w:rsidRDefault="00941BE9" w:rsidP="00941BE9">
      <w:pPr>
        <w:pStyle w:val="Default"/>
        <w:rPr>
          <w:rFonts w:ascii="Times New Roman" w:hAnsi="Times New Roman" w:cs="Times New Roman"/>
          <w:sz w:val="20"/>
          <w:szCs w:val="20"/>
        </w:rPr>
      </w:pPr>
    </w:p>
    <w:p w14:paraId="7C9C39A8" w14:textId="77777777" w:rsidR="00941BE9" w:rsidRDefault="00941BE9" w:rsidP="00941BE9">
      <w:pPr>
        <w:pStyle w:val="Default"/>
        <w:rPr>
          <w:rFonts w:ascii="Times New Roman" w:hAnsi="Times New Roman" w:cs="Times New Roman"/>
          <w:sz w:val="20"/>
          <w:szCs w:val="20"/>
        </w:rPr>
      </w:pPr>
    </w:p>
    <w:p w14:paraId="105CE96E" w14:textId="77777777" w:rsidR="00941BE9" w:rsidRDefault="00941BE9" w:rsidP="00941BE9">
      <w:pPr>
        <w:pStyle w:val="Default"/>
        <w:rPr>
          <w:rFonts w:ascii="Times New Roman" w:hAnsi="Times New Roman" w:cs="Times New Roman"/>
          <w:sz w:val="20"/>
          <w:szCs w:val="20"/>
        </w:rPr>
      </w:pPr>
    </w:p>
    <w:p w14:paraId="5773DD21" w14:textId="77777777" w:rsidR="00941BE9" w:rsidRDefault="00941BE9" w:rsidP="00941BE9">
      <w:pPr>
        <w:pStyle w:val="Default"/>
        <w:rPr>
          <w:rFonts w:ascii="Times New Roman" w:hAnsi="Times New Roman" w:cs="Times New Roman"/>
          <w:sz w:val="20"/>
          <w:szCs w:val="20"/>
        </w:rPr>
      </w:pPr>
    </w:p>
    <w:p w14:paraId="12F70F5C" w14:textId="77777777" w:rsidR="00941BE9" w:rsidRDefault="00941BE9" w:rsidP="00941BE9">
      <w:pPr>
        <w:pStyle w:val="Default"/>
        <w:rPr>
          <w:rFonts w:ascii="Times New Roman" w:hAnsi="Times New Roman" w:cs="Times New Roman"/>
          <w:sz w:val="20"/>
          <w:szCs w:val="20"/>
        </w:rPr>
      </w:pPr>
    </w:p>
    <w:p w14:paraId="2B150421" w14:textId="77777777" w:rsidR="00941BE9" w:rsidRDefault="00941BE9" w:rsidP="00941BE9">
      <w:pPr>
        <w:pStyle w:val="Default"/>
        <w:rPr>
          <w:rFonts w:ascii="Times New Roman" w:hAnsi="Times New Roman" w:cs="Times New Roman"/>
          <w:sz w:val="20"/>
          <w:szCs w:val="20"/>
        </w:rPr>
      </w:pPr>
    </w:p>
    <w:p w14:paraId="604C394F" w14:textId="77777777" w:rsidR="00941BE9" w:rsidRPr="00216BAB" w:rsidRDefault="00941BE9" w:rsidP="00941BE9">
      <w:pPr>
        <w:pStyle w:val="Default"/>
        <w:rPr>
          <w:rFonts w:ascii="Times New Roman" w:hAnsi="Times New Roman" w:cs="Times New Roman"/>
          <w:sz w:val="20"/>
          <w:szCs w:val="20"/>
        </w:rPr>
      </w:pPr>
    </w:p>
    <w:p w14:paraId="673F64F0" w14:textId="77777777" w:rsidR="00941BE9" w:rsidRPr="00216BAB" w:rsidRDefault="00941BE9" w:rsidP="00941BE9">
      <w:pPr>
        <w:pStyle w:val="Default"/>
        <w:rPr>
          <w:rFonts w:ascii="Times New Roman" w:hAnsi="Times New Roman" w:cs="Times New Roman"/>
          <w:sz w:val="20"/>
          <w:szCs w:val="20"/>
        </w:rPr>
      </w:pPr>
    </w:p>
    <w:p w14:paraId="061031D8" w14:textId="77777777" w:rsidR="00941BE9" w:rsidRPr="00216BAB" w:rsidRDefault="00941BE9" w:rsidP="00941BE9">
      <w:pPr>
        <w:pStyle w:val="Default"/>
        <w:rPr>
          <w:rFonts w:ascii="Times New Roman" w:hAnsi="Times New Roman" w:cs="Times New Roman"/>
          <w:b/>
          <w:sz w:val="20"/>
          <w:szCs w:val="20"/>
        </w:rPr>
      </w:pPr>
    </w:p>
    <w:p w14:paraId="3654D91A" w14:textId="77777777" w:rsidR="00941BE9" w:rsidRPr="00216BAB" w:rsidRDefault="00941BE9" w:rsidP="00941BE9">
      <w:pPr>
        <w:pStyle w:val="Default"/>
        <w:rPr>
          <w:rFonts w:ascii="Times New Roman" w:hAnsi="Times New Roman" w:cs="Times New Roman"/>
          <w:b/>
          <w:sz w:val="20"/>
          <w:szCs w:val="20"/>
        </w:rPr>
      </w:pPr>
    </w:p>
    <w:p w14:paraId="701985AC" w14:textId="77777777" w:rsidR="00941BE9" w:rsidRPr="00216BAB" w:rsidRDefault="00941BE9" w:rsidP="00941BE9">
      <w:pPr>
        <w:pStyle w:val="Default"/>
        <w:rPr>
          <w:rFonts w:ascii="Times New Roman" w:hAnsi="Times New Roman" w:cs="Times New Roman"/>
          <w:b/>
          <w:sz w:val="20"/>
          <w:szCs w:val="20"/>
        </w:rPr>
      </w:pPr>
    </w:p>
    <w:p w14:paraId="1E29FF6A" w14:textId="77777777" w:rsidR="00941BE9" w:rsidRPr="00216BAB" w:rsidRDefault="00941BE9" w:rsidP="00941BE9">
      <w:pPr>
        <w:pStyle w:val="Default"/>
        <w:rPr>
          <w:rFonts w:ascii="Times New Roman" w:hAnsi="Times New Roman" w:cs="Times New Roman"/>
          <w:b/>
          <w:sz w:val="20"/>
          <w:szCs w:val="20"/>
        </w:rPr>
      </w:pPr>
    </w:p>
    <w:p w14:paraId="4C383696" w14:textId="77777777" w:rsidR="00941BE9" w:rsidRPr="00216BAB" w:rsidRDefault="00941BE9" w:rsidP="00941BE9">
      <w:pPr>
        <w:pStyle w:val="Default"/>
        <w:rPr>
          <w:rFonts w:ascii="Times New Roman" w:hAnsi="Times New Roman" w:cs="Times New Roman"/>
          <w:b/>
          <w:sz w:val="20"/>
          <w:szCs w:val="20"/>
        </w:rPr>
      </w:pPr>
    </w:p>
    <w:p w14:paraId="2392F15C" w14:textId="77777777" w:rsidR="00941BE9" w:rsidRDefault="00941BE9" w:rsidP="00941BE9">
      <w:pPr>
        <w:pStyle w:val="Default"/>
        <w:rPr>
          <w:rFonts w:ascii="Times New Roman" w:hAnsi="Times New Roman" w:cs="Times New Roman"/>
          <w:b/>
          <w:sz w:val="20"/>
          <w:szCs w:val="20"/>
        </w:rPr>
      </w:pPr>
    </w:p>
    <w:p w14:paraId="57421A3B" w14:textId="77777777" w:rsidR="00941BE9" w:rsidRDefault="00941BE9" w:rsidP="00941BE9">
      <w:pPr>
        <w:pStyle w:val="Default"/>
        <w:rPr>
          <w:rFonts w:ascii="Times New Roman" w:hAnsi="Times New Roman" w:cs="Times New Roman"/>
          <w:b/>
          <w:sz w:val="20"/>
          <w:szCs w:val="20"/>
        </w:rPr>
      </w:pPr>
    </w:p>
    <w:p w14:paraId="1DF53209" w14:textId="77777777" w:rsidR="00941BE9" w:rsidRDefault="00941BE9" w:rsidP="00941BE9">
      <w:pPr>
        <w:pStyle w:val="Default"/>
        <w:rPr>
          <w:rFonts w:ascii="Times New Roman" w:hAnsi="Times New Roman" w:cs="Times New Roman"/>
          <w:b/>
          <w:sz w:val="20"/>
          <w:szCs w:val="20"/>
        </w:rPr>
      </w:pPr>
    </w:p>
    <w:p w14:paraId="628D4C9F" w14:textId="77777777" w:rsidR="00941BE9" w:rsidRPr="00216BAB" w:rsidRDefault="00941BE9" w:rsidP="00941BE9">
      <w:pPr>
        <w:pStyle w:val="Default"/>
        <w:rPr>
          <w:rFonts w:ascii="Times New Roman" w:hAnsi="Times New Roman" w:cs="Times New Roman"/>
          <w:b/>
          <w:sz w:val="20"/>
          <w:szCs w:val="20"/>
        </w:rPr>
      </w:pPr>
    </w:p>
    <w:p w14:paraId="61C1694B" w14:textId="77777777" w:rsidR="00941BE9" w:rsidRDefault="00941BE9" w:rsidP="00941BE9">
      <w:pPr>
        <w:pStyle w:val="Default"/>
        <w:rPr>
          <w:rFonts w:ascii="Times New Roman" w:hAnsi="Times New Roman" w:cs="Times New Roman"/>
          <w:b/>
          <w:sz w:val="20"/>
          <w:szCs w:val="20"/>
        </w:rPr>
      </w:pPr>
    </w:p>
    <w:p w14:paraId="53F153E9" w14:textId="77777777" w:rsidR="00941BE9" w:rsidRDefault="00941BE9" w:rsidP="00941BE9">
      <w:pPr>
        <w:pStyle w:val="Default"/>
        <w:rPr>
          <w:rFonts w:ascii="Times New Roman" w:hAnsi="Times New Roman" w:cs="Times New Roman"/>
          <w:b/>
          <w:sz w:val="20"/>
          <w:szCs w:val="20"/>
        </w:rPr>
      </w:pPr>
    </w:p>
    <w:p w14:paraId="6C2D0089" w14:textId="77777777" w:rsidR="00941BE9" w:rsidRDefault="00941BE9" w:rsidP="00941BE9">
      <w:pPr>
        <w:pStyle w:val="Default"/>
        <w:rPr>
          <w:rFonts w:ascii="Times New Roman" w:hAnsi="Times New Roman" w:cs="Times New Roman"/>
          <w:b/>
          <w:sz w:val="20"/>
          <w:szCs w:val="20"/>
        </w:rPr>
      </w:pPr>
    </w:p>
    <w:p w14:paraId="157A8162" w14:textId="77777777" w:rsidR="00941BE9" w:rsidRDefault="00941BE9" w:rsidP="00941BE9">
      <w:pPr>
        <w:pStyle w:val="Default"/>
        <w:rPr>
          <w:rFonts w:ascii="Times New Roman" w:hAnsi="Times New Roman" w:cs="Times New Roman"/>
          <w:b/>
          <w:sz w:val="20"/>
          <w:szCs w:val="20"/>
        </w:rPr>
      </w:pPr>
    </w:p>
    <w:p w14:paraId="17C23896" w14:textId="77777777" w:rsidR="00941BE9" w:rsidRDefault="00941BE9" w:rsidP="00941BE9">
      <w:pPr>
        <w:pStyle w:val="Default"/>
        <w:rPr>
          <w:rFonts w:ascii="Times New Roman" w:hAnsi="Times New Roman" w:cs="Times New Roman"/>
          <w:b/>
          <w:sz w:val="20"/>
          <w:szCs w:val="20"/>
        </w:rPr>
      </w:pPr>
    </w:p>
    <w:p w14:paraId="11019DE0" w14:textId="77777777" w:rsidR="00941BE9" w:rsidRDefault="00941BE9" w:rsidP="00941BE9">
      <w:pPr>
        <w:pStyle w:val="Default"/>
        <w:rPr>
          <w:rFonts w:ascii="Times New Roman" w:hAnsi="Times New Roman" w:cs="Times New Roman"/>
          <w:b/>
          <w:sz w:val="20"/>
          <w:szCs w:val="20"/>
        </w:rPr>
      </w:pPr>
    </w:p>
    <w:p w14:paraId="06124384" w14:textId="77777777" w:rsidR="00941BE9" w:rsidRDefault="00941BE9" w:rsidP="00941BE9">
      <w:pPr>
        <w:pStyle w:val="Default"/>
        <w:rPr>
          <w:rFonts w:ascii="Times New Roman" w:hAnsi="Times New Roman" w:cs="Times New Roman"/>
          <w:b/>
          <w:sz w:val="20"/>
          <w:szCs w:val="20"/>
        </w:rPr>
      </w:pPr>
    </w:p>
    <w:p w14:paraId="05B4C7B8" w14:textId="77777777" w:rsidR="00C540D0" w:rsidRPr="0004496C" w:rsidRDefault="006F0D0D" w:rsidP="00941BE9">
      <w:pPr>
        <w:pStyle w:val="Heading2"/>
        <w:numPr>
          <w:ilvl w:val="0"/>
          <w:numId w:val="0"/>
        </w:numPr>
        <w:rPr>
          <w:color w:val="000000" w:themeColor="text1"/>
        </w:rPr>
      </w:pPr>
      <w:bookmarkStart w:id="4" w:name="_Toc534293455"/>
      <w:bookmarkEnd w:id="2"/>
      <w:r>
        <w:rPr>
          <w:color w:val="000000" w:themeColor="text1"/>
        </w:rPr>
        <w:t xml:space="preserve">1.3 </w:t>
      </w:r>
      <w:r w:rsidR="00941BE9">
        <w:rPr>
          <w:color w:val="000000" w:themeColor="text1"/>
        </w:rPr>
        <w:t>Blockchain s</w:t>
      </w:r>
      <w:r w:rsidR="00C540D0" w:rsidRPr="0004496C">
        <w:rPr>
          <w:color w:val="000000" w:themeColor="text1"/>
        </w:rPr>
        <w:t>olution</w:t>
      </w:r>
      <w:r w:rsidR="00941BE9">
        <w:rPr>
          <w:color w:val="000000" w:themeColor="text1"/>
        </w:rPr>
        <w:t xml:space="preserve"> for birth</w:t>
      </w:r>
      <w:r w:rsidR="00AC4959">
        <w:rPr>
          <w:color w:val="000000" w:themeColor="text1"/>
        </w:rPr>
        <w:t>/death</w:t>
      </w:r>
      <w:r w:rsidR="00941BE9">
        <w:rPr>
          <w:color w:val="000000" w:themeColor="text1"/>
        </w:rPr>
        <w:t xml:space="preserve"> </w:t>
      </w:r>
      <w:r w:rsidR="00CF45E1">
        <w:rPr>
          <w:color w:val="000000" w:themeColor="text1"/>
        </w:rPr>
        <w:t>records:</w:t>
      </w:r>
      <w:bookmarkEnd w:id="4"/>
    </w:p>
    <w:p w14:paraId="035E8A21" w14:textId="77777777" w:rsidR="00C540D0" w:rsidRDefault="00C540D0" w:rsidP="00C540D0">
      <w:pPr>
        <w:pStyle w:val="BodyText"/>
        <w:rPr>
          <w:rFonts w:asciiTheme="majorHAnsi" w:hAnsiTheme="majorHAnsi"/>
          <w:sz w:val="22"/>
        </w:rPr>
      </w:pPr>
      <w:r w:rsidRPr="00567CF5">
        <w:rPr>
          <w:rFonts w:asciiTheme="majorHAnsi" w:hAnsiTheme="majorHAnsi"/>
          <w:sz w:val="22"/>
        </w:rPr>
        <w:t>Blockchain technology can help store birth</w:t>
      </w:r>
      <w:r w:rsidR="00031FD9">
        <w:rPr>
          <w:rFonts w:asciiTheme="majorHAnsi" w:hAnsiTheme="majorHAnsi"/>
          <w:sz w:val="22"/>
        </w:rPr>
        <w:t>/death</w:t>
      </w:r>
      <w:r w:rsidRPr="00567CF5">
        <w:rPr>
          <w:rFonts w:asciiTheme="majorHAnsi" w:hAnsiTheme="majorHAnsi"/>
          <w:sz w:val="22"/>
        </w:rPr>
        <w:t xml:space="preserve"> registration data in an immutable fashion with a time stamp at which it was created. Once the data has been </w:t>
      </w:r>
      <w:r>
        <w:rPr>
          <w:rFonts w:asciiTheme="majorHAnsi" w:hAnsiTheme="majorHAnsi"/>
          <w:sz w:val="22"/>
        </w:rPr>
        <w:t>recorded in</w:t>
      </w:r>
      <w:r w:rsidRPr="00567CF5">
        <w:rPr>
          <w:rFonts w:asciiTheme="majorHAnsi" w:hAnsiTheme="majorHAnsi"/>
          <w:sz w:val="22"/>
        </w:rPr>
        <w:t xml:space="preserve"> the blockchain it cannot be altered/deleted. The birth</w:t>
      </w:r>
      <w:r w:rsidR="00031FD9">
        <w:rPr>
          <w:rFonts w:asciiTheme="majorHAnsi" w:hAnsiTheme="majorHAnsi"/>
          <w:sz w:val="22"/>
        </w:rPr>
        <w:t>/death</w:t>
      </w:r>
      <w:r w:rsidRPr="00567CF5">
        <w:rPr>
          <w:rFonts w:asciiTheme="majorHAnsi" w:hAnsiTheme="majorHAnsi"/>
          <w:sz w:val="22"/>
        </w:rPr>
        <w:t xml:space="preserve"> data can be verified by querying the blockchain. </w:t>
      </w:r>
    </w:p>
    <w:p w14:paraId="5CE5D4E0" w14:textId="77777777" w:rsidR="00CF45E1" w:rsidRDefault="00CF45E1" w:rsidP="00C540D0">
      <w:pPr>
        <w:pStyle w:val="BodyText"/>
        <w:rPr>
          <w:rFonts w:asciiTheme="majorHAnsi" w:hAnsiTheme="majorHAnsi"/>
          <w:sz w:val="22"/>
        </w:rPr>
      </w:pPr>
    </w:p>
    <w:p w14:paraId="78247AC0" w14:textId="77777777" w:rsidR="00CF45E1" w:rsidRDefault="00CF45E1" w:rsidP="00C540D0">
      <w:pPr>
        <w:pStyle w:val="BodyText"/>
        <w:rPr>
          <w:rFonts w:asciiTheme="majorHAnsi" w:hAnsiTheme="majorHAnsi"/>
          <w:sz w:val="22"/>
        </w:rPr>
      </w:pPr>
    </w:p>
    <w:p w14:paraId="2A860EBD" w14:textId="77777777" w:rsidR="00C540D0" w:rsidRDefault="00C540D0" w:rsidP="00C540D0">
      <w:pPr>
        <w:pStyle w:val="BodyText"/>
        <w:rPr>
          <w:rFonts w:asciiTheme="majorHAnsi" w:hAnsiTheme="majorHAnsi"/>
          <w:sz w:val="22"/>
        </w:rPr>
      </w:pPr>
      <w:r w:rsidRPr="00567CF5">
        <w:rPr>
          <w:noProof/>
          <w:sz w:val="18"/>
        </w:rPr>
        <w:drawing>
          <wp:inline distT="0" distB="0" distL="0" distR="0" wp14:anchorId="7C3AD9D7" wp14:editId="78C3FFBE">
            <wp:extent cx="5914162" cy="403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3332" cy="4072177"/>
                    </a:xfrm>
                    <a:prstGeom prst="rect">
                      <a:avLst/>
                    </a:prstGeom>
                    <a:noFill/>
                  </pic:spPr>
                </pic:pic>
              </a:graphicData>
            </a:graphic>
          </wp:inline>
        </w:drawing>
      </w:r>
    </w:p>
    <w:p w14:paraId="73F02D37" w14:textId="77777777" w:rsidR="00CF45E1" w:rsidRDefault="00CF45E1" w:rsidP="00C540D0">
      <w:pPr>
        <w:pStyle w:val="BodyText"/>
        <w:rPr>
          <w:rFonts w:asciiTheme="majorHAnsi" w:hAnsiTheme="majorHAnsi"/>
          <w:sz w:val="22"/>
        </w:rPr>
      </w:pPr>
    </w:p>
    <w:p w14:paraId="60039EE6" w14:textId="77777777" w:rsidR="00CF45E1" w:rsidRDefault="00CF45E1" w:rsidP="00C540D0">
      <w:pPr>
        <w:pStyle w:val="BodyText"/>
        <w:rPr>
          <w:rFonts w:asciiTheme="majorHAnsi" w:hAnsiTheme="majorHAnsi"/>
          <w:sz w:val="22"/>
        </w:rPr>
      </w:pPr>
    </w:p>
    <w:p w14:paraId="05F3CA94" w14:textId="77777777" w:rsidR="00CF45E1" w:rsidRDefault="00CF45E1" w:rsidP="00C540D0">
      <w:pPr>
        <w:pStyle w:val="BodyText"/>
        <w:rPr>
          <w:rFonts w:asciiTheme="majorHAnsi" w:hAnsiTheme="majorHAnsi"/>
          <w:sz w:val="22"/>
        </w:rPr>
      </w:pPr>
    </w:p>
    <w:p w14:paraId="74AF4E41" w14:textId="77777777" w:rsidR="00C540D0" w:rsidRDefault="00C540D0" w:rsidP="00C540D0">
      <w:pPr>
        <w:pStyle w:val="BodyText"/>
        <w:rPr>
          <w:rFonts w:asciiTheme="majorHAnsi" w:hAnsiTheme="majorHAnsi"/>
          <w:sz w:val="22"/>
        </w:rPr>
      </w:pPr>
      <w:r w:rsidRPr="00567CF5">
        <w:rPr>
          <w:rFonts w:asciiTheme="majorHAnsi" w:hAnsiTheme="majorHAnsi"/>
          <w:sz w:val="22"/>
        </w:rPr>
        <w:t xml:space="preserve">All relevant data of the child will be captured from the form submitted by the parent and if Administrative Officer approves the request will be stored as transaction metadata in the blockchain. </w:t>
      </w:r>
    </w:p>
    <w:p w14:paraId="045A0030" w14:textId="77777777" w:rsidR="00AC4959" w:rsidRDefault="00AC4959" w:rsidP="00C540D0">
      <w:pPr>
        <w:pStyle w:val="BodyText"/>
        <w:rPr>
          <w:rFonts w:asciiTheme="majorHAnsi" w:hAnsiTheme="majorHAnsi"/>
          <w:sz w:val="22"/>
        </w:rPr>
      </w:pPr>
      <w:r>
        <w:rPr>
          <w:rFonts w:asciiTheme="majorHAnsi" w:hAnsiTheme="majorHAnsi"/>
          <w:sz w:val="22"/>
        </w:rPr>
        <w:t>Similarly</w:t>
      </w:r>
      <w:r w:rsidR="00F87145">
        <w:rPr>
          <w:rFonts w:asciiTheme="majorHAnsi" w:hAnsiTheme="majorHAnsi"/>
          <w:sz w:val="22"/>
        </w:rPr>
        <w:t>,</w:t>
      </w:r>
      <w:r>
        <w:rPr>
          <w:rFonts w:asciiTheme="majorHAnsi" w:hAnsiTheme="majorHAnsi"/>
          <w:sz w:val="22"/>
        </w:rPr>
        <w:t xml:space="preserve"> for death registration</w:t>
      </w:r>
      <w:r w:rsidR="00F87145">
        <w:rPr>
          <w:rFonts w:asciiTheme="majorHAnsi" w:hAnsiTheme="majorHAnsi"/>
          <w:sz w:val="22"/>
        </w:rPr>
        <w:t xml:space="preserve"> once the records are verified by the authorities a transaction is initiated on the blockchain network. The record is sent back and printed on the death certificate in for of QR code.</w:t>
      </w:r>
    </w:p>
    <w:p w14:paraId="0BC5EC8F" w14:textId="77777777" w:rsidR="00C540D0" w:rsidRDefault="00C540D0" w:rsidP="00C540D0">
      <w:pPr>
        <w:pStyle w:val="BodyText"/>
        <w:rPr>
          <w:rFonts w:asciiTheme="majorHAnsi" w:hAnsiTheme="majorHAnsi"/>
          <w:sz w:val="22"/>
        </w:rPr>
      </w:pPr>
      <w:r w:rsidRPr="00567CF5">
        <w:rPr>
          <w:rFonts w:asciiTheme="majorHAnsi" w:hAnsiTheme="majorHAnsi"/>
          <w:sz w:val="22"/>
        </w:rPr>
        <w:t>Any person/organization with the birth certificate can check the authenticity of the document by scanning the QR Code printed on the certificate using NKDA mobile application. When the QR code is scanned the mobile application will search the encrypted block data and transaction hash and will print the data related to the certificate. If the certificate has been tampered in any manner application will notify the user about the same. There will be a time stamp attached to each record which can help trace the certificate and know if it existed in past.</w:t>
      </w:r>
    </w:p>
    <w:p w14:paraId="4310E97D" w14:textId="77777777" w:rsidR="00941BE9" w:rsidRDefault="00941BE9" w:rsidP="00C540D0">
      <w:pPr>
        <w:pStyle w:val="BodyText"/>
        <w:rPr>
          <w:rFonts w:asciiTheme="majorHAnsi" w:hAnsiTheme="majorHAnsi"/>
          <w:sz w:val="22"/>
        </w:rPr>
      </w:pPr>
    </w:p>
    <w:p w14:paraId="7ADA3B72" w14:textId="77777777" w:rsidR="00941BE9" w:rsidRDefault="00941BE9" w:rsidP="00C540D0">
      <w:pPr>
        <w:pStyle w:val="BodyText"/>
        <w:rPr>
          <w:rFonts w:asciiTheme="majorHAnsi" w:hAnsiTheme="majorHAnsi"/>
          <w:sz w:val="22"/>
        </w:rPr>
      </w:pPr>
    </w:p>
    <w:p w14:paraId="212778DB" w14:textId="77777777" w:rsidR="00CF45E1" w:rsidRDefault="00CF45E1" w:rsidP="00C540D0">
      <w:pPr>
        <w:pStyle w:val="BodyText"/>
        <w:rPr>
          <w:rFonts w:asciiTheme="majorHAnsi" w:hAnsiTheme="majorHAnsi"/>
          <w:sz w:val="22"/>
        </w:rPr>
      </w:pPr>
    </w:p>
    <w:p w14:paraId="02542787" w14:textId="77777777" w:rsidR="00941BE9" w:rsidRDefault="00941BE9" w:rsidP="00C540D0">
      <w:pPr>
        <w:pStyle w:val="BodyText"/>
        <w:rPr>
          <w:rFonts w:asciiTheme="majorHAnsi" w:hAnsiTheme="majorHAnsi"/>
          <w:sz w:val="22"/>
        </w:rPr>
      </w:pPr>
    </w:p>
    <w:p w14:paraId="717D21D5" w14:textId="77777777" w:rsidR="00941BE9" w:rsidRDefault="006F0D0D" w:rsidP="006F0D0D">
      <w:pPr>
        <w:pStyle w:val="Heading2"/>
        <w:numPr>
          <w:ilvl w:val="0"/>
          <w:numId w:val="0"/>
        </w:numPr>
        <w:rPr>
          <w:color w:val="000000" w:themeColor="text1"/>
        </w:rPr>
      </w:pPr>
      <w:bookmarkStart w:id="5" w:name="_Toc534293456"/>
      <w:r>
        <w:rPr>
          <w:color w:val="000000" w:themeColor="text1"/>
        </w:rPr>
        <w:t xml:space="preserve">1.4 </w:t>
      </w:r>
      <w:r w:rsidR="00A73613">
        <w:rPr>
          <w:color w:val="000000" w:themeColor="text1"/>
        </w:rPr>
        <w:t>Ad</w:t>
      </w:r>
      <w:r w:rsidR="00A73613" w:rsidRPr="00941BE9">
        <w:rPr>
          <w:color w:val="000000" w:themeColor="text1"/>
        </w:rPr>
        <w:t>vantages:</w:t>
      </w:r>
      <w:bookmarkEnd w:id="5"/>
    </w:p>
    <w:p w14:paraId="6887E6A2" w14:textId="77777777" w:rsidR="00B01878" w:rsidRPr="00984B37" w:rsidRDefault="00B01878" w:rsidP="00B01878">
      <w:pPr>
        <w:pStyle w:val="BodyText"/>
      </w:pPr>
      <w:r w:rsidRPr="00963E69">
        <w:rPr>
          <w:rFonts w:asciiTheme="majorHAnsi" w:hAnsiTheme="majorHAnsi"/>
          <w:sz w:val="22"/>
        </w:rPr>
        <w:t>Blockchain streamlines the entire birth</w:t>
      </w:r>
      <w:r w:rsidR="00923DCE">
        <w:rPr>
          <w:rFonts w:asciiTheme="majorHAnsi" w:hAnsiTheme="majorHAnsi"/>
          <w:sz w:val="22"/>
        </w:rPr>
        <w:t>/death</w:t>
      </w:r>
      <w:r w:rsidRPr="00963E69">
        <w:rPr>
          <w:rFonts w:asciiTheme="majorHAnsi" w:hAnsiTheme="majorHAnsi"/>
          <w:sz w:val="22"/>
        </w:rPr>
        <w:t xml:space="preserve"> registration process, makes the system transparent, establishes trust and prevents forging of certificates</w:t>
      </w:r>
      <w:r>
        <w:t>.</w:t>
      </w:r>
    </w:p>
    <w:p w14:paraId="40A7C82B" w14:textId="77777777" w:rsidR="00B01878" w:rsidRDefault="00B01878" w:rsidP="00B01878">
      <w:pPr>
        <w:pStyle w:val="BodyText"/>
      </w:pPr>
      <w:r w:rsidRPr="00E044DA">
        <w:rPr>
          <w:noProof/>
        </w:rPr>
        <mc:AlternateContent>
          <mc:Choice Requires="wps">
            <w:drawing>
              <wp:anchor distT="0" distB="0" distL="114300" distR="114300" simplePos="0" relativeHeight="251682816" behindDoc="0" locked="0" layoutInCell="1" allowOverlap="1" wp14:anchorId="123718EF" wp14:editId="66C43481">
                <wp:simplePos x="0" y="0"/>
                <wp:positionH relativeFrom="column">
                  <wp:posOffset>4389755</wp:posOffset>
                </wp:positionH>
                <wp:positionV relativeFrom="paragraph">
                  <wp:posOffset>97155</wp:posOffset>
                </wp:positionV>
                <wp:extent cx="2061845" cy="309880"/>
                <wp:effectExtent l="0" t="0" r="14605" b="13970"/>
                <wp:wrapNone/>
                <wp:docPr id="558" name="Rectangle 38"/>
                <wp:cNvGraphicFramePr/>
                <a:graphic xmlns:a="http://schemas.openxmlformats.org/drawingml/2006/main">
                  <a:graphicData uri="http://schemas.microsoft.com/office/word/2010/wordprocessingShape">
                    <wps:wsp>
                      <wps:cNvSpPr/>
                      <wps:spPr>
                        <a:xfrm>
                          <a:off x="0" y="0"/>
                          <a:ext cx="2061845" cy="309880"/>
                        </a:xfrm>
                        <a:prstGeom prst="rect">
                          <a:avLst/>
                        </a:prstGeom>
                        <a:solidFill>
                          <a:srgbClr val="E0301E"/>
                        </a:solidFill>
                        <a:ln w="25400" cap="flat" cmpd="sng" algn="ctr">
                          <a:solidFill>
                            <a:srgbClr val="E0301E"/>
                          </a:solidFill>
                          <a:prstDash val="solid"/>
                        </a:ln>
                        <a:effectLst/>
                      </wps:spPr>
                      <wps:txbx>
                        <w:txbxContent>
                          <w:p w14:paraId="1B21AE43" w14:textId="77777777" w:rsidR="00B01878" w:rsidRPr="00B01878" w:rsidRDefault="00B01878" w:rsidP="00B01878">
                            <w:pPr>
                              <w:pStyle w:val="NormalWeb"/>
                              <w:spacing w:before="0" w:beforeAutospacing="0" w:after="0" w:afterAutospacing="0"/>
                              <w:jc w:val="center"/>
                              <w:rPr>
                                <w:rFonts w:ascii="Georgia" w:eastAsia="+mn-ea" w:hAnsi="Georgia" w:cs="+mn-cs"/>
                                <w:color w:val="FFFFFF"/>
                                <w:kern w:val="24"/>
                                <w:sz w:val="22"/>
                                <w:szCs w:val="22"/>
                              </w:rPr>
                            </w:pPr>
                            <w:r w:rsidRPr="00B01878">
                              <w:rPr>
                                <w:rFonts w:ascii="Georgia" w:eastAsia="+mn-ea" w:hAnsi="Georgia" w:cs="+mn-cs"/>
                                <w:color w:val="FFFFFF"/>
                                <w:kern w:val="24"/>
                                <w:sz w:val="22"/>
                                <w:szCs w:val="22"/>
                              </w:rPr>
                              <w:t>Verification</w:t>
                            </w:r>
                          </w:p>
                        </w:txbxContent>
                      </wps:txbx>
                      <wps:bodyPr wrap="square" rtlCol="0" anchor="ctr"/>
                    </wps:wsp>
                  </a:graphicData>
                </a:graphic>
                <wp14:sizeRelH relativeFrom="margin">
                  <wp14:pctWidth>0</wp14:pctWidth>
                </wp14:sizeRelH>
              </wp:anchor>
            </w:drawing>
          </mc:Choice>
          <mc:Fallback>
            <w:pict>
              <v:rect w14:anchorId="6BBA9C4E" id="Rectangle 38" o:spid="_x0000_s1052" style="position:absolute;margin-left:345.65pt;margin-top:7.65pt;width:162.35pt;height:24.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" fillcolor="#e0301e" strokecolor="#e0301e" strokeweight="2pt">
                <v:textbox>
                  <w:txbxContent>
                    <w:p w:rsidR="00B01878" w:rsidRPr="00B01878" w:rsidRDefault="00B01878" w:rsidP="00B01878">
                      <w:pPr>
                        <w:pStyle w:val="NormalWeb"/>
                        <w:spacing w:before="0" w:beforeAutospacing="0" w:after="0" w:afterAutospacing="0"/>
                        <w:jc w:val="center"/>
                        <w:rPr>
                          <w:rFonts w:ascii="Georgia" w:eastAsia="+mn-ea" w:hAnsi="Georgia" w:cs="+mn-cs"/>
                          <w:color w:val="FFFFFF"/>
                          <w:kern w:val="24"/>
                          <w:sz w:val="22"/>
                          <w:szCs w:val="22"/>
                        </w:rPr>
                      </w:pPr>
                      <w:r w:rsidRPr="00B01878">
                        <w:rPr>
                          <w:rFonts w:ascii="Georgia" w:eastAsia="+mn-ea" w:hAnsi="Georgia" w:cs="+mn-cs"/>
                          <w:color w:val="FFFFFF"/>
                          <w:kern w:val="24"/>
                          <w:sz w:val="22"/>
                          <w:szCs w:val="22"/>
                        </w:rPr>
                        <w:t>Verification</w:t>
                      </w:r>
                    </w:p>
                  </w:txbxContent>
                </v:textbox>
              </v:rect>
            </w:pict>
          </mc:Fallback>
        </mc:AlternateContent>
      </w:r>
      <w:r w:rsidRPr="00E044DA">
        <w:rPr>
          <w:noProof/>
        </w:rPr>
        <mc:AlternateContent>
          <mc:Choice Requires="wps">
            <w:drawing>
              <wp:anchor distT="0" distB="0" distL="114300" distR="114300" simplePos="0" relativeHeight="251680768" behindDoc="0" locked="0" layoutInCell="1" allowOverlap="1" wp14:anchorId="101F3519" wp14:editId="1844B9B4">
                <wp:simplePos x="0" y="0"/>
                <wp:positionH relativeFrom="column">
                  <wp:posOffset>2199005</wp:posOffset>
                </wp:positionH>
                <wp:positionV relativeFrom="paragraph">
                  <wp:posOffset>97155</wp:posOffset>
                </wp:positionV>
                <wp:extent cx="2061845" cy="309880"/>
                <wp:effectExtent l="0" t="0" r="14605" b="13970"/>
                <wp:wrapNone/>
                <wp:docPr id="556" name="Rectangle 38"/>
                <wp:cNvGraphicFramePr/>
                <a:graphic xmlns:a="http://schemas.openxmlformats.org/drawingml/2006/main">
                  <a:graphicData uri="http://schemas.microsoft.com/office/word/2010/wordprocessingShape">
                    <wps:wsp>
                      <wps:cNvSpPr/>
                      <wps:spPr>
                        <a:xfrm>
                          <a:off x="0" y="0"/>
                          <a:ext cx="2061845" cy="309880"/>
                        </a:xfrm>
                        <a:prstGeom prst="rect">
                          <a:avLst/>
                        </a:prstGeom>
                        <a:solidFill>
                          <a:srgbClr val="E0301E"/>
                        </a:solidFill>
                        <a:ln w="25400" cap="flat" cmpd="sng" algn="ctr">
                          <a:solidFill>
                            <a:srgbClr val="E0301E"/>
                          </a:solidFill>
                          <a:prstDash val="solid"/>
                        </a:ln>
                        <a:effectLst/>
                      </wps:spPr>
                      <wps:txbx>
                        <w:txbxContent>
                          <w:p w14:paraId="5030816A" w14:textId="77777777" w:rsidR="00B01878" w:rsidRPr="00E044DA" w:rsidRDefault="00B01878" w:rsidP="00B01878">
                            <w:pPr>
                              <w:pStyle w:val="NormalWeb"/>
                              <w:spacing w:before="0" w:beforeAutospacing="0" w:after="0" w:afterAutospacing="0"/>
                              <w:jc w:val="center"/>
                              <w:rPr>
                                <w:sz w:val="22"/>
                                <w:szCs w:val="22"/>
                              </w:rPr>
                            </w:pPr>
                            <w:r>
                              <w:rPr>
                                <w:rFonts w:ascii="Georgia" w:eastAsia="+mn-ea" w:hAnsi="Georgia" w:cs="+mn-cs"/>
                                <w:color w:val="FFFFFF"/>
                                <w:kern w:val="24"/>
                                <w:sz w:val="22"/>
                                <w:szCs w:val="22"/>
                              </w:rPr>
                              <w:t>Trust</w:t>
                            </w:r>
                          </w:p>
                        </w:txbxContent>
                      </wps:txbx>
                      <wps:bodyPr wrap="square" rtlCol="0" anchor="ctr"/>
                    </wps:wsp>
                  </a:graphicData>
                </a:graphic>
                <wp14:sizeRelH relativeFrom="margin">
                  <wp14:pctWidth>0</wp14:pctWidth>
                </wp14:sizeRelH>
              </wp:anchor>
            </w:drawing>
          </mc:Choice>
          <mc:Fallback>
            <w:pict>
              <v:rect w14:anchorId="5BDB8C9A" id="_x0000_s1053" style="position:absolute;margin-left:173.15pt;margin-top:7.65pt;width:162.35pt;height:24.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" fillcolor="#e0301e" strokecolor="#e0301e" strokeweight="2pt">
                <v:textbox>
                  <w:txbxContent>
                    <w:p w:rsidR="00B01878" w:rsidRPr="00E044DA" w:rsidRDefault="00B01878" w:rsidP="00B01878">
                      <w:pPr>
                        <w:pStyle w:val="NormalWeb"/>
                        <w:spacing w:before="0" w:beforeAutospacing="0" w:after="0" w:afterAutospacing="0"/>
                        <w:jc w:val="center"/>
                        <w:rPr>
                          <w:sz w:val="22"/>
                          <w:szCs w:val="22"/>
                        </w:rPr>
                      </w:pPr>
                      <w:r>
                        <w:rPr>
                          <w:rFonts w:ascii="Georgia" w:eastAsia="+mn-ea" w:hAnsi="Georgia" w:cs="+mn-cs"/>
                          <w:color w:val="FFFFFF"/>
                          <w:kern w:val="24"/>
                          <w:sz w:val="22"/>
                          <w:szCs w:val="22"/>
                        </w:rPr>
                        <w:t>Trust</w:t>
                      </w:r>
                    </w:p>
                  </w:txbxContent>
                </v:textbox>
              </v:rect>
            </w:pict>
          </mc:Fallback>
        </mc:AlternateContent>
      </w:r>
      <w:r w:rsidRPr="00E044DA">
        <w:rPr>
          <w:noProof/>
        </w:rPr>
        <mc:AlternateContent>
          <mc:Choice Requires="wps">
            <w:drawing>
              <wp:anchor distT="0" distB="0" distL="114300" distR="114300" simplePos="0" relativeHeight="251678720" behindDoc="0" locked="0" layoutInCell="1" allowOverlap="1" wp14:anchorId="1F94FC05" wp14:editId="31950630">
                <wp:simplePos x="0" y="0"/>
                <wp:positionH relativeFrom="column">
                  <wp:posOffset>-11430</wp:posOffset>
                </wp:positionH>
                <wp:positionV relativeFrom="paragraph">
                  <wp:posOffset>87630</wp:posOffset>
                </wp:positionV>
                <wp:extent cx="2061845" cy="309880"/>
                <wp:effectExtent l="0" t="0" r="14605" b="13970"/>
                <wp:wrapNone/>
                <wp:docPr id="39" name="Rectangle 38"/>
                <wp:cNvGraphicFramePr/>
                <a:graphic xmlns:a="http://schemas.openxmlformats.org/drawingml/2006/main">
                  <a:graphicData uri="http://schemas.microsoft.com/office/word/2010/wordprocessingShape">
                    <wps:wsp>
                      <wps:cNvSpPr/>
                      <wps:spPr>
                        <a:xfrm>
                          <a:off x="0" y="0"/>
                          <a:ext cx="2061845" cy="309880"/>
                        </a:xfrm>
                        <a:prstGeom prst="rect">
                          <a:avLst/>
                        </a:prstGeom>
                        <a:solidFill>
                          <a:srgbClr val="E0301E"/>
                        </a:solidFill>
                        <a:ln w="25400" cap="flat" cmpd="sng" algn="ctr">
                          <a:solidFill>
                            <a:srgbClr val="E0301E"/>
                          </a:solidFill>
                          <a:prstDash val="solid"/>
                        </a:ln>
                        <a:effectLst/>
                      </wps:spPr>
                      <wps:txbx>
                        <w:txbxContent>
                          <w:p w14:paraId="3EDB64F3" w14:textId="77777777" w:rsidR="00B01878" w:rsidRPr="00E044DA" w:rsidRDefault="00B01878" w:rsidP="00B01878">
                            <w:pPr>
                              <w:pStyle w:val="NormalWeb"/>
                              <w:spacing w:before="0" w:beforeAutospacing="0" w:after="0" w:afterAutospacing="0"/>
                              <w:jc w:val="center"/>
                              <w:rPr>
                                <w:sz w:val="22"/>
                                <w:szCs w:val="22"/>
                              </w:rPr>
                            </w:pPr>
                            <w:r>
                              <w:rPr>
                                <w:rFonts w:ascii="Georgia" w:eastAsia="+mn-ea" w:hAnsi="Georgia" w:cs="+mn-cs"/>
                                <w:color w:val="FFFFFF"/>
                                <w:kern w:val="24"/>
                                <w:sz w:val="22"/>
                                <w:szCs w:val="22"/>
                              </w:rPr>
                              <w:t>Immutability</w:t>
                            </w:r>
                          </w:p>
                        </w:txbxContent>
                      </wps:txbx>
                      <wps:bodyPr wrap="square" rtlCol="0" anchor="ctr"/>
                    </wps:wsp>
                  </a:graphicData>
                </a:graphic>
                <wp14:sizeRelH relativeFrom="margin">
                  <wp14:pctWidth>0</wp14:pctWidth>
                </wp14:sizeRelH>
              </wp:anchor>
            </w:drawing>
          </mc:Choice>
          <mc:Fallback>
            <w:pict>
              <v:rect w14:anchorId="7581FCEE" id="_x0000_s1054" style="position:absolute;margin-left:-.9pt;margin-top:6.9pt;width:162.35pt;height:24.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" fillcolor="#e0301e" strokecolor="#e0301e" strokeweight="2pt">
                <v:textbox>
                  <w:txbxContent>
                    <w:p w:rsidR="00B01878" w:rsidRPr="00E044DA" w:rsidRDefault="00B01878" w:rsidP="00B01878">
                      <w:pPr>
                        <w:pStyle w:val="NormalWeb"/>
                        <w:spacing w:before="0" w:beforeAutospacing="0" w:after="0" w:afterAutospacing="0"/>
                        <w:jc w:val="center"/>
                        <w:rPr>
                          <w:sz w:val="22"/>
                          <w:szCs w:val="22"/>
                        </w:rPr>
                      </w:pPr>
                      <w:r>
                        <w:rPr>
                          <w:rFonts w:ascii="Georgia" w:eastAsia="+mn-ea" w:hAnsi="Georgia" w:cs="+mn-cs"/>
                          <w:color w:val="FFFFFF"/>
                          <w:kern w:val="24"/>
                          <w:sz w:val="22"/>
                          <w:szCs w:val="22"/>
                        </w:rPr>
                        <w:t>Immutability</w:t>
                      </w:r>
                    </w:p>
                  </w:txbxContent>
                </v:textbox>
              </v:rect>
            </w:pict>
          </mc:Fallback>
        </mc:AlternateContent>
      </w:r>
    </w:p>
    <w:p w14:paraId="7FB6E200" w14:textId="77777777" w:rsidR="00B01878" w:rsidRDefault="00B01878" w:rsidP="00B01878">
      <w:pPr>
        <w:pStyle w:val="BodyText"/>
      </w:pPr>
      <w:r w:rsidRPr="00E044DA">
        <w:rPr>
          <w:noProof/>
        </w:rPr>
        <mc:AlternateContent>
          <mc:Choice Requires="wps">
            <w:drawing>
              <wp:anchor distT="0" distB="0" distL="114300" distR="114300" simplePos="0" relativeHeight="251681792" behindDoc="0" locked="0" layoutInCell="1" allowOverlap="1" wp14:anchorId="3D1B2605" wp14:editId="558E6BB3">
                <wp:simplePos x="0" y="0"/>
                <wp:positionH relativeFrom="column">
                  <wp:posOffset>4388856</wp:posOffset>
                </wp:positionH>
                <wp:positionV relativeFrom="paragraph">
                  <wp:posOffset>238640</wp:posOffset>
                </wp:positionV>
                <wp:extent cx="2061845" cy="1526169"/>
                <wp:effectExtent l="0" t="0" r="14605" b="17145"/>
                <wp:wrapNone/>
                <wp:docPr id="557" name="Rectangle 37"/>
                <wp:cNvGraphicFramePr/>
                <a:graphic xmlns:a="http://schemas.openxmlformats.org/drawingml/2006/main">
                  <a:graphicData uri="http://schemas.microsoft.com/office/word/2010/wordprocessingShape">
                    <wps:wsp>
                      <wps:cNvSpPr/>
                      <wps:spPr bwMode="ltGray">
                        <a:xfrm>
                          <a:off x="0" y="0"/>
                          <a:ext cx="2061845" cy="1526169"/>
                        </a:xfrm>
                        <a:prstGeom prst="rect">
                          <a:avLst/>
                        </a:prstGeom>
                        <a:solidFill>
                          <a:srgbClr val="FFFFFF"/>
                        </a:solidFill>
                        <a:ln w="25400" cap="flat" cmpd="sng" algn="ctr">
                          <a:solidFill>
                            <a:srgbClr val="E0301E"/>
                          </a:solidFill>
                          <a:prstDash val="solid"/>
                        </a:ln>
                        <a:effectLst/>
                      </wps:spPr>
                      <wps:txbx>
                        <w:txbxContent>
                          <w:p w14:paraId="3B30080E" w14:textId="77777777" w:rsidR="00B01878" w:rsidRPr="001265B5" w:rsidRDefault="00B01878" w:rsidP="00B01878">
                            <w:pPr>
                              <w:pStyle w:val="ListParagraph"/>
                              <w:numPr>
                                <w:ilvl w:val="0"/>
                                <w:numId w:val="43"/>
                              </w:numPr>
                              <w:spacing w:after="0"/>
                              <w:rPr>
                                <w:rFonts w:ascii="Georgia" w:eastAsia="+mn-ea" w:hAnsi="Georgia" w:cs="+mn-cs"/>
                                <w:color w:val="000000"/>
                                <w:szCs w:val="18"/>
                              </w:rPr>
                            </w:pPr>
                            <w:r w:rsidRPr="001265B5">
                              <w:rPr>
                                <w:rFonts w:ascii="Georgia" w:eastAsia="+mn-ea" w:hAnsi="Georgia" w:cs="+mn-cs"/>
                                <w:color w:val="000000"/>
                                <w:szCs w:val="18"/>
                              </w:rPr>
                              <w:t>Quick and easy veri</w:t>
                            </w:r>
                            <w:r w:rsidR="008D1E83">
                              <w:rPr>
                                <w:rFonts w:ascii="Georgia" w:eastAsia="+mn-ea" w:hAnsi="Georgia" w:cs="+mn-cs"/>
                                <w:color w:val="000000"/>
                                <w:szCs w:val="18"/>
                              </w:rPr>
                              <w:t xml:space="preserve">fication of certificates using </w:t>
                            </w:r>
                            <w:r w:rsidRPr="001265B5">
                              <w:rPr>
                                <w:rFonts w:ascii="Georgia" w:eastAsia="+mn-ea" w:hAnsi="Georgia" w:cs="+mn-cs"/>
                                <w:color w:val="000000"/>
                                <w:szCs w:val="18"/>
                              </w:rPr>
                              <w:t>application</w:t>
                            </w:r>
                          </w:p>
                        </w:txbxContent>
                      </wps:txbx>
                      <wps:bodyPr wrap="square" bIns="121920" rtlCol="0" anchor="t">
                        <a:noAutofit/>
                      </wps:bodyPr>
                    </wps:wsp>
                  </a:graphicData>
                </a:graphic>
                <wp14:sizeRelH relativeFrom="margin">
                  <wp14:pctWidth>0</wp14:pctWidth>
                </wp14:sizeRelH>
                <wp14:sizeRelV relativeFrom="margin">
                  <wp14:pctHeight>0</wp14:pctHeight>
                </wp14:sizeRelV>
              </wp:anchor>
            </w:drawing>
          </mc:Choice>
          <mc:Fallback>
            <w:pict>
              <v:rect w14:anchorId="7330A93E" id="Rectangle 37" o:spid="_x0000_s1055" style="position:absolute;margin-left:345.6pt;margin-top:18.8pt;width:162.35pt;height:120.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bwmode="light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" strokecolor="#e0301e" strokeweight="2pt">
                <v:textbox inset=",,,9.6pt">
                  <w:txbxContent>
                    <w:p w:rsidR="00B01878" w:rsidRPr="001265B5" w:rsidRDefault="00B01878" w:rsidP="00B01878">
                      <w:pPr>
                        <w:pStyle w:val="ListParagraph"/>
                        <w:numPr>
                          <w:ilvl w:val="0"/>
                          <w:numId w:val="43"/>
                        </w:numPr>
                        <w:spacing w:after="0"/>
                        <w:rPr>
                          <w:rFonts w:ascii="Georgia" w:eastAsia="+mn-ea" w:hAnsi="Georgia" w:cs="+mn-cs"/>
                          <w:color w:val="000000"/>
                          <w:szCs w:val="18"/>
                        </w:rPr>
                      </w:pPr>
                      <w:r w:rsidRPr="001265B5">
                        <w:rPr>
                          <w:rFonts w:ascii="Georgia" w:eastAsia="+mn-ea" w:hAnsi="Georgia" w:cs="+mn-cs"/>
                          <w:color w:val="000000"/>
                          <w:szCs w:val="18"/>
                        </w:rPr>
                        <w:t>Quick and easy veri</w:t>
                      </w:r>
                      <w:r w:rsidR="008D1E83">
                        <w:rPr>
                          <w:rFonts w:ascii="Georgia" w:eastAsia="+mn-ea" w:hAnsi="Georgia" w:cs="+mn-cs"/>
                          <w:color w:val="000000"/>
                          <w:szCs w:val="18"/>
                        </w:rPr>
                        <w:t xml:space="preserve">fication of certificates using </w:t>
                      </w:r>
                      <w:r w:rsidRPr="001265B5">
                        <w:rPr>
                          <w:rFonts w:ascii="Georgia" w:eastAsia="+mn-ea" w:hAnsi="Georgia" w:cs="+mn-cs"/>
                          <w:color w:val="000000"/>
                          <w:szCs w:val="18"/>
                        </w:rPr>
                        <w:t>application</w:t>
                      </w:r>
                    </w:p>
                  </w:txbxContent>
                </v:textbox>
              </v:rect>
            </w:pict>
          </mc:Fallback>
        </mc:AlternateContent>
      </w:r>
      <w:r w:rsidRPr="00E044DA">
        <w:rPr>
          <w:noProof/>
        </w:rPr>
        <mc:AlternateContent>
          <mc:Choice Requires="wps">
            <w:drawing>
              <wp:anchor distT="0" distB="0" distL="114300" distR="114300" simplePos="0" relativeHeight="251677696" behindDoc="0" locked="0" layoutInCell="1" allowOverlap="1" wp14:anchorId="53C6A2B8" wp14:editId="065D4DE1">
                <wp:simplePos x="0" y="0"/>
                <wp:positionH relativeFrom="column">
                  <wp:posOffset>-19242</wp:posOffset>
                </wp:positionH>
                <wp:positionV relativeFrom="paragraph">
                  <wp:posOffset>230014</wp:posOffset>
                </wp:positionV>
                <wp:extent cx="2061845" cy="1535166"/>
                <wp:effectExtent l="0" t="0" r="14605" b="27305"/>
                <wp:wrapNone/>
                <wp:docPr id="43" name="Rectangle 37"/>
                <wp:cNvGraphicFramePr/>
                <a:graphic xmlns:a="http://schemas.openxmlformats.org/drawingml/2006/main">
                  <a:graphicData uri="http://schemas.microsoft.com/office/word/2010/wordprocessingShape">
                    <wps:wsp>
                      <wps:cNvSpPr/>
                      <wps:spPr bwMode="ltGray">
                        <a:xfrm>
                          <a:off x="0" y="0"/>
                          <a:ext cx="2061845" cy="1535166"/>
                        </a:xfrm>
                        <a:prstGeom prst="rect">
                          <a:avLst/>
                        </a:prstGeom>
                        <a:solidFill>
                          <a:srgbClr val="FFFFFF"/>
                        </a:solidFill>
                        <a:ln w="25400" cap="flat" cmpd="sng" algn="ctr">
                          <a:solidFill>
                            <a:srgbClr val="E0301E"/>
                          </a:solidFill>
                          <a:prstDash val="solid"/>
                        </a:ln>
                        <a:effectLst/>
                      </wps:spPr>
                      <wps:txbx>
                        <w:txbxContent>
                          <w:p w14:paraId="0B9EFC01" w14:textId="77777777" w:rsidR="00B01878" w:rsidRPr="001265B5" w:rsidRDefault="00B01878" w:rsidP="00B01878">
                            <w:pPr>
                              <w:pStyle w:val="ListParagraph"/>
                              <w:numPr>
                                <w:ilvl w:val="0"/>
                                <w:numId w:val="43"/>
                              </w:numPr>
                              <w:spacing w:after="0"/>
                              <w:rPr>
                                <w:rFonts w:eastAsia="Times New Roman"/>
                                <w:szCs w:val="18"/>
                              </w:rPr>
                            </w:pPr>
                            <w:r w:rsidRPr="001265B5">
                              <w:rPr>
                                <w:rFonts w:ascii="Georgia" w:eastAsia="+mn-ea" w:hAnsi="Georgia" w:cs="+mn-cs"/>
                                <w:color w:val="000000"/>
                                <w:szCs w:val="18"/>
                              </w:rPr>
                              <w:t>Once data has been stored in blockchain it cannot be altered or modified thus creating an air tight birth registration system.</w:t>
                            </w:r>
                          </w:p>
                          <w:p w14:paraId="6D3666F6" w14:textId="77777777" w:rsidR="00B01878" w:rsidRPr="001265B5" w:rsidRDefault="00B01878" w:rsidP="00B01878">
                            <w:pPr>
                              <w:spacing w:after="0"/>
                              <w:rPr>
                                <w:rFonts w:eastAsia="Times New Roman"/>
                                <w:szCs w:val="18"/>
                              </w:rPr>
                            </w:pPr>
                          </w:p>
                          <w:p w14:paraId="5B18D8D6" w14:textId="77777777" w:rsidR="00B01878" w:rsidRPr="001265B5" w:rsidRDefault="00B01878" w:rsidP="00B01878">
                            <w:pPr>
                              <w:spacing w:after="0"/>
                              <w:rPr>
                                <w:rFonts w:eastAsia="Times New Roman"/>
                                <w:szCs w:val="18"/>
                              </w:rPr>
                            </w:pPr>
                          </w:p>
                          <w:p w14:paraId="6343721E" w14:textId="77777777" w:rsidR="00B01878" w:rsidRPr="00AA3312" w:rsidRDefault="00B01878" w:rsidP="00B01878">
                            <w:pPr>
                              <w:spacing w:after="0"/>
                              <w:rPr>
                                <w:rFonts w:eastAsia="Times New Roman"/>
                                <w:sz w:val="18"/>
                                <w:szCs w:val="18"/>
                              </w:rPr>
                            </w:pPr>
                          </w:p>
                        </w:txbxContent>
                      </wps:txbx>
                      <wps:bodyPr wrap="square" bIns="121920" rtlCol="0" anchor="t">
                        <a:noAutofit/>
                      </wps:bodyPr>
                    </wps:wsp>
                  </a:graphicData>
                </a:graphic>
                <wp14:sizeRelH relativeFrom="margin">
                  <wp14:pctWidth>0</wp14:pctWidth>
                </wp14:sizeRelH>
                <wp14:sizeRelV relativeFrom="margin">
                  <wp14:pctHeight>0</wp14:pctHeight>
                </wp14:sizeRelV>
              </wp:anchor>
            </w:drawing>
          </mc:Choice>
          <mc:Fallback>
            <w:pict>
              <v:rect w14:anchorId="35F52738" id="_x0000_s1056" style="position:absolute;margin-left:-1.5pt;margin-top:18.1pt;width:162.35pt;height:120.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bwmode="light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" strokecolor="#e0301e" strokeweight="2pt">
                <v:textbox inset=",,,9.6pt">
                  <w:txbxContent>
                    <w:p w:rsidR="00B01878" w:rsidRPr="001265B5" w:rsidRDefault="00B01878" w:rsidP="00B01878">
                      <w:pPr>
                        <w:pStyle w:val="ListParagraph"/>
                        <w:numPr>
                          <w:ilvl w:val="0"/>
                          <w:numId w:val="43"/>
                        </w:numPr>
                        <w:spacing w:after="0"/>
                        <w:rPr>
                          <w:rFonts w:eastAsia="Times New Roman"/>
                          <w:szCs w:val="18"/>
                        </w:rPr>
                      </w:pPr>
                      <w:r w:rsidRPr="001265B5">
                        <w:rPr>
                          <w:rFonts w:ascii="Georgia" w:eastAsia="+mn-ea" w:hAnsi="Georgia" w:cs="+mn-cs"/>
                          <w:color w:val="000000"/>
                          <w:szCs w:val="18"/>
                        </w:rPr>
                        <w:t>Once data has been stored in blockchain it cannot be altered or modified thus creating an air tight birth registration system.</w:t>
                      </w:r>
                    </w:p>
                    <w:p w:rsidR="00B01878" w:rsidRPr="001265B5" w:rsidRDefault="00B01878" w:rsidP="00B01878">
                      <w:pPr>
                        <w:spacing w:after="0"/>
                        <w:rPr>
                          <w:rFonts w:eastAsia="Times New Roman"/>
                          <w:szCs w:val="18"/>
                        </w:rPr>
                      </w:pPr>
                    </w:p>
                    <w:p w:rsidR="00B01878" w:rsidRPr="001265B5" w:rsidRDefault="00B01878" w:rsidP="00B01878">
                      <w:pPr>
                        <w:spacing w:after="0"/>
                        <w:rPr>
                          <w:rFonts w:eastAsia="Times New Roman"/>
                          <w:szCs w:val="18"/>
                        </w:rPr>
                      </w:pPr>
                    </w:p>
                    <w:p w:rsidR="00B01878" w:rsidRPr="00AA3312" w:rsidRDefault="00B01878" w:rsidP="00B01878">
                      <w:pPr>
                        <w:spacing w:after="0"/>
                        <w:rPr>
                          <w:rFonts w:eastAsia="Times New Roman"/>
                          <w:sz w:val="18"/>
                          <w:szCs w:val="18"/>
                        </w:rPr>
                      </w:pPr>
                    </w:p>
                  </w:txbxContent>
                </v:textbox>
              </v:rect>
            </w:pict>
          </mc:Fallback>
        </mc:AlternateContent>
      </w:r>
      <w:r w:rsidRPr="00E044DA">
        <w:rPr>
          <w:noProof/>
        </w:rPr>
        <mc:AlternateContent>
          <mc:Choice Requires="wps">
            <w:drawing>
              <wp:anchor distT="0" distB="0" distL="114300" distR="114300" simplePos="0" relativeHeight="251679744" behindDoc="0" locked="0" layoutInCell="1" allowOverlap="1" wp14:anchorId="44816CD5" wp14:editId="3438F4C8">
                <wp:simplePos x="0" y="0"/>
                <wp:positionH relativeFrom="column">
                  <wp:posOffset>2197747</wp:posOffset>
                </wp:positionH>
                <wp:positionV relativeFrom="paragraph">
                  <wp:posOffset>238641</wp:posOffset>
                </wp:positionV>
                <wp:extent cx="2061845" cy="1526876"/>
                <wp:effectExtent l="0" t="0" r="14605" b="16510"/>
                <wp:wrapNone/>
                <wp:docPr id="555" name="Rectangle 37"/>
                <wp:cNvGraphicFramePr/>
                <a:graphic xmlns:a="http://schemas.openxmlformats.org/drawingml/2006/main">
                  <a:graphicData uri="http://schemas.microsoft.com/office/word/2010/wordprocessingShape">
                    <wps:wsp>
                      <wps:cNvSpPr/>
                      <wps:spPr bwMode="ltGray">
                        <a:xfrm>
                          <a:off x="0" y="0"/>
                          <a:ext cx="2061845" cy="1526876"/>
                        </a:xfrm>
                        <a:prstGeom prst="rect">
                          <a:avLst/>
                        </a:prstGeom>
                        <a:solidFill>
                          <a:srgbClr val="FFFFFF"/>
                        </a:solidFill>
                        <a:ln w="25400" cap="flat" cmpd="sng" algn="ctr">
                          <a:solidFill>
                            <a:srgbClr val="E0301E"/>
                          </a:solidFill>
                          <a:prstDash val="solid"/>
                        </a:ln>
                        <a:effectLst/>
                      </wps:spPr>
                      <wps:txbx>
                        <w:txbxContent>
                          <w:p w14:paraId="4CC9FCA6" w14:textId="77777777" w:rsidR="00B01878" w:rsidRPr="001265B5" w:rsidRDefault="00B01878" w:rsidP="00B01878">
                            <w:pPr>
                              <w:pStyle w:val="ListParagraph"/>
                              <w:numPr>
                                <w:ilvl w:val="0"/>
                                <w:numId w:val="43"/>
                              </w:numPr>
                              <w:spacing w:after="0"/>
                              <w:rPr>
                                <w:rFonts w:ascii="Georgia" w:eastAsia="+mn-ea" w:hAnsi="Georgia" w:cs="+mn-cs"/>
                                <w:color w:val="000000"/>
                                <w:szCs w:val="18"/>
                              </w:rPr>
                            </w:pPr>
                            <w:r w:rsidRPr="001265B5">
                              <w:rPr>
                                <w:rFonts w:ascii="Georgia" w:eastAsia="+mn-ea" w:hAnsi="Georgia" w:cs="+mn-cs"/>
                                <w:color w:val="000000"/>
                                <w:szCs w:val="18"/>
                              </w:rPr>
                              <w:t xml:space="preserve">System will be fraud free as the data can be hacked/modified thus creating a sense of trust in the system. </w:t>
                            </w:r>
                          </w:p>
                          <w:p w14:paraId="7BEE5CD8" w14:textId="77777777" w:rsidR="00B01878" w:rsidRPr="001265B5" w:rsidRDefault="00B01878" w:rsidP="00A91DED">
                            <w:pPr>
                              <w:pStyle w:val="ListParagraph"/>
                              <w:numPr>
                                <w:ilvl w:val="0"/>
                                <w:numId w:val="43"/>
                              </w:numPr>
                              <w:spacing w:after="0"/>
                              <w:rPr>
                                <w:rFonts w:ascii="Georgia" w:eastAsia="+mn-ea" w:hAnsi="Georgia" w:cs="+mn-cs"/>
                                <w:color w:val="000000"/>
                                <w:szCs w:val="18"/>
                              </w:rPr>
                            </w:pPr>
                            <w:r w:rsidRPr="001265B5">
                              <w:rPr>
                                <w:rFonts w:ascii="Georgia" w:eastAsia="+mn-ea" w:hAnsi="Georgia" w:cs="+mn-cs"/>
                                <w:color w:val="000000"/>
                                <w:szCs w:val="18"/>
                              </w:rPr>
                              <w:t xml:space="preserve">Duplicate certificates </w:t>
                            </w:r>
                            <w:r w:rsidR="00EC3111">
                              <w:rPr>
                                <w:rFonts w:ascii="Georgia" w:eastAsia="+mn-ea" w:hAnsi="Georgia" w:cs="+mn-cs"/>
                                <w:color w:val="000000"/>
                                <w:szCs w:val="18"/>
                              </w:rPr>
                              <w:t>will</w:t>
                            </w:r>
                            <w:r w:rsidRPr="001265B5">
                              <w:rPr>
                                <w:rFonts w:ascii="Georgia" w:eastAsia="+mn-ea" w:hAnsi="Georgia" w:cs="+mn-cs"/>
                                <w:color w:val="000000"/>
                                <w:szCs w:val="18"/>
                              </w:rPr>
                              <w:t xml:space="preserve"> be</w:t>
                            </w:r>
                            <w:r w:rsidR="001265B5" w:rsidRPr="001265B5">
                              <w:rPr>
                                <w:rFonts w:ascii="Georgia" w:eastAsia="+mn-ea" w:hAnsi="Georgia" w:cs="+mn-cs"/>
                                <w:color w:val="000000"/>
                                <w:szCs w:val="18"/>
                              </w:rPr>
                              <w:t xml:space="preserve"> eliminated altogether </w:t>
                            </w:r>
                          </w:p>
                        </w:txbxContent>
                      </wps:txbx>
                      <wps:bodyPr wrap="square" bIns="121920" rtlCol="0" anchor="t">
                        <a:noAutofit/>
                      </wps:bodyPr>
                    </wps:wsp>
                  </a:graphicData>
                </a:graphic>
                <wp14:sizeRelH relativeFrom="margin">
                  <wp14:pctWidth>0</wp14:pctWidth>
                </wp14:sizeRelH>
                <wp14:sizeRelV relativeFrom="margin">
                  <wp14:pctHeight>0</wp14:pctHeight>
                </wp14:sizeRelV>
              </wp:anchor>
            </w:drawing>
          </mc:Choice>
          <mc:Fallback>
            <w:pict>
              <v:rect w14:anchorId="0A29C593" id="_x0000_s1057" style="position:absolute;margin-left:173.05pt;margin-top:18.8pt;width:162.35pt;height:1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bwmode="light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" strokecolor="#e0301e" strokeweight="2pt">
                <v:textbox inset=",,,9.6pt">
                  <w:txbxContent>
                    <w:p w:rsidR="00B01878" w:rsidRPr="001265B5" w:rsidRDefault="00B01878" w:rsidP="00B01878">
                      <w:pPr>
                        <w:pStyle w:val="ListParagraph"/>
                        <w:numPr>
                          <w:ilvl w:val="0"/>
                          <w:numId w:val="43"/>
                        </w:numPr>
                        <w:spacing w:after="0"/>
                        <w:rPr>
                          <w:rFonts w:ascii="Georgia" w:eastAsia="+mn-ea" w:hAnsi="Georgia" w:cs="+mn-cs"/>
                          <w:color w:val="000000"/>
                          <w:szCs w:val="18"/>
                        </w:rPr>
                      </w:pPr>
                      <w:r w:rsidRPr="001265B5">
                        <w:rPr>
                          <w:rFonts w:ascii="Georgia" w:eastAsia="+mn-ea" w:hAnsi="Georgia" w:cs="+mn-cs"/>
                          <w:color w:val="000000"/>
                          <w:szCs w:val="18"/>
                        </w:rPr>
                        <w:t xml:space="preserve">System will be fraud free as the data can be hacked/modified thus creating a sense of trust in the system. </w:t>
                      </w:r>
                    </w:p>
                    <w:p w:rsidR="00B01878" w:rsidRPr="001265B5" w:rsidRDefault="00B01878" w:rsidP="00A91DED">
                      <w:pPr>
                        <w:pStyle w:val="ListParagraph"/>
                        <w:numPr>
                          <w:ilvl w:val="0"/>
                          <w:numId w:val="43"/>
                        </w:numPr>
                        <w:spacing w:after="0"/>
                        <w:rPr>
                          <w:rFonts w:ascii="Georgia" w:eastAsia="+mn-ea" w:hAnsi="Georgia" w:cs="+mn-cs"/>
                          <w:color w:val="000000"/>
                          <w:szCs w:val="18"/>
                        </w:rPr>
                      </w:pPr>
                      <w:r w:rsidRPr="001265B5">
                        <w:rPr>
                          <w:rFonts w:ascii="Georgia" w:eastAsia="+mn-ea" w:hAnsi="Georgia" w:cs="+mn-cs"/>
                          <w:color w:val="000000"/>
                          <w:szCs w:val="18"/>
                        </w:rPr>
                        <w:t xml:space="preserve">Duplicate certificates </w:t>
                      </w:r>
                      <w:r w:rsidR="00EC3111">
                        <w:rPr>
                          <w:rFonts w:ascii="Georgia" w:eastAsia="+mn-ea" w:hAnsi="Georgia" w:cs="+mn-cs"/>
                          <w:color w:val="000000"/>
                          <w:szCs w:val="18"/>
                        </w:rPr>
                        <w:t>will</w:t>
                      </w:r>
                      <w:r w:rsidRPr="001265B5">
                        <w:rPr>
                          <w:rFonts w:ascii="Georgia" w:eastAsia="+mn-ea" w:hAnsi="Georgia" w:cs="+mn-cs"/>
                          <w:color w:val="000000"/>
                          <w:szCs w:val="18"/>
                        </w:rPr>
                        <w:t xml:space="preserve"> be</w:t>
                      </w:r>
                      <w:r w:rsidR="001265B5" w:rsidRPr="001265B5">
                        <w:rPr>
                          <w:rFonts w:ascii="Georgia" w:eastAsia="+mn-ea" w:hAnsi="Georgia" w:cs="+mn-cs"/>
                          <w:color w:val="000000"/>
                          <w:szCs w:val="18"/>
                        </w:rPr>
                        <w:t xml:space="preserve"> eliminated altogether </w:t>
                      </w:r>
                    </w:p>
                  </w:txbxContent>
                </v:textbox>
              </v:rect>
            </w:pict>
          </mc:Fallback>
        </mc:AlternateContent>
      </w:r>
    </w:p>
    <w:p w14:paraId="260905AD" w14:textId="77777777" w:rsidR="00B01878" w:rsidRDefault="00B01878" w:rsidP="00B01878">
      <w:pPr>
        <w:pStyle w:val="BodyText"/>
      </w:pPr>
    </w:p>
    <w:p w14:paraId="432B7213" w14:textId="77777777" w:rsidR="00B01878" w:rsidRDefault="00B01878" w:rsidP="00B01878">
      <w:pPr>
        <w:pStyle w:val="BodyText"/>
      </w:pPr>
    </w:p>
    <w:p w14:paraId="74C40D87" w14:textId="77777777" w:rsidR="00B01878" w:rsidRDefault="00B01878" w:rsidP="00B01878">
      <w:pPr>
        <w:pStyle w:val="BodyText"/>
      </w:pPr>
    </w:p>
    <w:p w14:paraId="2047F0F3" w14:textId="77777777" w:rsidR="00B01878" w:rsidRDefault="00B01878" w:rsidP="00B01878">
      <w:pPr>
        <w:pStyle w:val="BodyText"/>
      </w:pPr>
    </w:p>
    <w:p w14:paraId="02F36C54" w14:textId="77777777" w:rsidR="00B01878" w:rsidRDefault="00B01878" w:rsidP="00B01878">
      <w:pPr>
        <w:pStyle w:val="BodyText"/>
      </w:pPr>
    </w:p>
    <w:p w14:paraId="4F8F8205" w14:textId="77777777" w:rsidR="00941BE9" w:rsidRDefault="00941BE9" w:rsidP="00941BE9">
      <w:pPr>
        <w:pStyle w:val="BodyText"/>
      </w:pPr>
    </w:p>
    <w:p w14:paraId="4F7BD9CD" w14:textId="77777777" w:rsidR="00941BE9" w:rsidRDefault="00941BE9" w:rsidP="00941BE9">
      <w:pPr>
        <w:pStyle w:val="BodyText"/>
      </w:pPr>
    </w:p>
    <w:p w14:paraId="5D5F721A" w14:textId="77777777" w:rsidR="00CF45E1" w:rsidRDefault="00CF45E1" w:rsidP="00941BE9">
      <w:pPr>
        <w:pStyle w:val="BodyText"/>
      </w:pPr>
    </w:p>
    <w:p w14:paraId="31A9271D" w14:textId="77777777" w:rsidR="004E003E" w:rsidRDefault="004E003E" w:rsidP="00941BE9">
      <w:pPr>
        <w:pStyle w:val="BodyText"/>
      </w:pPr>
    </w:p>
    <w:p w14:paraId="414E4AF1" w14:textId="77777777" w:rsidR="004E003E" w:rsidRDefault="004E003E" w:rsidP="00941BE9">
      <w:pPr>
        <w:pStyle w:val="BodyText"/>
      </w:pPr>
    </w:p>
    <w:p w14:paraId="739DDD5C" w14:textId="77777777" w:rsidR="00941BE9" w:rsidRDefault="00941BE9" w:rsidP="006F0D0D">
      <w:pPr>
        <w:pStyle w:val="Heading2"/>
        <w:numPr>
          <w:ilvl w:val="1"/>
          <w:numId w:val="37"/>
        </w:numPr>
        <w:rPr>
          <w:color w:val="000000" w:themeColor="text1"/>
        </w:rPr>
      </w:pPr>
      <w:bookmarkStart w:id="6" w:name="_Toc534293457"/>
      <w:r>
        <w:rPr>
          <w:color w:val="000000" w:themeColor="text1"/>
        </w:rPr>
        <w:t>Integration</w:t>
      </w:r>
      <w:r w:rsidRPr="00941BE9">
        <w:rPr>
          <w:color w:val="000000" w:themeColor="text1"/>
        </w:rPr>
        <w:t xml:space="preserve"> </w:t>
      </w:r>
      <w:r w:rsidR="00A73613" w:rsidRPr="00941BE9">
        <w:rPr>
          <w:color w:val="000000" w:themeColor="text1"/>
        </w:rPr>
        <w:t>Architecture:</w:t>
      </w:r>
      <w:bookmarkEnd w:id="6"/>
    </w:p>
    <w:p w14:paraId="0A41FC26" w14:textId="77777777" w:rsidR="00941BE9" w:rsidRPr="00941BE9" w:rsidRDefault="004E003E" w:rsidP="00941BE9">
      <w:pPr>
        <w:pStyle w:val="BodyText"/>
      </w:pPr>
      <w:r w:rsidRPr="00941BE9">
        <w:rPr>
          <w:noProof/>
        </w:rPr>
        <mc:AlternateContent>
          <mc:Choice Requires="wps">
            <w:drawing>
              <wp:anchor distT="0" distB="0" distL="114300" distR="114300" simplePos="0" relativeHeight="251662336" behindDoc="0" locked="0" layoutInCell="1" allowOverlap="1" wp14:anchorId="0813687D" wp14:editId="6B9C2FFD">
                <wp:simplePos x="0" y="0"/>
                <wp:positionH relativeFrom="column">
                  <wp:posOffset>4879340</wp:posOffset>
                </wp:positionH>
                <wp:positionV relativeFrom="paragraph">
                  <wp:posOffset>2869565</wp:posOffset>
                </wp:positionV>
                <wp:extent cx="1514475" cy="56197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1514475" cy="561975"/>
                        </a:xfrm>
                        <a:prstGeom prst="rect">
                          <a:avLst/>
                        </a:prstGeom>
                        <a:noFill/>
                        <a:ln w="6350">
                          <a:solidFill>
                            <a:schemeClr val="tx1"/>
                          </a:solidFill>
                        </a:ln>
                      </wps:spPr>
                      <wps:txbx>
                        <w:txbxContent>
                          <w:p w14:paraId="21A545DF" w14:textId="77777777" w:rsidR="00941BE9" w:rsidRPr="00920AB9" w:rsidRDefault="00941BE9" w:rsidP="00941BE9">
                            <w:pPr>
                              <w:pStyle w:val="ListParagraph"/>
                              <w:numPr>
                                <w:ilvl w:val="0"/>
                                <w:numId w:val="26"/>
                              </w:numPr>
                              <w:rPr>
                                <w:sz w:val="16"/>
                              </w:rPr>
                            </w:pPr>
                            <w:r w:rsidRPr="00920AB9">
                              <w:rPr>
                                <w:sz w:val="16"/>
                              </w:rPr>
                              <w:t>Connectors</w:t>
                            </w:r>
                          </w:p>
                          <w:p w14:paraId="5C764FA2" w14:textId="77777777" w:rsidR="00941BE9" w:rsidRPr="00920AB9" w:rsidRDefault="00941BE9" w:rsidP="00941BE9">
                            <w:pPr>
                              <w:pStyle w:val="ListParagraph"/>
                              <w:numPr>
                                <w:ilvl w:val="0"/>
                                <w:numId w:val="26"/>
                              </w:numPr>
                              <w:rPr>
                                <w:sz w:val="16"/>
                              </w:rPr>
                            </w:pPr>
                            <w:r w:rsidRPr="00920AB9">
                              <w:rPr>
                                <w:sz w:val="16"/>
                              </w:rPr>
                              <w:t>Customized APIs</w:t>
                            </w:r>
                          </w:p>
                          <w:p w14:paraId="41D9DF9B" w14:textId="77777777" w:rsidR="00941BE9" w:rsidRPr="00920AB9" w:rsidRDefault="00941BE9" w:rsidP="00941BE9">
                            <w:pPr>
                              <w:pStyle w:val="ListParagraph"/>
                              <w:numPr>
                                <w:ilvl w:val="0"/>
                                <w:numId w:val="26"/>
                              </w:numPr>
                              <w:rPr>
                                <w:sz w:val="16"/>
                              </w:rPr>
                            </w:pPr>
                            <w:r w:rsidRPr="00920AB9">
                              <w:rPr>
                                <w:sz w:val="16"/>
                              </w:rPr>
                              <w:t>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C3775" id="Text Box 36" o:spid="_x0000_s1058" type="#_x0000_t202" style="position:absolute;margin-left:384.2pt;margin-top:225.95pt;width:119.25pt;height:4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" filled="f" strokecolor="black [3213]" strokeweight=".5pt">
                <v:textbox>
                  <w:txbxContent>
                    <w:p w:rsidR="00941BE9" w:rsidRPr="00920AB9" w:rsidRDefault="00941BE9" w:rsidP="00941BE9">
                      <w:pPr>
                        <w:pStyle w:val="ListParagraph"/>
                        <w:numPr>
                          <w:ilvl w:val="0"/>
                          <w:numId w:val="26"/>
                        </w:numPr>
                        <w:rPr>
                          <w:sz w:val="16"/>
                        </w:rPr>
                      </w:pPr>
                      <w:r w:rsidRPr="00920AB9">
                        <w:rPr>
                          <w:sz w:val="16"/>
                        </w:rPr>
                        <w:t>Connectors</w:t>
                      </w:r>
                    </w:p>
                    <w:p w:rsidR="00941BE9" w:rsidRPr="00920AB9" w:rsidRDefault="00941BE9" w:rsidP="00941BE9">
                      <w:pPr>
                        <w:pStyle w:val="ListParagraph"/>
                        <w:numPr>
                          <w:ilvl w:val="0"/>
                          <w:numId w:val="26"/>
                        </w:numPr>
                        <w:rPr>
                          <w:sz w:val="16"/>
                        </w:rPr>
                      </w:pPr>
                      <w:r w:rsidRPr="00920AB9">
                        <w:rPr>
                          <w:sz w:val="16"/>
                        </w:rPr>
                        <w:t>Customized APIs</w:t>
                      </w:r>
                    </w:p>
                    <w:p w:rsidR="00941BE9" w:rsidRPr="00920AB9" w:rsidRDefault="00941BE9" w:rsidP="00941BE9">
                      <w:pPr>
                        <w:pStyle w:val="ListParagraph"/>
                        <w:numPr>
                          <w:ilvl w:val="0"/>
                          <w:numId w:val="26"/>
                        </w:numPr>
                        <w:rPr>
                          <w:sz w:val="16"/>
                        </w:rPr>
                      </w:pPr>
                      <w:r w:rsidRPr="00920AB9">
                        <w:rPr>
                          <w:sz w:val="16"/>
                        </w:rPr>
                        <w:t>Micro-services</w:t>
                      </w:r>
                    </w:p>
                  </w:txbxContent>
                </v:textbox>
              </v:shape>
            </w:pict>
          </mc:Fallback>
        </mc:AlternateContent>
      </w:r>
      <w:r w:rsidRPr="00941BE9">
        <w:rPr>
          <w:noProof/>
        </w:rPr>
        <mc:AlternateContent>
          <mc:Choice Requires="wps">
            <w:drawing>
              <wp:anchor distT="0" distB="0" distL="114300" distR="114300" simplePos="0" relativeHeight="251661312" behindDoc="0" locked="0" layoutInCell="1" allowOverlap="1" wp14:anchorId="61EA0008" wp14:editId="69102E50">
                <wp:simplePos x="0" y="0"/>
                <wp:positionH relativeFrom="column">
                  <wp:posOffset>-415925</wp:posOffset>
                </wp:positionH>
                <wp:positionV relativeFrom="paragraph">
                  <wp:posOffset>2395220</wp:posOffset>
                </wp:positionV>
                <wp:extent cx="1066800" cy="8382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1066800" cy="838200"/>
                        </a:xfrm>
                        <a:prstGeom prst="rect">
                          <a:avLst/>
                        </a:prstGeom>
                        <a:solidFill>
                          <a:schemeClr val="lt1"/>
                        </a:solidFill>
                        <a:ln w="3175">
                          <a:solidFill>
                            <a:prstClr val="black"/>
                          </a:solidFill>
                        </a:ln>
                      </wps:spPr>
                      <wps:txbx>
                        <w:txbxContent>
                          <w:p w14:paraId="3EF03476" w14:textId="77777777" w:rsidR="00941BE9" w:rsidRDefault="00941BE9" w:rsidP="00941BE9">
                            <w:pPr>
                              <w:spacing w:after="0"/>
                              <w:jc w:val="center"/>
                            </w:pPr>
                            <w:r w:rsidRPr="00013078">
                              <w:t>Developers</w:t>
                            </w:r>
                          </w:p>
                          <w:p w14:paraId="2019764D" w14:textId="77777777" w:rsidR="00941BE9" w:rsidRDefault="00941BE9" w:rsidP="00941BE9">
                            <w:pPr>
                              <w:spacing w:after="0"/>
                              <w:jc w:val="center"/>
                            </w:pPr>
                            <w:r w:rsidRPr="00013078">
                              <w:t>Administrator</w:t>
                            </w:r>
                          </w:p>
                          <w:p w14:paraId="0BDC1CE0" w14:textId="77777777" w:rsidR="00941BE9" w:rsidRDefault="00941BE9" w:rsidP="00941BE9">
                            <w:pPr>
                              <w:spacing w:after="0"/>
                              <w:jc w:val="center"/>
                            </w:pPr>
                            <w:r w:rsidRPr="00013078">
                              <w:t>Operators</w:t>
                            </w:r>
                          </w:p>
                          <w:p w14:paraId="164C79FF" w14:textId="77777777" w:rsidR="00941BE9" w:rsidRDefault="00941BE9" w:rsidP="00941BE9">
                            <w:pPr>
                              <w:spacing w:after="0"/>
                              <w:jc w:val="center"/>
                            </w:pPr>
                            <w:r w:rsidRPr="00013078">
                              <w:t>Auditors</w:t>
                            </w:r>
                          </w:p>
                          <w:p w14:paraId="0EF0DD18" w14:textId="77777777" w:rsidR="00941BE9" w:rsidRDefault="00941BE9" w:rsidP="00941BE9">
                            <w:pPr>
                              <w:spacing w:after="0"/>
                              <w:jc w:val="center"/>
                            </w:pPr>
                            <w:r>
                              <w:t>Govt. Officials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525068" id="Text Box 35" o:spid="_x0000_s1059" type="#_x0000_t202" style="position:absolute;margin-left:-32.75pt;margin-top:188.6pt;width:84pt;height:6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" fillcolor="white [3201]" strokeweight=".25pt">
                <v:textbox>
                  <w:txbxContent>
                    <w:p w:rsidR="00941BE9" w:rsidRDefault="00941BE9" w:rsidP="00941BE9">
                      <w:pPr>
                        <w:spacing w:after="0"/>
                        <w:jc w:val="center"/>
                      </w:pPr>
                      <w:r w:rsidRPr="00013078">
                        <w:t>Developers</w:t>
                      </w:r>
                    </w:p>
                    <w:p w:rsidR="00941BE9" w:rsidRDefault="00941BE9" w:rsidP="00941BE9">
                      <w:pPr>
                        <w:spacing w:after="0"/>
                        <w:jc w:val="center"/>
                      </w:pPr>
                      <w:r w:rsidRPr="00013078">
                        <w:t>Administrator</w:t>
                      </w:r>
                    </w:p>
                    <w:p w:rsidR="00941BE9" w:rsidRDefault="00941BE9" w:rsidP="00941BE9">
                      <w:pPr>
                        <w:spacing w:after="0"/>
                        <w:jc w:val="center"/>
                      </w:pPr>
                      <w:r w:rsidRPr="00013078">
                        <w:t>Operators</w:t>
                      </w:r>
                    </w:p>
                    <w:p w:rsidR="00941BE9" w:rsidRDefault="00941BE9" w:rsidP="00941BE9">
                      <w:pPr>
                        <w:spacing w:after="0"/>
                        <w:jc w:val="center"/>
                      </w:pPr>
                      <w:r w:rsidRPr="00013078">
                        <w:t>Auditors</w:t>
                      </w:r>
                    </w:p>
                    <w:p w:rsidR="00941BE9" w:rsidRDefault="00941BE9" w:rsidP="00941BE9">
                      <w:pPr>
                        <w:spacing w:after="0"/>
                        <w:jc w:val="center"/>
                      </w:pPr>
                      <w:r>
                        <w:t>Govt. Officials</w:t>
                      </w:r>
                    </w:p>
                  </w:txbxContent>
                </v:textbox>
              </v:shape>
            </w:pict>
          </mc:Fallback>
        </mc:AlternateContent>
      </w:r>
      <w:r w:rsidR="00941BE9">
        <w:rPr>
          <w:noProof/>
        </w:rPr>
        <w:drawing>
          <wp:inline distT="0" distB="0" distL="0" distR="0" wp14:anchorId="2CCD931F" wp14:editId="6591E0DB">
            <wp:extent cx="6065520" cy="3562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65520" cy="3562350"/>
                    </a:xfrm>
                    <a:prstGeom prst="rect">
                      <a:avLst/>
                    </a:prstGeom>
                    <a:noFill/>
                    <a:ln>
                      <a:noFill/>
                    </a:ln>
                  </pic:spPr>
                </pic:pic>
              </a:graphicData>
            </a:graphic>
          </wp:inline>
        </w:drawing>
      </w:r>
    </w:p>
    <w:p w14:paraId="2072FCAC" w14:textId="77777777" w:rsidR="00C540D0" w:rsidRDefault="00C540D0" w:rsidP="00C540D0">
      <w:pPr>
        <w:pStyle w:val="BodyText"/>
      </w:pPr>
      <w:bookmarkStart w:id="7" w:name="_Toc404258472"/>
    </w:p>
    <w:p w14:paraId="7654152B" w14:textId="77777777" w:rsidR="00626EB6" w:rsidRDefault="00626EB6" w:rsidP="00C540D0">
      <w:pPr>
        <w:pStyle w:val="BodyText"/>
      </w:pPr>
    </w:p>
    <w:p w14:paraId="12BD05CA" w14:textId="77777777" w:rsidR="00626EB6" w:rsidRDefault="00626EB6" w:rsidP="00C540D0">
      <w:pPr>
        <w:pStyle w:val="BodyText"/>
      </w:pPr>
    </w:p>
    <w:p w14:paraId="7893D0E6" w14:textId="77777777" w:rsidR="00626EB6" w:rsidRDefault="00626EB6" w:rsidP="00C540D0">
      <w:pPr>
        <w:pStyle w:val="BodyText"/>
      </w:pPr>
    </w:p>
    <w:p w14:paraId="59C20270" w14:textId="77777777" w:rsidR="004E003E" w:rsidRDefault="004E003E" w:rsidP="00626EB6">
      <w:pPr>
        <w:pStyle w:val="BodyText"/>
      </w:pPr>
    </w:p>
    <w:p w14:paraId="02E45856" w14:textId="77777777" w:rsidR="004E003E" w:rsidRDefault="004E003E" w:rsidP="00626EB6">
      <w:pPr>
        <w:pStyle w:val="BodyText"/>
      </w:pPr>
    </w:p>
    <w:p w14:paraId="0D1D7FF6" w14:textId="77777777" w:rsidR="00626EB6" w:rsidRDefault="00626EB6" w:rsidP="00626EB6">
      <w:pPr>
        <w:pStyle w:val="BodyText"/>
      </w:pPr>
      <w:r>
        <w:rPr>
          <w:rFonts w:ascii="Calibri" w:eastAsia="Times New Roman" w:hAnsi="Calibri" w:cs="Times New Roman"/>
          <w:noProof/>
          <w:sz w:val="22"/>
          <w:szCs w:val="22"/>
        </w:rPr>
        <mc:AlternateContent>
          <mc:Choice Requires="wps">
            <w:drawing>
              <wp:anchor distT="0" distB="0" distL="114300" distR="114300" simplePos="0" relativeHeight="251675648" behindDoc="0" locked="0" layoutInCell="1" allowOverlap="1" wp14:anchorId="286C0E2C" wp14:editId="546874F1">
                <wp:simplePos x="0" y="0"/>
                <wp:positionH relativeFrom="margin">
                  <wp:align>center</wp:align>
                </wp:positionH>
                <wp:positionV relativeFrom="paragraph">
                  <wp:posOffset>2094865</wp:posOffset>
                </wp:positionV>
                <wp:extent cx="1514475" cy="21907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1514475" cy="2190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BE1F898" w14:textId="77777777" w:rsidR="00626EB6" w:rsidRDefault="00626EB6" w:rsidP="00626EB6">
                            <w:pPr>
                              <w:jc w:val="center"/>
                            </w:pPr>
                            <w:r>
                              <w:t>Blockchain Id</w:t>
                            </w:r>
                          </w:p>
                          <w:p w14:paraId="370AC9B1" w14:textId="77777777" w:rsidR="00626EB6" w:rsidRDefault="00626EB6" w:rsidP="00626EB6">
                            <w:pPr>
                              <w:jc w:val="center"/>
                            </w:pPr>
                          </w:p>
                          <w:p w14:paraId="33E86969" w14:textId="77777777" w:rsidR="00626EB6" w:rsidRDefault="00626EB6" w:rsidP="00626E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590380" id="Rectangle 54" o:spid="_x0000_s1060" style="position:absolute;margin-left:0;margin-top:164.95pt;width:119.25pt;height:17.25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" fillcolor="white [3201]" strokecolor="white [3212]" strokeweight="1pt">
                <v:textbox>
                  <w:txbxContent>
                    <w:p w:rsidR="00626EB6" w:rsidRDefault="00626EB6" w:rsidP="00626EB6">
                      <w:pPr>
                        <w:jc w:val="center"/>
                      </w:pPr>
                      <w:r>
                        <w:t>Blockchain Id</w:t>
                      </w:r>
                    </w:p>
                    <w:p w:rsidR="00626EB6" w:rsidRDefault="00626EB6" w:rsidP="00626EB6">
                      <w:pPr>
                        <w:jc w:val="center"/>
                      </w:pPr>
                    </w:p>
                    <w:p w:rsidR="00626EB6" w:rsidRDefault="00626EB6" w:rsidP="00626EB6">
                      <w:pPr>
                        <w:jc w:val="center"/>
                      </w:pPr>
                    </w:p>
                  </w:txbxContent>
                </v:textbox>
                <w10:wrap anchorx="margin"/>
              </v:rect>
            </w:pict>
          </mc:Fallback>
        </mc:AlternateContent>
      </w:r>
      <w:r w:rsidRPr="00BE7B84">
        <w:rPr>
          <w:rFonts w:ascii="Calibri" w:eastAsia="Times New Roman" w:hAnsi="Calibri" w:cs="Times New Roman"/>
          <w:noProof/>
          <w:sz w:val="22"/>
          <w:szCs w:val="22"/>
        </w:rPr>
        <mc:AlternateContent>
          <mc:Choice Requires="wps">
            <w:drawing>
              <wp:anchor distT="0" distB="0" distL="114300" distR="114300" simplePos="0" relativeHeight="251674624" behindDoc="0" locked="0" layoutInCell="1" allowOverlap="1" wp14:anchorId="465B1BEA" wp14:editId="304ABC19">
                <wp:simplePos x="0" y="0"/>
                <wp:positionH relativeFrom="margin">
                  <wp:posOffset>2913380</wp:posOffset>
                </wp:positionH>
                <wp:positionV relativeFrom="paragraph">
                  <wp:posOffset>1628139</wp:posOffset>
                </wp:positionV>
                <wp:extent cx="409575" cy="352425"/>
                <wp:effectExtent l="0" t="0" r="28575" b="28575"/>
                <wp:wrapNone/>
                <wp:docPr id="52" name="Flowchart: Connector 52"/>
                <wp:cNvGraphicFramePr/>
                <a:graphic xmlns:a="http://schemas.openxmlformats.org/drawingml/2006/main">
                  <a:graphicData uri="http://schemas.microsoft.com/office/word/2010/wordprocessingShape">
                    <wps:wsp>
                      <wps:cNvSpPr/>
                      <wps:spPr>
                        <a:xfrm>
                          <a:off x="0" y="0"/>
                          <a:ext cx="409575" cy="352425"/>
                        </a:xfrm>
                        <a:prstGeom prst="flowChartConnector">
                          <a:avLst/>
                        </a:prstGeom>
                        <a:ln/>
                      </wps:spPr>
                      <wps:style>
                        <a:lnRef idx="2">
                          <a:schemeClr val="dk1"/>
                        </a:lnRef>
                        <a:fillRef idx="1">
                          <a:schemeClr val="lt1"/>
                        </a:fillRef>
                        <a:effectRef idx="0">
                          <a:schemeClr val="dk1"/>
                        </a:effectRef>
                        <a:fontRef idx="minor">
                          <a:schemeClr val="dk1"/>
                        </a:fontRef>
                      </wps:style>
                      <wps:txbx>
                        <w:txbxContent>
                          <w:p w14:paraId="61811DE8" w14:textId="77777777" w:rsidR="00626EB6" w:rsidRDefault="00626EB6" w:rsidP="00626EB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41069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2" o:spid="_x0000_s1061" type="#_x0000_t120" style="position:absolute;margin-left:229.4pt;margin-top:128.2pt;width:32.25pt;height:27.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" fillcolor="white [3201]" strokecolor="black [3200]" strokeweight="1pt">
                <v:stroke joinstyle="miter"/>
                <v:textbox>
                  <w:txbxContent>
                    <w:p w:rsidR="00626EB6" w:rsidRDefault="00626EB6" w:rsidP="00626EB6">
                      <w:pPr>
                        <w:jc w:val="center"/>
                      </w:pPr>
                      <w:r>
                        <w:t>3</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3E1EC7A0" wp14:editId="3DDD15F9">
                <wp:simplePos x="0" y="0"/>
                <wp:positionH relativeFrom="margin">
                  <wp:posOffset>827405</wp:posOffset>
                </wp:positionH>
                <wp:positionV relativeFrom="paragraph">
                  <wp:posOffset>2020571</wp:posOffset>
                </wp:positionV>
                <wp:extent cx="4552950" cy="45719"/>
                <wp:effectExtent l="38100" t="38100" r="19050" b="88265"/>
                <wp:wrapNone/>
                <wp:docPr id="51" name="Straight Arrow Connector 51"/>
                <wp:cNvGraphicFramePr/>
                <a:graphic xmlns:a="http://schemas.openxmlformats.org/drawingml/2006/main">
                  <a:graphicData uri="http://schemas.microsoft.com/office/word/2010/wordprocessingShape">
                    <wps:wsp>
                      <wps:cNvCnPr/>
                      <wps:spPr>
                        <a:xfrm flipH="1">
                          <a:off x="0" y="0"/>
                          <a:ext cx="4552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87F7C" id="Straight Arrow Connector 51" o:spid="_x0000_s1026" type="#_x0000_t32" style="position:absolute;margin-left:65.15pt;margin-top:159.1pt;width:358.5pt;height:3.6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" strokecolor="#821a1a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65A0CAEB" wp14:editId="649594ED">
                <wp:simplePos x="0" y="0"/>
                <wp:positionH relativeFrom="column">
                  <wp:posOffset>4236620</wp:posOffset>
                </wp:positionH>
                <wp:positionV relativeFrom="paragraph">
                  <wp:posOffset>1229061</wp:posOffset>
                </wp:positionV>
                <wp:extent cx="323850" cy="321020"/>
                <wp:effectExtent l="20637" t="17463" r="20638" b="20637"/>
                <wp:wrapNone/>
                <wp:docPr id="50" name="Flowchart: Connector 50"/>
                <wp:cNvGraphicFramePr/>
                <a:graphic xmlns:a="http://schemas.openxmlformats.org/drawingml/2006/main">
                  <a:graphicData uri="http://schemas.microsoft.com/office/word/2010/wordprocessingShape">
                    <wps:wsp>
                      <wps:cNvSpPr/>
                      <wps:spPr>
                        <a:xfrm rot="2805521">
                          <a:off x="0" y="0"/>
                          <a:ext cx="323850" cy="32102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21610DE" w14:textId="77777777" w:rsidR="00626EB6" w:rsidRDefault="00626EB6" w:rsidP="00626EB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3733DB" id="Flowchart: Connector 50" o:spid="_x0000_s1062" type="#_x0000_t120" style="position:absolute;margin-left:333.6pt;margin-top:96.8pt;width:25.5pt;height:25.3pt;rotation:3064377fd;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" fillcolor="white [3201]" strokecolor="#877e62 [3209]" strokeweight="1pt">
                <v:stroke joinstyle="miter"/>
                <v:textbox>
                  <w:txbxContent>
                    <w:p w:rsidR="00626EB6" w:rsidRDefault="00626EB6" w:rsidP="00626EB6">
                      <w:pPr>
                        <w:jc w:val="center"/>
                      </w:pPr>
                      <w:r>
                        <w:t>2</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97F3617" wp14:editId="004B0313">
                <wp:simplePos x="0" y="0"/>
                <wp:positionH relativeFrom="column">
                  <wp:posOffset>4116728</wp:posOffset>
                </wp:positionH>
                <wp:positionV relativeFrom="paragraph">
                  <wp:posOffset>930069</wp:posOffset>
                </wp:positionV>
                <wp:extent cx="1038225" cy="226987"/>
                <wp:effectExtent l="0" t="342900" r="0" b="344805"/>
                <wp:wrapNone/>
                <wp:docPr id="49" name="Rectangle 49"/>
                <wp:cNvGraphicFramePr/>
                <a:graphic xmlns:a="http://schemas.openxmlformats.org/drawingml/2006/main">
                  <a:graphicData uri="http://schemas.microsoft.com/office/word/2010/wordprocessingShape">
                    <wps:wsp>
                      <wps:cNvSpPr/>
                      <wps:spPr>
                        <a:xfrm rot="2608899">
                          <a:off x="0" y="0"/>
                          <a:ext cx="1038225" cy="22698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99D91F9" w14:textId="77777777" w:rsidR="00626EB6" w:rsidRDefault="00626EB6" w:rsidP="00626EB6">
                            <w:pPr>
                              <w:jc w:val="center"/>
                            </w:pPr>
                            <w:r>
                              <w:t>Birth</w:t>
                            </w:r>
                            <w:r w:rsidR="00031FD9">
                              <w:t>/Death</w:t>
                            </w:r>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25067A" id="Rectangle 49" o:spid="_x0000_s1063" style="position:absolute;margin-left:324.15pt;margin-top:73.25pt;width:81.75pt;height:17.85pt;rotation:2849613fd;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" fillcolor="white [3201]" strokecolor="white [3212]" strokeweight="1pt">
                <v:textbox>
                  <w:txbxContent>
                    <w:p w:rsidR="00626EB6" w:rsidRDefault="00626EB6" w:rsidP="00626EB6">
                      <w:pPr>
                        <w:jc w:val="center"/>
                      </w:pPr>
                      <w:r>
                        <w:t>Birth</w:t>
                      </w:r>
                      <w:r w:rsidR="00031FD9">
                        <w:t>/Death</w:t>
                      </w:r>
                      <w:r>
                        <w:t xml:space="preserve"> Data</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58C1A6E6" wp14:editId="182CABD6">
                <wp:simplePos x="0" y="0"/>
                <wp:positionH relativeFrom="column">
                  <wp:posOffset>3894455</wp:posOffset>
                </wp:positionH>
                <wp:positionV relativeFrom="paragraph">
                  <wp:posOffset>628014</wp:posOffset>
                </wp:positionV>
                <wp:extent cx="1476375" cy="1343025"/>
                <wp:effectExtent l="0" t="0" r="66675" b="47625"/>
                <wp:wrapNone/>
                <wp:docPr id="46" name="Straight Arrow Connector 46"/>
                <wp:cNvGraphicFramePr/>
                <a:graphic xmlns:a="http://schemas.openxmlformats.org/drawingml/2006/main">
                  <a:graphicData uri="http://schemas.microsoft.com/office/word/2010/wordprocessingShape">
                    <wps:wsp>
                      <wps:cNvCnPr/>
                      <wps:spPr>
                        <a:xfrm>
                          <a:off x="0" y="0"/>
                          <a:ext cx="1476375" cy="1343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33A9A" id="Straight Arrow Connector 46" o:spid="_x0000_s1026" type="#_x0000_t32" style="position:absolute;margin-left:306.65pt;margin-top:49.45pt;width:116.25pt;height:10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" strokecolor="#821a1a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4C8F049" wp14:editId="2BB6D532">
                <wp:simplePos x="0" y="0"/>
                <wp:positionH relativeFrom="margin">
                  <wp:align>right</wp:align>
                </wp:positionH>
                <wp:positionV relativeFrom="paragraph">
                  <wp:posOffset>1722755</wp:posOffset>
                </wp:positionV>
                <wp:extent cx="876300" cy="4572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8763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88705B" w14:textId="77777777" w:rsidR="00626EB6" w:rsidRDefault="00626EB6" w:rsidP="00626EB6">
                            <w:pPr>
                              <w:jc w:val="center"/>
                            </w:pPr>
                            <w:r>
                              <w:t>Blockchain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684EDA" id="Rectangle 41" o:spid="_x0000_s1064" style="position:absolute;margin-left:17.8pt;margin-top:135.65pt;width:69pt;height:36pt;z-index:2516664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" fillcolor="white [3201]" strokecolor="#877e62 [3209]" strokeweight="1pt">
                <v:textbox>
                  <w:txbxContent>
                    <w:p w:rsidR="00626EB6" w:rsidRDefault="00626EB6" w:rsidP="00626EB6">
                      <w:pPr>
                        <w:jc w:val="center"/>
                      </w:pPr>
                      <w:r>
                        <w:t>Blockchain Platform</w:t>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201DAD3E" wp14:editId="2D8BE157">
                <wp:simplePos x="0" y="0"/>
                <wp:positionH relativeFrom="column">
                  <wp:posOffset>947420</wp:posOffset>
                </wp:positionH>
                <wp:positionV relativeFrom="paragraph">
                  <wp:posOffset>913766</wp:posOffset>
                </wp:positionV>
                <wp:extent cx="1281854" cy="385132"/>
                <wp:effectExtent l="0" t="381000" r="0" b="377190"/>
                <wp:wrapNone/>
                <wp:docPr id="45" name="Rectangle 45"/>
                <wp:cNvGraphicFramePr/>
                <a:graphic xmlns:a="http://schemas.openxmlformats.org/drawingml/2006/main">
                  <a:graphicData uri="http://schemas.microsoft.com/office/word/2010/wordprocessingShape">
                    <wps:wsp>
                      <wps:cNvSpPr/>
                      <wps:spPr>
                        <a:xfrm rot="19301880">
                          <a:off x="0" y="0"/>
                          <a:ext cx="1281854" cy="38513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8E9DD8A" w14:textId="77777777" w:rsidR="00626EB6" w:rsidRDefault="00626EB6" w:rsidP="00626EB6">
                            <w:r>
                              <w:t xml:space="preserve">Data and Token for authentication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77CD8" id="Rectangle 45" o:spid="_x0000_s1065" style="position:absolute;margin-left:74.6pt;margin-top:71.95pt;width:100.95pt;height:30.35pt;rotation:-2510160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" fillcolor="white [3201]" strokecolor="white [3212]" strokeweight="1pt">
                <v:textbox>
                  <w:txbxContent>
                    <w:p w:rsidR="00626EB6" w:rsidRDefault="00626EB6" w:rsidP="00626EB6">
                      <w:r>
                        <w:t xml:space="preserve">Data and Token for authentication </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6A509AD3" wp14:editId="315070C9">
                <wp:simplePos x="0" y="0"/>
                <wp:positionH relativeFrom="column">
                  <wp:posOffset>1797685</wp:posOffset>
                </wp:positionH>
                <wp:positionV relativeFrom="paragraph">
                  <wp:posOffset>1266825</wp:posOffset>
                </wp:positionV>
                <wp:extent cx="342900" cy="304800"/>
                <wp:effectExtent l="19050" t="19050" r="19050" b="19050"/>
                <wp:wrapNone/>
                <wp:docPr id="48" name="Flowchart: Connector 48"/>
                <wp:cNvGraphicFramePr/>
                <a:graphic xmlns:a="http://schemas.openxmlformats.org/drawingml/2006/main">
                  <a:graphicData uri="http://schemas.microsoft.com/office/word/2010/wordprocessingShape">
                    <wps:wsp>
                      <wps:cNvSpPr/>
                      <wps:spPr>
                        <a:xfrm rot="19471400">
                          <a:off x="0" y="0"/>
                          <a:ext cx="342900" cy="3048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4C3FE5F9" w14:textId="77777777" w:rsidR="00626EB6" w:rsidRPr="00A64126" w:rsidRDefault="00626EB6" w:rsidP="00626EB6">
                            <w:pPr>
                              <w:jc w:val="center"/>
                              <w:rPr>
                                <w:sz w:val="40"/>
                                <w:szCs w:val="40"/>
                              </w:rP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070866" id="Flowchart: Connector 48" o:spid="_x0000_s1066" type="#_x0000_t120" style="position:absolute;margin-left:141.55pt;margin-top:99.75pt;width:27pt;height:24pt;rotation:-2324999fd;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" fillcolor="white [3201]" strokecolor="#877e62 [3209]" strokeweight="1pt">
                <v:stroke joinstyle="miter"/>
                <v:textbox>
                  <w:txbxContent>
                    <w:p w:rsidR="00626EB6" w:rsidRPr="00A64126" w:rsidRDefault="00626EB6" w:rsidP="00626EB6">
                      <w:pPr>
                        <w:jc w:val="center"/>
                        <w:rPr>
                          <w:sz w:val="40"/>
                          <w:szCs w:val="40"/>
                        </w:rPr>
                      </w:pPr>
                      <w:r>
                        <w:t>1</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603AA94" wp14:editId="05B3EEA0">
                <wp:simplePos x="0" y="0"/>
                <wp:positionH relativeFrom="column">
                  <wp:posOffset>836930</wp:posOffset>
                </wp:positionH>
                <wp:positionV relativeFrom="paragraph">
                  <wp:posOffset>618489</wp:posOffset>
                </wp:positionV>
                <wp:extent cx="1752600" cy="1381125"/>
                <wp:effectExtent l="0" t="38100" r="57150" b="28575"/>
                <wp:wrapNone/>
                <wp:docPr id="42" name="Straight Arrow Connector 42"/>
                <wp:cNvGraphicFramePr/>
                <a:graphic xmlns:a="http://schemas.openxmlformats.org/drawingml/2006/main">
                  <a:graphicData uri="http://schemas.microsoft.com/office/word/2010/wordprocessingShape">
                    <wps:wsp>
                      <wps:cNvCnPr/>
                      <wps:spPr>
                        <a:xfrm flipV="1">
                          <a:off x="0" y="0"/>
                          <a:ext cx="1752600" cy="1381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B2A26" id="Straight Arrow Connector 42" o:spid="_x0000_s1026" type="#_x0000_t32" style="position:absolute;margin-left:65.9pt;margin-top:48.7pt;width:138pt;height:108.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" strokecolor="#821a1a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2D6112B" wp14:editId="495D7C6E">
                <wp:simplePos x="0" y="0"/>
                <wp:positionH relativeFrom="margin">
                  <wp:align>left</wp:align>
                </wp:positionH>
                <wp:positionV relativeFrom="paragraph">
                  <wp:posOffset>1761490</wp:posOffset>
                </wp:positionV>
                <wp:extent cx="828675" cy="4572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82867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284B86" w14:textId="77777777" w:rsidR="00626EB6" w:rsidRDefault="00A73613" w:rsidP="00626EB6">
                            <w:pPr>
                              <w:jc w:val="center"/>
                            </w:pPr>
                            <w:r>
                              <w:t>E-District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9E7D8" id="_x0000_s1067" style="position:absolute;margin-left:0;margin-top:138.7pt;width:65.25pt;height:36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" fillcolor="white [3201]" strokecolor="#877e62 [3209]" strokeweight="1pt">
                <v:textbox>
                  <w:txbxContent>
                    <w:p w:rsidR="00626EB6" w:rsidRDefault="00A73613" w:rsidP="00626EB6">
                      <w:pPr>
                        <w:jc w:val="center"/>
                      </w:pPr>
                      <w:r>
                        <w:t>E-District</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227B71B0" wp14:editId="74C52BB9">
                <wp:simplePos x="0" y="0"/>
                <wp:positionH relativeFrom="column">
                  <wp:posOffset>2589530</wp:posOffset>
                </wp:positionH>
                <wp:positionV relativeFrom="paragraph">
                  <wp:posOffset>361315</wp:posOffset>
                </wp:positionV>
                <wp:extent cx="1304925" cy="5334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30492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72D8BA" w14:textId="77777777" w:rsidR="00626EB6" w:rsidRDefault="00626EB6" w:rsidP="00626EB6">
                            <w:pPr>
                              <w:jc w:val="center"/>
                            </w:pPr>
                            <w:r>
                              <w:t>JWT</w:t>
                            </w:r>
                            <w:r>
                              <w:br/>
                              <w:t>(Authenticate using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9570B" id="Rectangle 40" o:spid="_x0000_s1068" style="position:absolute;margin-left:203.9pt;margin-top:28.45pt;width:102.75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" fillcolor="white [3201]" strokecolor="#877e62 [3209]" strokeweight="1pt">
                <v:textbox>
                  <w:txbxContent>
                    <w:p w:rsidR="00626EB6" w:rsidRDefault="00626EB6" w:rsidP="00626EB6">
                      <w:pPr>
                        <w:jc w:val="center"/>
                      </w:pPr>
                      <w:r>
                        <w:t>JWT</w:t>
                      </w:r>
                      <w:r>
                        <w:br/>
                        <w:t>(Authenticate using token)</w:t>
                      </w:r>
                    </w:p>
                  </w:txbxContent>
                </v:textbox>
              </v:rect>
            </w:pict>
          </mc:Fallback>
        </mc:AlternateContent>
      </w:r>
    </w:p>
    <w:p w14:paraId="3FC2B3FF" w14:textId="77777777" w:rsidR="00626EB6" w:rsidRDefault="00626EB6" w:rsidP="00626EB6">
      <w:pPr>
        <w:pStyle w:val="BodyText"/>
      </w:pPr>
      <w:r>
        <w:t xml:space="preserve">            </w:t>
      </w:r>
    </w:p>
    <w:p w14:paraId="2B800DE1" w14:textId="77777777" w:rsidR="00626EB6" w:rsidRDefault="00626EB6" w:rsidP="00626EB6">
      <w:pPr>
        <w:pStyle w:val="BodyText"/>
      </w:pPr>
    </w:p>
    <w:p w14:paraId="6AA12988" w14:textId="77777777" w:rsidR="00626EB6" w:rsidRDefault="00626EB6" w:rsidP="00626EB6">
      <w:pPr>
        <w:pStyle w:val="BodyText"/>
      </w:pPr>
    </w:p>
    <w:p w14:paraId="43C33A78" w14:textId="77777777" w:rsidR="00626EB6" w:rsidRDefault="00626EB6" w:rsidP="00626EB6">
      <w:pPr>
        <w:pStyle w:val="BodyText"/>
      </w:pPr>
    </w:p>
    <w:p w14:paraId="33A6F54C" w14:textId="77777777" w:rsidR="00626EB6" w:rsidRDefault="00626EB6" w:rsidP="00626EB6">
      <w:pPr>
        <w:pStyle w:val="BodyText"/>
      </w:pPr>
    </w:p>
    <w:p w14:paraId="271D2713" w14:textId="77777777" w:rsidR="00626EB6" w:rsidRDefault="00626EB6" w:rsidP="00626EB6">
      <w:pPr>
        <w:pStyle w:val="BodyText"/>
      </w:pPr>
    </w:p>
    <w:p w14:paraId="2470BBCD" w14:textId="77777777" w:rsidR="00626EB6" w:rsidRDefault="00626EB6" w:rsidP="00626EB6">
      <w:pPr>
        <w:pStyle w:val="BodyText"/>
      </w:pPr>
    </w:p>
    <w:p w14:paraId="13E16E48" w14:textId="77777777" w:rsidR="00626EB6" w:rsidRDefault="00626EB6" w:rsidP="00626EB6">
      <w:pPr>
        <w:pStyle w:val="BodyText"/>
      </w:pPr>
    </w:p>
    <w:p w14:paraId="4A508C95" w14:textId="77777777" w:rsidR="00626EB6" w:rsidRDefault="00626EB6" w:rsidP="00626EB6">
      <w:pPr>
        <w:pStyle w:val="BodyText"/>
      </w:pPr>
    </w:p>
    <w:p w14:paraId="0F2E1476" w14:textId="77777777" w:rsidR="00626EB6" w:rsidRDefault="00626EB6" w:rsidP="00626EB6">
      <w:pPr>
        <w:pStyle w:val="BodyText"/>
      </w:pPr>
    </w:p>
    <w:p w14:paraId="75D3AEA8" w14:textId="77777777" w:rsidR="00626EB6" w:rsidRDefault="00626EB6" w:rsidP="00626EB6">
      <w:pPr>
        <w:pStyle w:val="BodyText"/>
      </w:pPr>
      <w:r>
        <w:t xml:space="preserve"> </w:t>
      </w:r>
    </w:p>
    <w:p w14:paraId="54E06149" w14:textId="77777777" w:rsidR="00626EB6" w:rsidRPr="0014475F" w:rsidRDefault="00626EB6" w:rsidP="00626EB6">
      <w:pPr>
        <w:pStyle w:val="BodyText"/>
        <w:rPr>
          <w:b/>
          <w:i/>
        </w:rPr>
      </w:pPr>
      <w:r>
        <w:t xml:space="preserve">                                       </w:t>
      </w:r>
      <w:r w:rsidRPr="0014475F">
        <w:rPr>
          <w:b/>
          <w:i/>
        </w:rPr>
        <w:t>Data flows across the Solution Implemented for Birth</w:t>
      </w:r>
      <w:r w:rsidR="00FC6981">
        <w:rPr>
          <w:b/>
          <w:i/>
        </w:rPr>
        <w:t>/Death</w:t>
      </w:r>
      <w:r w:rsidRPr="0014475F">
        <w:rPr>
          <w:b/>
          <w:i/>
        </w:rPr>
        <w:t xml:space="preserve"> Records</w:t>
      </w:r>
    </w:p>
    <w:p w14:paraId="3F0109E8" w14:textId="77777777" w:rsidR="00626EB6" w:rsidRDefault="00626EB6" w:rsidP="00C540D0">
      <w:pPr>
        <w:pStyle w:val="BodyText"/>
      </w:pPr>
    </w:p>
    <w:p w14:paraId="25E5E1B3" w14:textId="77777777" w:rsidR="00C540D0" w:rsidRDefault="006F0D0D" w:rsidP="00941BE9">
      <w:pPr>
        <w:pStyle w:val="Heading1wSubheading"/>
        <w:numPr>
          <w:ilvl w:val="0"/>
          <w:numId w:val="0"/>
        </w:numPr>
      </w:pPr>
      <w:r>
        <w:lastRenderedPageBreak/>
        <w:t xml:space="preserve"> </w:t>
      </w:r>
      <w:bookmarkStart w:id="8" w:name="_Toc534293458"/>
      <w:r w:rsidR="0004496C">
        <w:t xml:space="preserve">Service Integration </w:t>
      </w:r>
      <w:bookmarkEnd w:id="8"/>
      <w:r w:rsidR="00D1305B">
        <w:t>Details: -</w:t>
      </w:r>
    </w:p>
    <w:p w14:paraId="7F105063" w14:textId="77777777" w:rsidR="0004496C" w:rsidRPr="0004496C" w:rsidRDefault="0004496C" w:rsidP="0004496C">
      <w:pPr>
        <w:rPr>
          <w:rStyle w:val="SubtleEmphasis"/>
          <w:rFonts w:ascii="Georgia" w:hAnsi="Georgia"/>
          <w:b/>
          <w:color w:val="auto"/>
          <w:sz w:val="44"/>
          <w:szCs w:val="44"/>
          <w:lang w:val="en-GB"/>
        </w:rPr>
      </w:pPr>
      <w:bookmarkStart w:id="9" w:name="_Toc405554602"/>
    </w:p>
    <w:p w14:paraId="2FE8E74B" w14:textId="77777777" w:rsidR="0004496C" w:rsidRPr="006F0D0D" w:rsidRDefault="00DF3300" w:rsidP="0004496C">
      <w:pPr>
        <w:rPr>
          <w:rStyle w:val="SubtleEmphasis"/>
          <w:rFonts w:ascii="Georgia" w:hAnsi="Georgia" w:cs="Arial"/>
          <w:i w:val="0"/>
          <w:color w:val="auto"/>
          <w:sz w:val="22"/>
          <w:szCs w:val="24"/>
        </w:rPr>
      </w:pPr>
      <w:r w:rsidRPr="006F0D0D">
        <w:rPr>
          <w:rStyle w:val="SubtleEmphasis"/>
          <w:rFonts w:ascii="Georgia" w:hAnsi="Georgia"/>
          <w:b/>
          <w:color w:val="auto"/>
          <w:sz w:val="22"/>
          <w:szCs w:val="24"/>
        </w:rPr>
        <w:t xml:space="preserve"> </w:t>
      </w:r>
      <w:r w:rsidR="0006330A" w:rsidRPr="006F0D0D">
        <w:rPr>
          <w:rStyle w:val="SubtleEmphasis"/>
          <w:rFonts w:ascii="Georgia" w:hAnsi="Georgia" w:cs="Arial"/>
          <w:i w:val="0"/>
          <w:color w:val="auto"/>
          <w:sz w:val="22"/>
          <w:szCs w:val="24"/>
        </w:rPr>
        <w:t>This is a b</w:t>
      </w:r>
      <w:r w:rsidR="0004496C" w:rsidRPr="006F0D0D">
        <w:rPr>
          <w:rStyle w:val="SubtleEmphasis"/>
          <w:rFonts w:ascii="Georgia" w:hAnsi="Georgia" w:cs="Arial"/>
          <w:i w:val="0"/>
          <w:color w:val="auto"/>
          <w:sz w:val="22"/>
          <w:szCs w:val="24"/>
        </w:rPr>
        <w:t>lockchain based record for birth</w:t>
      </w:r>
      <w:r w:rsidR="00923DCE">
        <w:rPr>
          <w:rStyle w:val="SubtleEmphasis"/>
          <w:rFonts w:ascii="Georgia" w:hAnsi="Georgia" w:cs="Arial"/>
          <w:i w:val="0"/>
          <w:color w:val="auto"/>
          <w:sz w:val="22"/>
          <w:szCs w:val="24"/>
        </w:rPr>
        <w:t>/death</w:t>
      </w:r>
      <w:r w:rsidR="0004496C" w:rsidRPr="006F0D0D">
        <w:rPr>
          <w:rStyle w:val="SubtleEmphasis"/>
          <w:rFonts w:ascii="Georgia" w:hAnsi="Georgia" w:cs="Arial"/>
          <w:i w:val="0"/>
          <w:color w:val="auto"/>
          <w:sz w:val="22"/>
          <w:szCs w:val="24"/>
        </w:rPr>
        <w:t xml:space="preserve"> registrations under West Bengal e-District. In existing e-District system, the birth</w:t>
      </w:r>
      <w:r w:rsidR="00923DCE">
        <w:rPr>
          <w:rStyle w:val="SubtleEmphasis"/>
          <w:rFonts w:ascii="Georgia" w:hAnsi="Georgia" w:cs="Arial"/>
          <w:i w:val="0"/>
          <w:color w:val="auto"/>
          <w:sz w:val="22"/>
          <w:szCs w:val="24"/>
        </w:rPr>
        <w:t>/death</w:t>
      </w:r>
      <w:r w:rsidR="0004496C" w:rsidRPr="006F0D0D">
        <w:rPr>
          <w:rStyle w:val="SubtleEmphasis"/>
          <w:rFonts w:ascii="Georgia" w:hAnsi="Georgia" w:cs="Arial"/>
          <w:i w:val="0"/>
          <w:color w:val="auto"/>
          <w:sz w:val="22"/>
          <w:szCs w:val="24"/>
        </w:rPr>
        <w:t xml:space="preserve"> registration service has a number of functionalities (Save Birth</w:t>
      </w:r>
      <w:r w:rsidR="00D1305B">
        <w:rPr>
          <w:rStyle w:val="SubtleEmphasis"/>
          <w:rFonts w:ascii="Georgia" w:hAnsi="Georgia" w:cs="Arial"/>
          <w:i w:val="0"/>
          <w:color w:val="auto"/>
          <w:sz w:val="22"/>
          <w:szCs w:val="24"/>
        </w:rPr>
        <w:t>/Death</w:t>
      </w:r>
      <w:r w:rsidR="0004496C" w:rsidRPr="006F0D0D">
        <w:rPr>
          <w:rStyle w:val="SubtleEmphasis"/>
          <w:rFonts w:ascii="Georgia" w:hAnsi="Georgia" w:cs="Arial"/>
          <w:i w:val="0"/>
          <w:color w:val="auto"/>
          <w:sz w:val="22"/>
          <w:szCs w:val="24"/>
        </w:rPr>
        <w:t xml:space="preserve"> Record, Check Birth</w:t>
      </w:r>
      <w:r w:rsidR="00D1305B">
        <w:rPr>
          <w:rStyle w:val="SubtleEmphasis"/>
          <w:rFonts w:ascii="Georgia" w:hAnsi="Georgia" w:cs="Arial"/>
          <w:i w:val="0"/>
          <w:color w:val="auto"/>
          <w:sz w:val="22"/>
          <w:szCs w:val="24"/>
        </w:rPr>
        <w:t>/Death</w:t>
      </w:r>
      <w:r w:rsidR="0004496C" w:rsidRPr="006F0D0D">
        <w:rPr>
          <w:rStyle w:val="SubtleEmphasis"/>
          <w:rFonts w:ascii="Georgia" w:hAnsi="Georgia" w:cs="Arial"/>
          <w:i w:val="0"/>
          <w:color w:val="auto"/>
          <w:sz w:val="22"/>
          <w:szCs w:val="24"/>
        </w:rPr>
        <w:t xml:space="preserve"> Record and Print Birth</w:t>
      </w:r>
      <w:r w:rsidR="00D1305B">
        <w:rPr>
          <w:rStyle w:val="SubtleEmphasis"/>
          <w:rFonts w:ascii="Georgia" w:hAnsi="Georgia" w:cs="Arial"/>
          <w:i w:val="0"/>
          <w:color w:val="auto"/>
          <w:sz w:val="22"/>
          <w:szCs w:val="24"/>
        </w:rPr>
        <w:t>/Death</w:t>
      </w:r>
      <w:r w:rsidR="0004496C" w:rsidRPr="006F0D0D">
        <w:rPr>
          <w:rStyle w:val="SubtleEmphasis"/>
          <w:rFonts w:ascii="Georgia" w:hAnsi="Georgia" w:cs="Arial"/>
          <w:i w:val="0"/>
          <w:color w:val="auto"/>
          <w:sz w:val="22"/>
          <w:szCs w:val="24"/>
        </w:rPr>
        <w:t xml:space="preserve"> Certificate). </w:t>
      </w:r>
    </w:p>
    <w:p w14:paraId="14FDEF81" w14:textId="77777777" w:rsidR="0004496C" w:rsidRPr="006F0D0D" w:rsidRDefault="0004496C" w:rsidP="0004496C">
      <w:pPr>
        <w:rPr>
          <w:rStyle w:val="SubtleEmphasis"/>
          <w:rFonts w:ascii="Georgia" w:hAnsi="Georgia" w:cs="Arial"/>
          <w:i w:val="0"/>
          <w:color w:val="auto"/>
          <w:sz w:val="22"/>
          <w:szCs w:val="24"/>
        </w:rPr>
      </w:pPr>
      <w:r w:rsidRPr="006F0D0D">
        <w:rPr>
          <w:rStyle w:val="SubtleEmphasis"/>
          <w:rFonts w:ascii="Georgia" w:hAnsi="Georgia" w:cs="Arial"/>
          <w:b/>
          <w:i w:val="0"/>
          <w:color w:val="auto"/>
          <w:sz w:val="22"/>
          <w:szCs w:val="24"/>
        </w:rPr>
        <w:t>Save Birth</w:t>
      </w:r>
      <w:r w:rsidR="00D1305B">
        <w:rPr>
          <w:rStyle w:val="SubtleEmphasis"/>
          <w:rFonts w:ascii="Georgia" w:hAnsi="Georgia" w:cs="Arial"/>
          <w:b/>
          <w:i w:val="0"/>
          <w:color w:val="auto"/>
          <w:sz w:val="22"/>
          <w:szCs w:val="24"/>
        </w:rPr>
        <w:t>/Death</w:t>
      </w:r>
      <w:r w:rsidRPr="006F0D0D">
        <w:rPr>
          <w:rStyle w:val="SubtleEmphasis"/>
          <w:rFonts w:ascii="Georgia" w:hAnsi="Georgia" w:cs="Arial"/>
          <w:b/>
          <w:i w:val="0"/>
          <w:color w:val="auto"/>
          <w:sz w:val="22"/>
          <w:szCs w:val="24"/>
        </w:rPr>
        <w:t xml:space="preserve"> Record</w:t>
      </w:r>
      <w:r w:rsidRPr="006F0D0D">
        <w:rPr>
          <w:rStyle w:val="SubtleEmphasis"/>
          <w:rFonts w:ascii="Georgia" w:hAnsi="Georgia" w:cs="Arial"/>
          <w:i w:val="0"/>
          <w:color w:val="auto"/>
          <w:sz w:val="22"/>
          <w:szCs w:val="24"/>
        </w:rPr>
        <w:t>: - All the input details for the birth registration are entered from e-District system</w:t>
      </w:r>
      <w:r w:rsidR="00D921FA" w:rsidRPr="006F0D0D">
        <w:rPr>
          <w:rStyle w:val="SubtleEmphasis"/>
          <w:rFonts w:ascii="Georgia" w:hAnsi="Georgia" w:cs="Arial"/>
          <w:i w:val="0"/>
          <w:color w:val="auto"/>
          <w:sz w:val="22"/>
          <w:szCs w:val="24"/>
        </w:rPr>
        <w:t>, then supervisor captures all the information for the verification and forwards it to administrative officer</w:t>
      </w:r>
      <w:r w:rsidR="00DF3300" w:rsidRPr="006F0D0D">
        <w:rPr>
          <w:rStyle w:val="SubtleEmphasis"/>
          <w:rFonts w:ascii="Georgia" w:hAnsi="Georgia" w:cs="Arial"/>
          <w:i w:val="0"/>
          <w:color w:val="auto"/>
          <w:sz w:val="22"/>
          <w:szCs w:val="24"/>
        </w:rPr>
        <w:t>.</w:t>
      </w:r>
      <w:r w:rsidR="00D1305B">
        <w:rPr>
          <w:rStyle w:val="SubtleEmphasis"/>
          <w:rFonts w:ascii="Georgia" w:hAnsi="Georgia" w:cs="Arial"/>
          <w:i w:val="0"/>
          <w:color w:val="auto"/>
          <w:sz w:val="22"/>
          <w:szCs w:val="24"/>
        </w:rPr>
        <w:t xml:space="preserve"> </w:t>
      </w:r>
      <w:r w:rsidR="00DF3300" w:rsidRPr="006F0D0D">
        <w:rPr>
          <w:rStyle w:val="SubtleEmphasis"/>
          <w:rFonts w:ascii="Georgia" w:hAnsi="Georgia" w:cs="Arial"/>
          <w:i w:val="0"/>
          <w:color w:val="auto"/>
          <w:sz w:val="22"/>
          <w:szCs w:val="24"/>
        </w:rPr>
        <w:t>After verification,</w:t>
      </w:r>
      <w:r w:rsidR="00D921FA" w:rsidRPr="006F0D0D">
        <w:rPr>
          <w:rStyle w:val="SubtleEmphasis"/>
          <w:rFonts w:ascii="Georgia" w:hAnsi="Georgia" w:cs="Arial"/>
          <w:i w:val="0"/>
          <w:color w:val="auto"/>
          <w:sz w:val="22"/>
          <w:szCs w:val="24"/>
        </w:rPr>
        <w:t xml:space="preserve"> </w:t>
      </w:r>
      <w:r w:rsidR="00B01878">
        <w:rPr>
          <w:rStyle w:val="SubtleEmphasis"/>
          <w:rFonts w:ascii="Georgia" w:hAnsi="Georgia" w:cs="Arial"/>
          <w:i w:val="0"/>
          <w:color w:val="auto"/>
          <w:sz w:val="22"/>
          <w:szCs w:val="24"/>
        </w:rPr>
        <w:t xml:space="preserve">the administrative </w:t>
      </w:r>
      <w:r w:rsidR="00D921FA" w:rsidRPr="006F0D0D">
        <w:rPr>
          <w:rStyle w:val="SubtleEmphasis"/>
          <w:rFonts w:ascii="Georgia" w:hAnsi="Georgia" w:cs="Arial"/>
          <w:i w:val="0"/>
          <w:color w:val="auto"/>
          <w:sz w:val="22"/>
          <w:szCs w:val="24"/>
        </w:rPr>
        <w:t>officer</w:t>
      </w:r>
      <w:r w:rsidR="00B01878">
        <w:rPr>
          <w:rStyle w:val="SubtleEmphasis"/>
          <w:rFonts w:ascii="Georgia" w:hAnsi="Georgia" w:cs="Arial"/>
          <w:i w:val="0"/>
          <w:color w:val="auto"/>
          <w:sz w:val="22"/>
          <w:szCs w:val="24"/>
        </w:rPr>
        <w:t>’s</w:t>
      </w:r>
      <w:r w:rsidR="00D921FA" w:rsidRPr="006F0D0D">
        <w:rPr>
          <w:rStyle w:val="SubtleEmphasis"/>
          <w:rFonts w:ascii="Georgia" w:hAnsi="Georgia" w:cs="Arial"/>
          <w:i w:val="0"/>
          <w:color w:val="auto"/>
          <w:sz w:val="22"/>
          <w:szCs w:val="24"/>
        </w:rPr>
        <w:t xml:space="preserve"> data</w:t>
      </w:r>
      <w:r w:rsidR="00DF3300" w:rsidRPr="006F0D0D">
        <w:rPr>
          <w:rStyle w:val="SubtleEmphasis"/>
          <w:rFonts w:ascii="Georgia" w:hAnsi="Georgia" w:cs="Arial"/>
          <w:i w:val="0"/>
          <w:color w:val="auto"/>
          <w:sz w:val="22"/>
          <w:szCs w:val="24"/>
        </w:rPr>
        <w:t xml:space="preserve"> is</w:t>
      </w:r>
      <w:r w:rsidR="00D921FA" w:rsidRPr="006F0D0D">
        <w:rPr>
          <w:rStyle w:val="SubtleEmphasis"/>
          <w:rFonts w:ascii="Georgia" w:hAnsi="Georgia" w:cs="Arial"/>
          <w:i w:val="0"/>
          <w:color w:val="auto"/>
          <w:sz w:val="22"/>
          <w:szCs w:val="24"/>
        </w:rPr>
        <w:t xml:space="preserve"> </w:t>
      </w:r>
      <w:r w:rsidRPr="006F0D0D">
        <w:rPr>
          <w:rStyle w:val="SubtleEmphasis"/>
          <w:rFonts w:ascii="Georgia" w:hAnsi="Georgia" w:cs="Arial"/>
          <w:i w:val="0"/>
          <w:color w:val="auto"/>
          <w:sz w:val="22"/>
          <w:szCs w:val="24"/>
        </w:rPr>
        <w:t xml:space="preserve">consequently saved on the blockchain system which triggers the generation of a blockchain id. </w:t>
      </w:r>
    </w:p>
    <w:p w14:paraId="6CD9F7BC" w14:textId="77777777" w:rsidR="0004496C" w:rsidRPr="006F0D0D" w:rsidRDefault="0004496C" w:rsidP="0006330A">
      <w:pPr>
        <w:rPr>
          <w:rStyle w:val="SubtleEmphasis"/>
          <w:rFonts w:ascii="Georgia" w:hAnsi="Georgia" w:cs="Arial"/>
          <w:i w:val="0"/>
          <w:color w:val="auto"/>
          <w:sz w:val="22"/>
          <w:szCs w:val="24"/>
        </w:rPr>
      </w:pPr>
      <w:r w:rsidRPr="006F0D0D">
        <w:rPr>
          <w:rStyle w:val="SubtleEmphasis"/>
          <w:rFonts w:ascii="Georgia" w:hAnsi="Georgia" w:cs="Arial"/>
          <w:b/>
          <w:i w:val="0"/>
          <w:color w:val="auto"/>
          <w:sz w:val="22"/>
          <w:szCs w:val="24"/>
        </w:rPr>
        <w:t>Check Birth</w:t>
      </w:r>
      <w:r w:rsidR="002C6F53">
        <w:rPr>
          <w:rStyle w:val="SubtleEmphasis"/>
          <w:rFonts w:ascii="Georgia" w:hAnsi="Georgia" w:cs="Arial"/>
          <w:b/>
          <w:i w:val="0"/>
          <w:color w:val="auto"/>
          <w:sz w:val="22"/>
          <w:szCs w:val="24"/>
        </w:rPr>
        <w:t>/Death</w:t>
      </w:r>
      <w:r w:rsidRPr="006F0D0D">
        <w:rPr>
          <w:rStyle w:val="SubtleEmphasis"/>
          <w:rFonts w:ascii="Georgia" w:hAnsi="Georgia" w:cs="Arial"/>
          <w:b/>
          <w:i w:val="0"/>
          <w:color w:val="auto"/>
          <w:sz w:val="22"/>
          <w:szCs w:val="24"/>
        </w:rPr>
        <w:t xml:space="preserve"> Record</w:t>
      </w:r>
      <w:r w:rsidRPr="006F0D0D">
        <w:rPr>
          <w:rStyle w:val="SubtleEmphasis"/>
          <w:rFonts w:ascii="Georgia" w:hAnsi="Georgia" w:cs="Arial"/>
          <w:i w:val="0"/>
          <w:color w:val="auto"/>
          <w:sz w:val="22"/>
          <w:szCs w:val="24"/>
        </w:rPr>
        <w:t>: - To retrieve a birth</w:t>
      </w:r>
      <w:r w:rsidR="002C6F53">
        <w:rPr>
          <w:rStyle w:val="SubtleEmphasis"/>
          <w:rFonts w:ascii="Georgia" w:hAnsi="Georgia" w:cs="Arial"/>
          <w:i w:val="0"/>
          <w:color w:val="auto"/>
          <w:sz w:val="22"/>
          <w:szCs w:val="24"/>
        </w:rPr>
        <w:t>/death</w:t>
      </w:r>
      <w:r w:rsidRPr="006F0D0D">
        <w:rPr>
          <w:rStyle w:val="SubtleEmphasis"/>
          <w:rFonts w:ascii="Georgia" w:hAnsi="Georgia" w:cs="Arial"/>
          <w:i w:val="0"/>
          <w:color w:val="auto"/>
          <w:sz w:val="22"/>
          <w:szCs w:val="24"/>
        </w:rPr>
        <w:t xml:space="preserve"> record from the system user needs to provide the blockchain id as the input which would generate details of the birth</w:t>
      </w:r>
      <w:r w:rsidR="002C6F53">
        <w:rPr>
          <w:rStyle w:val="SubtleEmphasis"/>
          <w:rFonts w:ascii="Georgia" w:hAnsi="Georgia" w:cs="Arial"/>
          <w:i w:val="0"/>
          <w:color w:val="auto"/>
          <w:sz w:val="22"/>
          <w:szCs w:val="24"/>
        </w:rPr>
        <w:t>/death</w:t>
      </w:r>
      <w:r w:rsidRPr="006F0D0D">
        <w:rPr>
          <w:rStyle w:val="SubtleEmphasis"/>
          <w:rFonts w:ascii="Georgia" w:hAnsi="Georgia" w:cs="Arial"/>
          <w:i w:val="0"/>
          <w:color w:val="auto"/>
          <w:sz w:val="22"/>
          <w:szCs w:val="24"/>
        </w:rPr>
        <w:t xml:space="preserve"> registration</w:t>
      </w:r>
    </w:p>
    <w:p w14:paraId="0101D944" w14:textId="77777777" w:rsidR="0004496C" w:rsidRPr="006F0D0D" w:rsidRDefault="0004496C" w:rsidP="0004496C">
      <w:pPr>
        <w:pStyle w:val="ListParagraph"/>
        <w:rPr>
          <w:rStyle w:val="SubtleEmphasis"/>
          <w:rFonts w:ascii="Georgia" w:hAnsi="Georgia"/>
          <w:b/>
          <w:sz w:val="22"/>
          <w:szCs w:val="24"/>
          <w:lang w:val="en-GB"/>
        </w:rPr>
      </w:pPr>
    </w:p>
    <w:p w14:paraId="3EF8C3D2" w14:textId="77777777" w:rsidR="0004496C" w:rsidRPr="006F0D0D" w:rsidRDefault="0004496C" w:rsidP="0004496C">
      <w:pPr>
        <w:pStyle w:val="BodyText"/>
        <w:rPr>
          <w:sz w:val="22"/>
          <w:szCs w:val="24"/>
        </w:rPr>
      </w:pPr>
      <w:r w:rsidRPr="006F0D0D">
        <w:rPr>
          <w:sz w:val="22"/>
          <w:szCs w:val="24"/>
        </w:rPr>
        <w:t>Following are the key architecture decisions taken for Birth</w:t>
      </w:r>
      <w:r w:rsidR="002C6F53">
        <w:rPr>
          <w:sz w:val="22"/>
          <w:szCs w:val="24"/>
        </w:rPr>
        <w:t>/Death</w:t>
      </w:r>
      <w:r w:rsidRPr="006F0D0D">
        <w:rPr>
          <w:sz w:val="22"/>
          <w:szCs w:val="24"/>
        </w:rPr>
        <w:t xml:space="preserve"> Registration service integration:</w:t>
      </w:r>
    </w:p>
    <w:p w14:paraId="687D1904" w14:textId="77777777" w:rsidR="0004496C" w:rsidRPr="006F0D0D" w:rsidRDefault="0004496C" w:rsidP="0004496C">
      <w:pPr>
        <w:pStyle w:val="BodyText"/>
        <w:numPr>
          <w:ilvl w:val="0"/>
          <w:numId w:val="23"/>
        </w:numPr>
        <w:spacing w:after="0"/>
        <w:rPr>
          <w:sz w:val="22"/>
          <w:szCs w:val="24"/>
        </w:rPr>
      </w:pPr>
      <w:r w:rsidRPr="006F0D0D">
        <w:rPr>
          <w:sz w:val="22"/>
          <w:szCs w:val="24"/>
        </w:rPr>
        <w:t>Blockchain API Integration</w:t>
      </w:r>
    </w:p>
    <w:p w14:paraId="2235AFEE" w14:textId="77777777" w:rsidR="0004496C" w:rsidRPr="006F0D0D" w:rsidRDefault="0004496C" w:rsidP="0004496C">
      <w:pPr>
        <w:pStyle w:val="BodyText"/>
        <w:numPr>
          <w:ilvl w:val="0"/>
          <w:numId w:val="23"/>
        </w:numPr>
        <w:spacing w:after="0"/>
        <w:rPr>
          <w:sz w:val="22"/>
          <w:szCs w:val="24"/>
        </w:rPr>
      </w:pPr>
      <w:r w:rsidRPr="006F0D0D">
        <w:rPr>
          <w:sz w:val="22"/>
          <w:szCs w:val="24"/>
        </w:rPr>
        <w:t>JWT Authentication</w:t>
      </w:r>
    </w:p>
    <w:p w14:paraId="00AB1282" w14:textId="77777777" w:rsidR="0004496C" w:rsidRDefault="0004496C" w:rsidP="0004496C">
      <w:pPr>
        <w:pStyle w:val="BodyText"/>
        <w:spacing w:after="0"/>
        <w:ind w:left="720"/>
        <w:rPr>
          <w:sz w:val="24"/>
          <w:szCs w:val="24"/>
        </w:rPr>
      </w:pPr>
    </w:p>
    <w:p w14:paraId="3DF1BEEC" w14:textId="77777777" w:rsidR="004E003E" w:rsidRDefault="004E003E" w:rsidP="0004496C">
      <w:pPr>
        <w:pStyle w:val="BodyText"/>
        <w:spacing w:after="0"/>
        <w:ind w:left="720"/>
        <w:rPr>
          <w:sz w:val="24"/>
          <w:szCs w:val="24"/>
        </w:rPr>
      </w:pPr>
    </w:p>
    <w:p w14:paraId="7E363853" w14:textId="77777777" w:rsidR="004E003E" w:rsidRPr="0004496C" w:rsidRDefault="004E003E" w:rsidP="0004496C">
      <w:pPr>
        <w:pStyle w:val="BodyText"/>
        <w:spacing w:after="0"/>
        <w:ind w:left="720"/>
        <w:rPr>
          <w:sz w:val="24"/>
          <w:szCs w:val="24"/>
        </w:rPr>
      </w:pPr>
    </w:p>
    <w:p w14:paraId="011BD698" w14:textId="77777777" w:rsidR="0004496C" w:rsidRDefault="0004496C" w:rsidP="0004496C">
      <w:pPr>
        <w:pStyle w:val="BodyText"/>
        <w:spacing w:after="0"/>
        <w:ind w:left="720"/>
      </w:pPr>
    </w:p>
    <w:p w14:paraId="2404443C" w14:textId="77777777" w:rsidR="0004496C" w:rsidRDefault="00CA6E60" w:rsidP="00CE4072">
      <w:pPr>
        <w:pStyle w:val="Heading2"/>
        <w:keepLines/>
        <w:numPr>
          <w:ilvl w:val="1"/>
          <w:numId w:val="38"/>
        </w:numPr>
        <w:tabs>
          <w:tab w:val="left" w:pos="720"/>
        </w:tabs>
        <w:spacing w:after="40" w:line="240" w:lineRule="auto"/>
        <w:rPr>
          <w:color w:val="auto"/>
        </w:rPr>
      </w:pPr>
      <w:bookmarkStart w:id="10" w:name="_Toc507069032"/>
      <w:bookmarkStart w:id="11" w:name="_Toc534293459"/>
      <w:r>
        <w:rPr>
          <w:color w:val="auto"/>
        </w:rPr>
        <w:t xml:space="preserve">Other </w:t>
      </w:r>
      <w:r w:rsidR="0004496C" w:rsidRPr="00470E01">
        <w:rPr>
          <w:color w:val="auto"/>
        </w:rPr>
        <w:t>Service Integration Details</w:t>
      </w:r>
      <w:bookmarkEnd w:id="10"/>
      <w:bookmarkEnd w:id="11"/>
    </w:p>
    <w:p w14:paraId="52BA826C" w14:textId="77777777" w:rsidR="0004496C" w:rsidRDefault="0004496C" w:rsidP="0004496C">
      <w:pPr>
        <w:pStyle w:val="BodyText"/>
      </w:pPr>
    </w:p>
    <w:p w14:paraId="582A394B" w14:textId="77777777" w:rsidR="0004496C" w:rsidRPr="00470E01" w:rsidRDefault="0004496C" w:rsidP="00CE4072">
      <w:pPr>
        <w:pStyle w:val="Heading3"/>
        <w:keepLines/>
        <w:numPr>
          <w:ilvl w:val="2"/>
          <w:numId w:val="38"/>
        </w:numPr>
        <w:tabs>
          <w:tab w:val="left" w:pos="1080"/>
        </w:tabs>
        <w:spacing w:after="40" w:line="240" w:lineRule="auto"/>
        <w:ind w:left="0" w:firstLine="0"/>
        <w:rPr>
          <w:color w:val="auto"/>
          <w:lang w:bidi="en-US"/>
        </w:rPr>
      </w:pPr>
      <w:bookmarkStart w:id="12" w:name="_Toc534293460"/>
      <w:r w:rsidRPr="00470E01">
        <w:rPr>
          <w:color w:val="auto"/>
          <w:lang w:bidi="en-US"/>
        </w:rPr>
        <w:t>Birth</w:t>
      </w:r>
      <w:r w:rsidR="002C6F53">
        <w:rPr>
          <w:color w:val="auto"/>
          <w:lang w:bidi="en-US"/>
        </w:rPr>
        <w:t>/Death</w:t>
      </w:r>
      <w:r w:rsidRPr="00470E01">
        <w:rPr>
          <w:color w:val="auto"/>
          <w:lang w:bidi="en-US"/>
        </w:rPr>
        <w:t xml:space="preserve"> Registration Service</w:t>
      </w:r>
      <w:bookmarkEnd w:id="12"/>
    </w:p>
    <w:p w14:paraId="66E4E27D" w14:textId="77777777" w:rsidR="0004496C" w:rsidRPr="006F0D0D" w:rsidRDefault="0004496C" w:rsidP="0004496C">
      <w:pPr>
        <w:pStyle w:val="BodyText"/>
        <w:spacing w:after="240" w:line="240" w:lineRule="atLeast"/>
        <w:rPr>
          <w:sz w:val="22"/>
          <w:szCs w:val="24"/>
        </w:rPr>
      </w:pPr>
      <w:r>
        <w:rPr>
          <w:lang w:bidi="en-US"/>
        </w:rPr>
        <w:t xml:space="preserve">       </w:t>
      </w:r>
      <w:r w:rsidRPr="006F0D0D">
        <w:rPr>
          <w:sz w:val="22"/>
          <w:szCs w:val="24"/>
        </w:rPr>
        <w:t>Citizen can perform following operations:</w:t>
      </w:r>
    </w:p>
    <w:p w14:paraId="75D1B2FE" w14:textId="77777777" w:rsidR="0004496C" w:rsidRPr="006F0D0D" w:rsidRDefault="0004496C" w:rsidP="0004496C">
      <w:pPr>
        <w:pStyle w:val="BodyText"/>
        <w:numPr>
          <w:ilvl w:val="0"/>
          <w:numId w:val="25"/>
        </w:numPr>
        <w:spacing w:after="240" w:line="240" w:lineRule="atLeast"/>
        <w:rPr>
          <w:sz w:val="22"/>
          <w:szCs w:val="24"/>
        </w:rPr>
      </w:pPr>
      <w:r w:rsidRPr="006F0D0D">
        <w:rPr>
          <w:sz w:val="22"/>
          <w:szCs w:val="24"/>
        </w:rPr>
        <w:t>Save Birth</w:t>
      </w:r>
      <w:r w:rsidR="002C6F53">
        <w:rPr>
          <w:sz w:val="22"/>
          <w:szCs w:val="24"/>
        </w:rPr>
        <w:t>/Death</w:t>
      </w:r>
      <w:r w:rsidRPr="006F0D0D">
        <w:rPr>
          <w:sz w:val="22"/>
          <w:szCs w:val="24"/>
        </w:rPr>
        <w:t xml:space="preserve"> Record</w:t>
      </w:r>
    </w:p>
    <w:p w14:paraId="08CCB576" w14:textId="77777777" w:rsidR="0004496C" w:rsidRPr="006F0D0D" w:rsidRDefault="0004496C" w:rsidP="0004496C">
      <w:pPr>
        <w:pStyle w:val="BodyText"/>
        <w:numPr>
          <w:ilvl w:val="0"/>
          <w:numId w:val="25"/>
        </w:numPr>
        <w:spacing w:after="240" w:line="240" w:lineRule="atLeast"/>
        <w:rPr>
          <w:sz w:val="22"/>
          <w:szCs w:val="24"/>
        </w:rPr>
      </w:pPr>
      <w:r w:rsidRPr="006F0D0D">
        <w:rPr>
          <w:sz w:val="22"/>
          <w:szCs w:val="24"/>
        </w:rPr>
        <w:t>Check Birth</w:t>
      </w:r>
      <w:r w:rsidR="002C6F53">
        <w:rPr>
          <w:sz w:val="22"/>
          <w:szCs w:val="24"/>
        </w:rPr>
        <w:t>/Death</w:t>
      </w:r>
      <w:r w:rsidRPr="006F0D0D">
        <w:rPr>
          <w:sz w:val="22"/>
          <w:szCs w:val="24"/>
        </w:rPr>
        <w:t xml:space="preserve"> Record</w:t>
      </w:r>
      <w:r w:rsidRPr="006F0D0D">
        <w:rPr>
          <w:sz w:val="18"/>
          <w:lang w:bidi="en-US"/>
        </w:rPr>
        <w:t xml:space="preserve">      </w:t>
      </w:r>
    </w:p>
    <w:p w14:paraId="305A14A9" w14:textId="77777777" w:rsidR="0004496C" w:rsidRPr="006F0D0D" w:rsidRDefault="0004496C" w:rsidP="0004496C">
      <w:pPr>
        <w:pStyle w:val="BodyText"/>
        <w:numPr>
          <w:ilvl w:val="0"/>
          <w:numId w:val="25"/>
        </w:numPr>
        <w:tabs>
          <w:tab w:val="left" w:pos="180"/>
          <w:tab w:val="left" w:pos="360"/>
        </w:tabs>
        <w:spacing w:after="240" w:line="240" w:lineRule="atLeast"/>
        <w:ind w:left="0" w:firstLine="0"/>
        <w:rPr>
          <w:sz w:val="22"/>
          <w:szCs w:val="24"/>
        </w:rPr>
      </w:pPr>
      <w:r w:rsidRPr="0004496C">
        <w:rPr>
          <w:b/>
          <w:sz w:val="24"/>
          <w:szCs w:val="24"/>
        </w:rPr>
        <w:t>Integration Type</w:t>
      </w:r>
      <w:r w:rsidRPr="0004496C">
        <w:rPr>
          <w:sz w:val="24"/>
          <w:szCs w:val="24"/>
        </w:rPr>
        <w:t xml:space="preserve"> – </w:t>
      </w:r>
      <w:r w:rsidRPr="006F0D0D">
        <w:rPr>
          <w:sz w:val="22"/>
          <w:szCs w:val="24"/>
        </w:rPr>
        <w:t>API based (REST Service)</w:t>
      </w:r>
    </w:p>
    <w:p w14:paraId="0AD751FE" w14:textId="77777777" w:rsidR="0004496C" w:rsidRPr="006F0D0D" w:rsidRDefault="0004496C" w:rsidP="0004496C">
      <w:pPr>
        <w:pStyle w:val="BodyText"/>
        <w:numPr>
          <w:ilvl w:val="0"/>
          <w:numId w:val="25"/>
        </w:numPr>
        <w:tabs>
          <w:tab w:val="left" w:pos="180"/>
          <w:tab w:val="left" w:pos="360"/>
        </w:tabs>
        <w:spacing w:after="240" w:line="240" w:lineRule="atLeast"/>
        <w:ind w:left="0" w:firstLine="0"/>
        <w:rPr>
          <w:sz w:val="22"/>
          <w:szCs w:val="24"/>
        </w:rPr>
      </w:pPr>
      <w:r w:rsidRPr="0004496C">
        <w:rPr>
          <w:b/>
          <w:sz w:val="24"/>
          <w:szCs w:val="24"/>
        </w:rPr>
        <w:t>Technology used</w:t>
      </w:r>
      <w:r w:rsidRPr="0004496C">
        <w:rPr>
          <w:sz w:val="24"/>
          <w:szCs w:val="24"/>
        </w:rPr>
        <w:t xml:space="preserve">- </w:t>
      </w:r>
      <w:r w:rsidRPr="006F0D0D">
        <w:rPr>
          <w:sz w:val="22"/>
          <w:szCs w:val="24"/>
        </w:rPr>
        <w:t>Blockchain (Multichain Blockchain which has four nodes), Node JS, Sql Server 2017, JWT.</w:t>
      </w:r>
    </w:p>
    <w:p w14:paraId="01713267" w14:textId="77777777" w:rsidR="0004496C" w:rsidRPr="004E003E" w:rsidRDefault="0004496C" w:rsidP="0004496C">
      <w:pPr>
        <w:pStyle w:val="BodyText"/>
        <w:numPr>
          <w:ilvl w:val="0"/>
          <w:numId w:val="25"/>
        </w:numPr>
        <w:tabs>
          <w:tab w:val="left" w:pos="180"/>
          <w:tab w:val="left" w:pos="360"/>
        </w:tabs>
        <w:spacing w:after="240" w:line="240" w:lineRule="atLeast"/>
        <w:ind w:left="0" w:firstLine="0"/>
        <w:rPr>
          <w:sz w:val="24"/>
          <w:szCs w:val="24"/>
        </w:rPr>
      </w:pPr>
      <w:r w:rsidRPr="0004496C">
        <w:rPr>
          <w:b/>
          <w:sz w:val="24"/>
          <w:szCs w:val="24"/>
        </w:rPr>
        <w:t>Service Details</w:t>
      </w:r>
      <w:r w:rsidRPr="0004496C">
        <w:rPr>
          <w:sz w:val="24"/>
          <w:szCs w:val="24"/>
        </w:rPr>
        <w:t xml:space="preserve">- </w:t>
      </w:r>
      <w:r w:rsidRPr="006F0D0D">
        <w:rPr>
          <w:sz w:val="22"/>
          <w:szCs w:val="24"/>
        </w:rPr>
        <w:t>In this service Blockchain API have JWT authentication for accessing API only for a single user</w:t>
      </w:r>
      <w:r w:rsidR="0006330A" w:rsidRPr="006F0D0D">
        <w:rPr>
          <w:sz w:val="22"/>
          <w:szCs w:val="24"/>
        </w:rPr>
        <w:t xml:space="preserve"> account with single role. F</w:t>
      </w:r>
      <w:r w:rsidRPr="006F0D0D">
        <w:rPr>
          <w:sz w:val="22"/>
          <w:szCs w:val="24"/>
        </w:rPr>
        <w:t xml:space="preserve">irst e-District system should get JWT token from </w:t>
      </w:r>
      <w:r w:rsidR="0006330A" w:rsidRPr="006F0D0D">
        <w:rPr>
          <w:sz w:val="22"/>
          <w:szCs w:val="24"/>
        </w:rPr>
        <w:t xml:space="preserve">developed solution </w:t>
      </w:r>
      <w:r w:rsidRPr="006F0D0D">
        <w:rPr>
          <w:sz w:val="22"/>
          <w:szCs w:val="24"/>
        </w:rPr>
        <w:t>using user details input which is mentioned below. After getting JWT token e-District system passes the token when accessing the Blockchain API for saving birth</w:t>
      </w:r>
      <w:r w:rsidR="00923DCE">
        <w:rPr>
          <w:sz w:val="22"/>
          <w:szCs w:val="24"/>
        </w:rPr>
        <w:t>/death</w:t>
      </w:r>
      <w:r w:rsidRPr="006F0D0D">
        <w:rPr>
          <w:sz w:val="22"/>
          <w:szCs w:val="24"/>
        </w:rPr>
        <w:t xml:space="preserve"> record into the Blockchain system. Then JWT server verifies the token which is passed from e-District system. If the verification is successful, </w:t>
      </w:r>
      <w:r w:rsidR="00277021" w:rsidRPr="006F0D0D">
        <w:rPr>
          <w:sz w:val="22"/>
          <w:szCs w:val="24"/>
        </w:rPr>
        <w:t>then data is pushed into blockchain</w:t>
      </w:r>
      <w:r w:rsidRPr="006F0D0D">
        <w:rPr>
          <w:sz w:val="22"/>
          <w:szCs w:val="24"/>
        </w:rPr>
        <w:t>. After that as a response e-Dist</w:t>
      </w:r>
      <w:r w:rsidR="00277021" w:rsidRPr="006F0D0D">
        <w:rPr>
          <w:sz w:val="22"/>
          <w:szCs w:val="24"/>
        </w:rPr>
        <w:t>rict system gets a transaction hash</w:t>
      </w:r>
      <w:r w:rsidRPr="006F0D0D">
        <w:rPr>
          <w:sz w:val="22"/>
          <w:szCs w:val="24"/>
        </w:rPr>
        <w:t>. The e-District system will get a birth</w:t>
      </w:r>
      <w:r w:rsidR="00923DCE">
        <w:rPr>
          <w:sz w:val="22"/>
          <w:szCs w:val="24"/>
        </w:rPr>
        <w:t>/death</w:t>
      </w:r>
      <w:r w:rsidRPr="006F0D0D">
        <w:rPr>
          <w:sz w:val="22"/>
          <w:szCs w:val="24"/>
        </w:rPr>
        <w:t xml:space="preserve"> record from the Blockchain </w:t>
      </w:r>
      <w:r w:rsidR="00277021" w:rsidRPr="006F0D0D">
        <w:rPr>
          <w:sz w:val="22"/>
          <w:szCs w:val="24"/>
        </w:rPr>
        <w:t xml:space="preserve">system using that hash only. This hash is also used to create the QR Code which is printed on the certificate (This part of printing the QR code using the hash has been developed in e-District system). </w:t>
      </w:r>
    </w:p>
    <w:p w14:paraId="6EA74493" w14:textId="77777777" w:rsidR="004E003E" w:rsidRDefault="004E003E" w:rsidP="004E003E">
      <w:pPr>
        <w:pStyle w:val="BodyText"/>
        <w:tabs>
          <w:tab w:val="left" w:pos="180"/>
          <w:tab w:val="left" w:pos="360"/>
        </w:tabs>
        <w:spacing w:after="240" w:line="240" w:lineRule="atLeast"/>
        <w:rPr>
          <w:sz w:val="24"/>
          <w:szCs w:val="24"/>
        </w:rPr>
      </w:pPr>
    </w:p>
    <w:p w14:paraId="21FEAD39" w14:textId="77777777" w:rsidR="004E003E" w:rsidRDefault="004E003E" w:rsidP="004E003E">
      <w:pPr>
        <w:pStyle w:val="BodyText"/>
        <w:tabs>
          <w:tab w:val="left" w:pos="180"/>
          <w:tab w:val="left" w:pos="360"/>
        </w:tabs>
        <w:spacing w:after="240" w:line="240" w:lineRule="atLeast"/>
        <w:rPr>
          <w:sz w:val="24"/>
          <w:szCs w:val="24"/>
        </w:rPr>
      </w:pPr>
    </w:p>
    <w:p w14:paraId="42481F6D" w14:textId="77777777" w:rsidR="004E003E" w:rsidRPr="0004496C" w:rsidRDefault="004E003E" w:rsidP="004E003E">
      <w:pPr>
        <w:pStyle w:val="BodyText"/>
        <w:tabs>
          <w:tab w:val="left" w:pos="180"/>
          <w:tab w:val="left" w:pos="360"/>
        </w:tabs>
        <w:spacing w:after="240" w:line="240" w:lineRule="atLeast"/>
        <w:rPr>
          <w:sz w:val="24"/>
          <w:szCs w:val="24"/>
        </w:rPr>
      </w:pPr>
    </w:p>
    <w:p w14:paraId="63EA6985" w14:textId="77777777" w:rsidR="0004496C" w:rsidRDefault="0004496C" w:rsidP="00CE4072">
      <w:pPr>
        <w:pStyle w:val="Heading4"/>
        <w:keepLines/>
        <w:numPr>
          <w:ilvl w:val="3"/>
          <w:numId w:val="38"/>
        </w:numPr>
        <w:spacing w:after="40" w:line="240" w:lineRule="auto"/>
        <w:rPr>
          <w:b/>
          <w:i w:val="0"/>
          <w:color w:val="auto"/>
          <w:sz w:val="24"/>
          <w:szCs w:val="24"/>
          <w:lang w:bidi="en-US"/>
        </w:rPr>
      </w:pPr>
      <w:r>
        <w:rPr>
          <w:b/>
          <w:i w:val="0"/>
          <w:color w:val="auto"/>
          <w:sz w:val="24"/>
          <w:szCs w:val="24"/>
          <w:lang w:bidi="en-US"/>
        </w:rPr>
        <w:t>API for Get JWT Token</w:t>
      </w:r>
    </w:p>
    <w:p w14:paraId="32DEF3C0" w14:textId="77777777" w:rsidR="004E003E" w:rsidRPr="004E003E" w:rsidRDefault="004E003E" w:rsidP="004E003E">
      <w:pPr>
        <w:pStyle w:val="BodyText"/>
        <w:rPr>
          <w:lang w:bidi="en-US"/>
        </w:rPr>
      </w:pPr>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5"/>
        <w:gridCol w:w="6395"/>
      </w:tblGrid>
      <w:tr w:rsidR="0004496C" w:rsidRPr="0004496C" w14:paraId="7802AF39" w14:textId="77777777" w:rsidTr="00DF3300">
        <w:tc>
          <w:tcPr>
            <w:tcW w:w="3685" w:type="dxa"/>
            <w:shd w:val="clear" w:color="auto" w:fill="auto"/>
          </w:tcPr>
          <w:p w14:paraId="2E39DDD3" w14:textId="77777777" w:rsidR="0004496C" w:rsidRPr="0004496C" w:rsidRDefault="0004496C" w:rsidP="00EA4471">
            <w:pPr>
              <w:pStyle w:val="BodyText"/>
              <w:tabs>
                <w:tab w:val="left" w:pos="180"/>
                <w:tab w:val="left" w:pos="360"/>
              </w:tabs>
              <w:rPr>
                <w:b/>
                <w:sz w:val="22"/>
              </w:rPr>
            </w:pPr>
            <w:r w:rsidRPr="0004496C">
              <w:rPr>
                <w:b/>
                <w:sz w:val="22"/>
              </w:rPr>
              <w:t>Service Description</w:t>
            </w:r>
          </w:p>
        </w:tc>
        <w:tc>
          <w:tcPr>
            <w:tcW w:w="6395" w:type="dxa"/>
            <w:shd w:val="clear" w:color="auto" w:fill="auto"/>
          </w:tcPr>
          <w:p w14:paraId="7CFFAFA8" w14:textId="77777777" w:rsidR="0004496C" w:rsidRPr="0004496C" w:rsidRDefault="0004496C" w:rsidP="00EA4471">
            <w:pPr>
              <w:pStyle w:val="BodyText"/>
              <w:tabs>
                <w:tab w:val="left" w:pos="180"/>
                <w:tab w:val="left" w:pos="360"/>
              </w:tabs>
              <w:rPr>
                <w:b/>
                <w:sz w:val="22"/>
              </w:rPr>
            </w:pPr>
            <w:r w:rsidRPr="0004496C">
              <w:rPr>
                <w:b/>
                <w:i/>
                <w:sz w:val="28"/>
                <w:szCs w:val="24"/>
                <w:lang w:bidi="en-US"/>
              </w:rPr>
              <w:t>Get JWT Token for API Authentication</w:t>
            </w:r>
          </w:p>
        </w:tc>
      </w:tr>
      <w:tr w:rsidR="0004496C" w:rsidRPr="0004496C" w14:paraId="0912D4D1" w14:textId="77777777" w:rsidTr="00DF3300">
        <w:tc>
          <w:tcPr>
            <w:tcW w:w="3685" w:type="dxa"/>
            <w:shd w:val="clear" w:color="auto" w:fill="auto"/>
          </w:tcPr>
          <w:p w14:paraId="1A090CD4" w14:textId="77777777" w:rsidR="0004496C" w:rsidRPr="0004496C" w:rsidRDefault="0004496C" w:rsidP="00EA4471">
            <w:pPr>
              <w:pStyle w:val="BodyText"/>
              <w:tabs>
                <w:tab w:val="left" w:pos="180"/>
                <w:tab w:val="left" w:pos="360"/>
              </w:tabs>
              <w:rPr>
                <w:b/>
                <w:sz w:val="22"/>
              </w:rPr>
            </w:pPr>
            <w:r w:rsidRPr="0004496C">
              <w:rPr>
                <w:b/>
                <w:sz w:val="22"/>
              </w:rPr>
              <w:t>REST API Details</w:t>
            </w:r>
          </w:p>
        </w:tc>
        <w:tc>
          <w:tcPr>
            <w:tcW w:w="6395" w:type="dxa"/>
            <w:shd w:val="clear" w:color="auto" w:fill="auto"/>
          </w:tcPr>
          <w:p w14:paraId="683DE2E0" w14:textId="3295EB14" w:rsidR="0004496C" w:rsidRDefault="007B7CA4" w:rsidP="00EA4471">
            <w:pPr>
              <w:pStyle w:val="BodyText"/>
              <w:tabs>
                <w:tab w:val="left" w:pos="180"/>
                <w:tab w:val="left" w:pos="360"/>
              </w:tabs>
              <w:rPr>
                <w:rStyle w:val="Hyperlink"/>
                <w:rFonts w:ascii="Helvetica" w:hAnsi="Helvetica" w:cs="Helvetica"/>
                <w:szCs w:val="18"/>
                <w:shd w:val="clear" w:color="auto" w:fill="FFFFFF"/>
              </w:rPr>
            </w:pPr>
            <w:hyperlink r:id="rId21" w:history="1">
              <w:r w:rsidR="004F23F4" w:rsidRPr="004F23F4">
                <w:rPr>
                  <w:rStyle w:val="Hyperlink"/>
                  <w:color w:val="auto"/>
                  <w:u w:val="none"/>
                </w:rPr>
                <w:t xml:space="preserve"> </w:t>
              </w:r>
              <w:r w:rsidR="004F23F4" w:rsidRPr="004F23F4">
                <w:rPr>
                  <w:rStyle w:val="Hyperlink"/>
                  <w:rFonts w:ascii="Helvetica" w:hAnsi="Helvetica" w:cs="Helvetica"/>
                  <w:color w:val="auto"/>
                  <w:szCs w:val="18"/>
                  <w:u w:val="none"/>
                  <w:shd w:val="clear" w:color="auto" w:fill="FFFFFF"/>
                </w:rPr>
                <w:t>Birth registration:</w:t>
              </w:r>
              <w:r w:rsidR="004F23F4" w:rsidRPr="00FA4FDF">
                <w:rPr>
                  <w:rStyle w:val="Hyperlink"/>
                  <w:rFonts w:ascii="Helvetica" w:hAnsi="Helvetica" w:cs="Helvetica"/>
                  <w:szCs w:val="18"/>
                  <w:shd w:val="clear" w:color="auto" w:fill="FFFFFF"/>
                </w:rPr>
                <w:t xml:space="preserve"> http://202.61.117.207:8545/getToken</w:t>
              </w:r>
            </w:hyperlink>
          </w:p>
          <w:p w14:paraId="29359E9E" w14:textId="77777777" w:rsidR="004F23F4" w:rsidRPr="0004496C" w:rsidRDefault="004F23F4" w:rsidP="00EA4471">
            <w:pPr>
              <w:pStyle w:val="BodyText"/>
              <w:tabs>
                <w:tab w:val="left" w:pos="180"/>
                <w:tab w:val="left" w:pos="360"/>
              </w:tabs>
              <w:rPr>
                <w:b/>
                <w:sz w:val="22"/>
              </w:rPr>
            </w:pPr>
            <w:r w:rsidRPr="004F23F4">
              <w:rPr>
                <w:rStyle w:val="Hyperlink"/>
                <w:rFonts w:ascii="Helvetica" w:hAnsi="Helvetica" w:cs="Helvetica"/>
                <w:color w:val="auto"/>
                <w:szCs w:val="18"/>
                <w:u w:val="none"/>
                <w:shd w:val="clear" w:color="auto" w:fill="FFFFFF"/>
              </w:rPr>
              <w:t>Death registration:</w:t>
            </w:r>
            <w:r w:rsidRPr="004F23F4">
              <w:rPr>
                <w:rStyle w:val="Hyperlink"/>
                <w:rFonts w:ascii="Helvetica" w:hAnsi="Helvetica" w:cs="Helvetica"/>
                <w:color w:val="auto"/>
                <w:szCs w:val="18"/>
                <w:shd w:val="clear" w:color="auto" w:fill="FFFFFF"/>
              </w:rPr>
              <w:t xml:space="preserve"> </w:t>
            </w:r>
            <w:r w:rsidRPr="004F23F4">
              <w:rPr>
                <w:rStyle w:val="Hyperlink"/>
                <w:rFonts w:ascii="Helvetica" w:hAnsi="Helvetica" w:cs="Helvetica"/>
                <w:szCs w:val="18"/>
                <w:shd w:val="clear" w:color="auto" w:fill="FFFFFF"/>
              </w:rPr>
              <w:t>http://202.61.117.207:8443</w:t>
            </w:r>
            <w:r>
              <w:rPr>
                <w:rStyle w:val="Hyperlink"/>
                <w:rFonts w:ascii="Helvetica" w:hAnsi="Helvetica" w:cs="Helvetica"/>
                <w:szCs w:val="18"/>
                <w:shd w:val="clear" w:color="auto" w:fill="FFFFFF"/>
              </w:rPr>
              <w:t>/</w:t>
            </w:r>
            <w:r w:rsidRPr="004F23F4">
              <w:rPr>
                <w:rStyle w:val="Hyperlink"/>
                <w:rFonts w:ascii="Helvetica" w:hAnsi="Helvetica" w:cs="Helvetica"/>
                <w:szCs w:val="18"/>
                <w:shd w:val="clear" w:color="auto" w:fill="FFFFFF"/>
              </w:rPr>
              <w:t>getToken</w:t>
            </w:r>
          </w:p>
        </w:tc>
      </w:tr>
      <w:tr w:rsidR="0004496C" w:rsidRPr="0004496C" w14:paraId="7EFC63B0" w14:textId="77777777" w:rsidTr="00DF3300">
        <w:tc>
          <w:tcPr>
            <w:tcW w:w="3685" w:type="dxa"/>
            <w:shd w:val="clear" w:color="auto" w:fill="auto"/>
          </w:tcPr>
          <w:p w14:paraId="327AF8FE" w14:textId="77777777" w:rsidR="0004496C" w:rsidRPr="0004496C" w:rsidRDefault="0004496C" w:rsidP="00EA4471">
            <w:pPr>
              <w:pStyle w:val="BodyText"/>
              <w:tabs>
                <w:tab w:val="left" w:pos="180"/>
                <w:tab w:val="left" w:pos="360"/>
              </w:tabs>
              <w:rPr>
                <w:b/>
                <w:sz w:val="22"/>
              </w:rPr>
            </w:pPr>
            <w:r w:rsidRPr="0004496C">
              <w:rPr>
                <w:b/>
                <w:sz w:val="22"/>
              </w:rPr>
              <w:t>Method</w:t>
            </w:r>
          </w:p>
        </w:tc>
        <w:tc>
          <w:tcPr>
            <w:tcW w:w="6395" w:type="dxa"/>
            <w:shd w:val="clear" w:color="auto" w:fill="auto"/>
          </w:tcPr>
          <w:p w14:paraId="32AF026A" w14:textId="77777777" w:rsidR="0004496C" w:rsidRPr="0004496C" w:rsidRDefault="0004496C" w:rsidP="00EA4471">
            <w:pPr>
              <w:pStyle w:val="BodyText"/>
              <w:tabs>
                <w:tab w:val="left" w:pos="180"/>
                <w:tab w:val="left" w:pos="360"/>
              </w:tabs>
              <w:rPr>
                <w:sz w:val="22"/>
              </w:rPr>
            </w:pPr>
            <w:r w:rsidRPr="0004496C">
              <w:rPr>
                <w:sz w:val="22"/>
              </w:rPr>
              <w:t>POST</w:t>
            </w:r>
          </w:p>
        </w:tc>
      </w:tr>
      <w:tr w:rsidR="0004496C" w:rsidRPr="0004496C" w14:paraId="035966C4" w14:textId="77777777" w:rsidTr="00DF3300">
        <w:tc>
          <w:tcPr>
            <w:tcW w:w="3685" w:type="dxa"/>
            <w:shd w:val="clear" w:color="auto" w:fill="auto"/>
          </w:tcPr>
          <w:p w14:paraId="33894635" w14:textId="77777777" w:rsidR="0004496C" w:rsidRPr="0004496C" w:rsidRDefault="0004496C" w:rsidP="00EA4471">
            <w:pPr>
              <w:pStyle w:val="BodyText"/>
              <w:tabs>
                <w:tab w:val="left" w:pos="180"/>
                <w:tab w:val="left" w:pos="360"/>
              </w:tabs>
              <w:rPr>
                <w:b/>
                <w:sz w:val="22"/>
              </w:rPr>
            </w:pPr>
            <w:r w:rsidRPr="0004496C">
              <w:rPr>
                <w:b/>
                <w:sz w:val="22"/>
              </w:rPr>
              <w:t>Input</w:t>
            </w:r>
          </w:p>
        </w:tc>
        <w:tc>
          <w:tcPr>
            <w:tcW w:w="6395" w:type="dxa"/>
            <w:shd w:val="clear" w:color="auto" w:fill="auto"/>
          </w:tcPr>
          <w:p w14:paraId="34572F0E" w14:textId="77777777" w:rsidR="0004496C" w:rsidRPr="0004496C" w:rsidRDefault="0004496C" w:rsidP="00EA4471">
            <w:pPr>
              <w:jc w:val="both"/>
              <w:rPr>
                <w:rFonts w:ascii="Helvetica" w:hAnsi="Helvetica" w:cs="Helvetica"/>
                <w:color w:val="505050"/>
                <w:szCs w:val="18"/>
                <w:shd w:val="clear" w:color="auto" w:fill="FFFFFF"/>
              </w:rPr>
            </w:pPr>
            <w:r w:rsidRPr="0004496C">
              <w:rPr>
                <w:rFonts w:ascii="Georgia" w:hAnsi="Georgia"/>
                <w:b/>
                <w:sz w:val="22"/>
              </w:rPr>
              <w:t>Content-Type</w:t>
            </w:r>
            <w:r w:rsidRPr="0004496C">
              <w:rPr>
                <w:rFonts w:ascii="Georgia" w:hAnsi="Georgia"/>
                <w:sz w:val="22"/>
              </w:rPr>
              <w:t xml:space="preserve">:- </w:t>
            </w:r>
            <w:r w:rsidRPr="0004496C">
              <w:rPr>
                <w:rFonts w:ascii="Helvetica" w:hAnsi="Helvetica" w:cs="Helvetica"/>
                <w:color w:val="505050"/>
                <w:szCs w:val="18"/>
                <w:shd w:val="clear" w:color="auto" w:fill="FFFFFF"/>
              </w:rPr>
              <w:t>application/x-www-form-urlencoded</w:t>
            </w:r>
            <w:r w:rsidRPr="0004496C">
              <w:rPr>
                <w:rFonts w:ascii="Georgia" w:hAnsi="Georgia"/>
                <w:sz w:val="22"/>
              </w:rPr>
              <w:t xml:space="preserve"> </w:t>
            </w:r>
          </w:p>
          <w:p w14:paraId="0FB4F0B9" w14:textId="77777777" w:rsidR="0004496C" w:rsidRPr="0004496C" w:rsidRDefault="0004496C" w:rsidP="00EA4471">
            <w:pPr>
              <w:jc w:val="both"/>
              <w:rPr>
                <w:rFonts w:ascii="Helvetica" w:hAnsi="Helvetica" w:cs="Helvetica"/>
                <w:color w:val="505050"/>
                <w:szCs w:val="18"/>
                <w:shd w:val="clear" w:color="auto" w:fill="FFFFFF"/>
              </w:rPr>
            </w:pPr>
            <w:r w:rsidRPr="0004496C">
              <w:rPr>
                <w:rFonts w:ascii="Helvetica" w:hAnsi="Helvetica" w:cs="Helvetica"/>
                <w:b/>
                <w:color w:val="505050"/>
                <w:szCs w:val="18"/>
                <w:shd w:val="clear" w:color="auto" w:fill="FFFFFF"/>
              </w:rPr>
              <w:t>Body</w:t>
            </w:r>
            <w:r w:rsidRPr="0004496C">
              <w:rPr>
                <w:rFonts w:ascii="Helvetica" w:hAnsi="Helvetica" w:cs="Helvetica"/>
                <w:color w:val="505050"/>
                <w:szCs w:val="18"/>
                <w:shd w:val="clear" w:color="auto" w:fill="FFFFFF"/>
              </w:rPr>
              <w:t>: - email:aofficer@webel.com</w:t>
            </w:r>
          </w:p>
          <w:p w14:paraId="2B83AB5F" w14:textId="77777777" w:rsidR="0004496C" w:rsidRPr="0004496C" w:rsidRDefault="0004496C" w:rsidP="00EA4471">
            <w:pPr>
              <w:pStyle w:val="ListParagraph"/>
              <w:ind w:left="1800"/>
              <w:jc w:val="both"/>
              <w:rPr>
                <w:rFonts w:ascii="Helvetica" w:hAnsi="Helvetica" w:cs="Helvetica"/>
                <w:color w:val="505050"/>
                <w:szCs w:val="18"/>
                <w:shd w:val="clear" w:color="auto" w:fill="FFFFFF"/>
              </w:rPr>
            </w:pPr>
            <w:r w:rsidRPr="0004496C">
              <w:rPr>
                <w:rFonts w:ascii="Helvetica" w:hAnsi="Helvetica" w:cs="Helvetica"/>
                <w:color w:val="505050"/>
                <w:szCs w:val="18"/>
                <w:shd w:val="clear" w:color="auto" w:fill="FFFFFF"/>
              </w:rPr>
              <w:t>password:Zzwisfbuzh4tQ@25</w:t>
            </w:r>
          </w:p>
          <w:p w14:paraId="75521DE5" w14:textId="77777777" w:rsidR="0004496C" w:rsidRPr="0004496C" w:rsidRDefault="0004496C" w:rsidP="00EA4471">
            <w:pPr>
              <w:pStyle w:val="ListParagraph"/>
              <w:ind w:left="1800"/>
              <w:jc w:val="both"/>
              <w:rPr>
                <w:rFonts w:ascii="Helvetica" w:hAnsi="Helvetica" w:cs="Helvetica"/>
                <w:color w:val="505050"/>
                <w:szCs w:val="18"/>
                <w:shd w:val="clear" w:color="auto" w:fill="FFFFFF"/>
              </w:rPr>
            </w:pPr>
            <w:r w:rsidRPr="0004496C">
              <w:rPr>
                <w:rFonts w:ascii="Helvetica" w:hAnsi="Helvetica" w:cs="Helvetica"/>
                <w:color w:val="505050"/>
                <w:szCs w:val="18"/>
                <w:shd w:val="clear" w:color="auto" w:fill="FFFFFF"/>
              </w:rPr>
              <w:t>phone:9804567248</w:t>
            </w:r>
          </w:p>
          <w:p w14:paraId="6A51D7D8" w14:textId="77777777" w:rsidR="0004496C" w:rsidRPr="0004496C" w:rsidRDefault="0004496C" w:rsidP="00EA4471">
            <w:pPr>
              <w:pStyle w:val="ListParagraph"/>
              <w:ind w:left="1800"/>
              <w:jc w:val="both"/>
              <w:rPr>
                <w:rFonts w:ascii="Helvetica" w:hAnsi="Helvetica" w:cs="Helvetica"/>
                <w:color w:val="505050"/>
                <w:szCs w:val="18"/>
                <w:shd w:val="clear" w:color="auto" w:fill="FFFFFF"/>
              </w:rPr>
            </w:pPr>
            <w:r w:rsidRPr="0004496C">
              <w:rPr>
                <w:rFonts w:ascii="Helvetica" w:hAnsi="Helvetica" w:cs="Helvetica"/>
                <w:color w:val="505050"/>
                <w:szCs w:val="18"/>
                <w:shd w:val="clear" w:color="auto" w:fill="FFFFFF"/>
              </w:rPr>
              <w:t>rolename:aofficer</w:t>
            </w:r>
          </w:p>
          <w:p w14:paraId="60D26AD5" w14:textId="77777777" w:rsidR="0004496C" w:rsidRPr="0004496C" w:rsidRDefault="0004496C" w:rsidP="00EA4471">
            <w:pPr>
              <w:pStyle w:val="ListParagraph"/>
              <w:ind w:left="1800"/>
              <w:rPr>
                <w:rFonts w:ascii="Helvetica" w:hAnsi="Helvetica" w:cs="Helvetica"/>
                <w:color w:val="505050"/>
                <w:szCs w:val="18"/>
                <w:shd w:val="clear" w:color="auto" w:fill="FFFFFF"/>
              </w:rPr>
            </w:pPr>
          </w:p>
        </w:tc>
      </w:tr>
      <w:tr w:rsidR="0004496C" w:rsidRPr="0004496C" w14:paraId="3550FDD4" w14:textId="77777777" w:rsidTr="00DF3300">
        <w:tc>
          <w:tcPr>
            <w:tcW w:w="3685" w:type="dxa"/>
            <w:shd w:val="clear" w:color="auto" w:fill="auto"/>
          </w:tcPr>
          <w:p w14:paraId="17C82A92" w14:textId="77777777" w:rsidR="0004496C" w:rsidRPr="0004496C" w:rsidRDefault="0004496C" w:rsidP="00EA4471">
            <w:pPr>
              <w:pStyle w:val="BodyText"/>
              <w:tabs>
                <w:tab w:val="left" w:pos="180"/>
                <w:tab w:val="left" w:pos="360"/>
              </w:tabs>
              <w:rPr>
                <w:b/>
                <w:sz w:val="22"/>
              </w:rPr>
            </w:pPr>
            <w:r w:rsidRPr="0004496C">
              <w:rPr>
                <w:b/>
                <w:sz w:val="22"/>
              </w:rPr>
              <w:t>Input Parameter Description</w:t>
            </w:r>
          </w:p>
        </w:tc>
        <w:tc>
          <w:tcPr>
            <w:tcW w:w="6395" w:type="dxa"/>
            <w:shd w:val="clear" w:color="auto" w:fill="auto"/>
          </w:tcPr>
          <w:p w14:paraId="7515F3CF" w14:textId="77777777" w:rsidR="0004496C" w:rsidRPr="0004496C" w:rsidRDefault="00A73613" w:rsidP="00EA4471">
            <w:pPr>
              <w:pStyle w:val="BodyText"/>
              <w:tabs>
                <w:tab w:val="left" w:pos="180"/>
                <w:tab w:val="left" w:pos="360"/>
              </w:tabs>
              <w:spacing w:after="0"/>
              <w:rPr>
                <w:sz w:val="22"/>
              </w:rPr>
            </w:pPr>
            <w:r w:rsidRPr="0004496C">
              <w:rPr>
                <w:sz w:val="22"/>
              </w:rPr>
              <w:t>Email: - Registered</w:t>
            </w:r>
            <w:r w:rsidR="0004496C" w:rsidRPr="0004496C">
              <w:rPr>
                <w:sz w:val="22"/>
              </w:rPr>
              <w:t xml:space="preserve"> user’s email id.</w:t>
            </w:r>
          </w:p>
          <w:p w14:paraId="6637450E" w14:textId="77777777" w:rsidR="0004496C" w:rsidRPr="0004496C" w:rsidRDefault="00A73613" w:rsidP="00EA4471">
            <w:pPr>
              <w:pStyle w:val="BodyText"/>
              <w:tabs>
                <w:tab w:val="left" w:pos="180"/>
                <w:tab w:val="left" w:pos="360"/>
              </w:tabs>
              <w:spacing w:after="0"/>
              <w:rPr>
                <w:sz w:val="22"/>
              </w:rPr>
            </w:pPr>
            <w:r w:rsidRPr="0004496C">
              <w:rPr>
                <w:sz w:val="22"/>
              </w:rPr>
              <w:t>Password</w:t>
            </w:r>
            <w:r w:rsidR="0004496C" w:rsidRPr="0004496C">
              <w:rPr>
                <w:sz w:val="22"/>
              </w:rPr>
              <w:t>: - Registered user’s password.</w:t>
            </w:r>
          </w:p>
          <w:p w14:paraId="716129D6" w14:textId="77777777" w:rsidR="0004496C" w:rsidRPr="0004496C" w:rsidRDefault="00A73613" w:rsidP="00EA4471">
            <w:pPr>
              <w:pStyle w:val="BodyText"/>
              <w:tabs>
                <w:tab w:val="left" w:pos="180"/>
                <w:tab w:val="left" w:pos="360"/>
              </w:tabs>
              <w:spacing w:after="0"/>
              <w:rPr>
                <w:sz w:val="22"/>
              </w:rPr>
            </w:pPr>
            <w:r w:rsidRPr="0004496C">
              <w:rPr>
                <w:sz w:val="22"/>
              </w:rPr>
              <w:t>Phone</w:t>
            </w:r>
            <w:r w:rsidR="0004496C" w:rsidRPr="0004496C">
              <w:rPr>
                <w:sz w:val="22"/>
              </w:rPr>
              <w:t>: Registered user’s mobile number.</w:t>
            </w:r>
          </w:p>
          <w:p w14:paraId="378EEB55" w14:textId="77777777" w:rsidR="0004496C" w:rsidRPr="0004496C" w:rsidRDefault="00A73613" w:rsidP="00EA4471">
            <w:pPr>
              <w:pStyle w:val="BodyText"/>
              <w:tabs>
                <w:tab w:val="left" w:pos="180"/>
                <w:tab w:val="left" w:pos="360"/>
              </w:tabs>
              <w:spacing w:after="0"/>
              <w:rPr>
                <w:sz w:val="22"/>
              </w:rPr>
            </w:pPr>
            <w:r w:rsidRPr="0004496C">
              <w:rPr>
                <w:sz w:val="22"/>
              </w:rPr>
              <w:t>Role name</w:t>
            </w:r>
            <w:r w:rsidR="0004496C" w:rsidRPr="0004496C">
              <w:rPr>
                <w:sz w:val="22"/>
              </w:rPr>
              <w:t>:- Registered user’s role name.</w:t>
            </w:r>
          </w:p>
          <w:p w14:paraId="00E6E7A3" w14:textId="77777777" w:rsidR="0004496C" w:rsidRPr="0004496C" w:rsidRDefault="0004496C" w:rsidP="00EA4471">
            <w:pPr>
              <w:pStyle w:val="BodyText"/>
              <w:tabs>
                <w:tab w:val="left" w:pos="180"/>
                <w:tab w:val="left" w:pos="360"/>
              </w:tabs>
              <w:spacing w:after="0"/>
              <w:rPr>
                <w:sz w:val="22"/>
              </w:rPr>
            </w:pPr>
          </w:p>
        </w:tc>
      </w:tr>
      <w:tr w:rsidR="0004496C" w:rsidRPr="0004496C" w14:paraId="224A6B47" w14:textId="77777777" w:rsidTr="00DF3300">
        <w:tc>
          <w:tcPr>
            <w:tcW w:w="3685" w:type="dxa"/>
            <w:shd w:val="clear" w:color="auto" w:fill="auto"/>
          </w:tcPr>
          <w:p w14:paraId="7F268EE5" w14:textId="77777777" w:rsidR="0004496C" w:rsidRPr="0004496C" w:rsidRDefault="0004496C" w:rsidP="00EA4471">
            <w:pPr>
              <w:pStyle w:val="BodyText"/>
              <w:tabs>
                <w:tab w:val="left" w:pos="180"/>
                <w:tab w:val="left" w:pos="360"/>
              </w:tabs>
              <w:rPr>
                <w:b/>
                <w:sz w:val="22"/>
              </w:rPr>
            </w:pPr>
            <w:r w:rsidRPr="0004496C">
              <w:rPr>
                <w:b/>
                <w:sz w:val="22"/>
              </w:rPr>
              <w:t xml:space="preserve">Output </w:t>
            </w:r>
          </w:p>
        </w:tc>
        <w:tc>
          <w:tcPr>
            <w:tcW w:w="6395" w:type="dxa"/>
            <w:shd w:val="clear" w:color="auto" w:fill="auto"/>
          </w:tcPr>
          <w:p w14:paraId="0544ED94" w14:textId="77777777" w:rsidR="00C747C9" w:rsidRPr="00C747C9" w:rsidRDefault="00C747C9" w:rsidP="00C747C9">
            <w:pPr>
              <w:rPr>
                <w:rFonts w:ascii="Helvetica" w:hAnsi="Helvetica" w:cs="Helvetica"/>
                <w:color w:val="505050"/>
                <w:szCs w:val="18"/>
                <w:shd w:val="clear" w:color="auto" w:fill="FFFFFF"/>
              </w:rPr>
            </w:pPr>
            <w:r w:rsidRPr="00C747C9">
              <w:rPr>
                <w:rFonts w:ascii="Helvetica" w:hAnsi="Helvetica" w:cs="Helvetica"/>
                <w:color w:val="505050"/>
                <w:szCs w:val="18"/>
                <w:shd w:val="clear" w:color="auto" w:fill="FFFFFF"/>
              </w:rPr>
              <w:t>Ex:-  {</w:t>
            </w:r>
          </w:p>
          <w:p w14:paraId="405B04BB" w14:textId="77777777" w:rsidR="00C747C9" w:rsidRPr="00C747C9" w:rsidRDefault="00C747C9" w:rsidP="00C747C9">
            <w:pPr>
              <w:rPr>
                <w:rFonts w:ascii="Helvetica" w:hAnsi="Helvetica" w:cs="Helvetica"/>
                <w:color w:val="505050"/>
                <w:szCs w:val="18"/>
                <w:shd w:val="clear" w:color="auto" w:fill="FFFFFF"/>
              </w:rPr>
            </w:pPr>
            <w:r w:rsidRPr="00C747C9">
              <w:rPr>
                <w:rFonts w:ascii="Helvetica" w:hAnsi="Helvetica" w:cs="Helvetica"/>
                <w:color w:val="505050"/>
                <w:szCs w:val="18"/>
                <w:shd w:val="clear" w:color="auto" w:fill="FFFFFF"/>
              </w:rPr>
              <w:t xml:space="preserve">    "token": "Bearer eyJhbGciOiJIUzI1NiIsInR5cCI6IkpXVCJ9.eyJ1c2VyX2lkIjoxLCJpYXQiOjE1NTM2Nzc0NzYsImV4cCI6MTU1MzY3ODA3Nn0.13QDJ1sPhDO6uTP8lg-hCFhCJKZV_Roqk23LaBCliIQ",</w:t>
            </w:r>
          </w:p>
          <w:p w14:paraId="7ED15C16" w14:textId="77777777" w:rsidR="00C747C9" w:rsidRPr="00C747C9" w:rsidRDefault="00C747C9" w:rsidP="00C747C9">
            <w:pPr>
              <w:rPr>
                <w:rFonts w:ascii="Helvetica" w:hAnsi="Helvetica" w:cs="Helvetica"/>
                <w:color w:val="505050"/>
                <w:szCs w:val="18"/>
                <w:shd w:val="clear" w:color="auto" w:fill="FFFFFF"/>
              </w:rPr>
            </w:pPr>
            <w:r w:rsidRPr="00C747C9">
              <w:rPr>
                <w:rFonts w:ascii="Helvetica" w:hAnsi="Helvetica" w:cs="Helvetica"/>
                <w:color w:val="505050"/>
                <w:szCs w:val="18"/>
                <w:shd w:val="clear" w:color="auto" w:fill="FFFFFF"/>
              </w:rPr>
              <w:t xml:space="preserve">    "success": true</w:t>
            </w:r>
          </w:p>
          <w:p w14:paraId="40C6B63F" w14:textId="77777777" w:rsidR="0004496C" w:rsidRPr="0004496C" w:rsidRDefault="00C747C9" w:rsidP="00C747C9">
            <w:pPr>
              <w:pStyle w:val="BodyText"/>
              <w:tabs>
                <w:tab w:val="left" w:pos="180"/>
                <w:tab w:val="left" w:pos="360"/>
              </w:tabs>
              <w:spacing w:after="0"/>
              <w:rPr>
                <w:sz w:val="22"/>
              </w:rPr>
            </w:pPr>
            <w:r w:rsidRPr="00C747C9">
              <w:rPr>
                <w:rFonts w:ascii="Helvetica" w:hAnsi="Helvetica" w:cs="Helvetica"/>
                <w:color w:val="505050"/>
                <w:szCs w:val="18"/>
                <w:shd w:val="clear" w:color="auto" w:fill="FFFFFF"/>
              </w:rPr>
              <w:t>}</w:t>
            </w:r>
          </w:p>
        </w:tc>
      </w:tr>
      <w:tr w:rsidR="0004496C" w:rsidRPr="0004496C" w14:paraId="1CE33E21" w14:textId="77777777" w:rsidTr="00DF3300">
        <w:tc>
          <w:tcPr>
            <w:tcW w:w="3685" w:type="dxa"/>
            <w:shd w:val="clear" w:color="auto" w:fill="auto"/>
          </w:tcPr>
          <w:p w14:paraId="1C0234D9" w14:textId="77777777" w:rsidR="0004496C" w:rsidRPr="0004496C" w:rsidRDefault="0004496C" w:rsidP="00EA4471">
            <w:pPr>
              <w:pStyle w:val="BodyText"/>
              <w:tabs>
                <w:tab w:val="left" w:pos="180"/>
                <w:tab w:val="left" w:pos="360"/>
              </w:tabs>
              <w:rPr>
                <w:b/>
                <w:sz w:val="22"/>
              </w:rPr>
            </w:pPr>
            <w:r w:rsidRPr="0004496C">
              <w:rPr>
                <w:b/>
                <w:sz w:val="22"/>
              </w:rPr>
              <w:t>Output Parameter Description</w:t>
            </w:r>
          </w:p>
        </w:tc>
        <w:tc>
          <w:tcPr>
            <w:tcW w:w="6395" w:type="dxa"/>
            <w:shd w:val="clear" w:color="auto" w:fill="auto"/>
          </w:tcPr>
          <w:p w14:paraId="1BB22933" w14:textId="77777777" w:rsidR="0004496C" w:rsidRPr="0004496C" w:rsidRDefault="0004496C" w:rsidP="00EA4471">
            <w:pPr>
              <w:pStyle w:val="BodyText"/>
              <w:tabs>
                <w:tab w:val="left" w:pos="180"/>
                <w:tab w:val="left" w:pos="360"/>
              </w:tabs>
              <w:spacing w:after="0"/>
              <w:rPr>
                <w:rFonts w:ascii="Helvetica" w:hAnsi="Helvetica" w:cs="Helvetica"/>
                <w:szCs w:val="18"/>
                <w:shd w:val="clear" w:color="auto" w:fill="FFFFFF"/>
              </w:rPr>
            </w:pPr>
            <w:r w:rsidRPr="0004496C">
              <w:rPr>
                <w:rFonts w:ascii="Helvetica" w:hAnsi="Helvetica" w:cs="Helvetica"/>
                <w:szCs w:val="18"/>
                <w:shd w:val="clear" w:color="auto" w:fill="FFFFFF"/>
              </w:rPr>
              <w:t>token:-  JWT token</w:t>
            </w:r>
          </w:p>
        </w:tc>
      </w:tr>
    </w:tbl>
    <w:p w14:paraId="54D33F18" w14:textId="77777777" w:rsidR="004E003E" w:rsidRDefault="004E003E" w:rsidP="004E003E">
      <w:pPr>
        <w:pStyle w:val="Heading4"/>
        <w:keepLines/>
        <w:numPr>
          <w:ilvl w:val="0"/>
          <w:numId w:val="0"/>
        </w:numPr>
        <w:spacing w:after="40" w:line="240" w:lineRule="auto"/>
        <w:ind w:left="1080"/>
        <w:rPr>
          <w:b/>
          <w:i w:val="0"/>
          <w:color w:val="auto"/>
          <w:szCs w:val="24"/>
          <w:lang w:bidi="en-US"/>
        </w:rPr>
      </w:pPr>
    </w:p>
    <w:p w14:paraId="47286405" w14:textId="77777777" w:rsidR="004E003E" w:rsidRDefault="004E003E" w:rsidP="004E003E">
      <w:pPr>
        <w:pStyle w:val="BodyText"/>
        <w:rPr>
          <w:lang w:bidi="en-US"/>
        </w:rPr>
      </w:pPr>
    </w:p>
    <w:p w14:paraId="7391E7A9" w14:textId="77777777" w:rsidR="004E003E" w:rsidRDefault="004E003E" w:rsidP="004E003E">
      <w:pPr>
        <w:pStyle w:val="BodyText"/>
        <w:rPr>
          <w:lang w:bidi="en-US"/>
        </w:rPr>
      </w:pPr>
    </w:p>
    <w:p w14:paraId="3F71220D" w14:textId="77777777" w:rsidR="004E003E" w:rsidRDefault="004E003E" w:rsidP="004E003E">
      <w:pPr>
        <w:pStyle w:val="BodyText"/>
        <w:rPr>
          <w:lang w:bidi="en-US"/>
        </w:rPr>
      </w:pPr>
    </w:p>
    <w:p w14:paraId="723416AD" w14:textId="77777777" w:rsidR="004E003E" w:rsidRDefault="004E003E" w:rsidP="004E003E">
      <w:pPr>
        <w:pStyle w:val="BodyText"/>
        <w:rPr>
          <w:lang w:bidi="en-US"/>
        </w:rPr>
      </w:pPr>
    </w:p>
    <w:p w14:paraId="5356CF67" w14:textId="77777777" w:rsidR="004E003E" w:rsidRDefault="004E003E" w:rsidP="004E003E">
      <w:pPr>
        <w:pStyle w:val="BodyText"/>
        <w:rPr>
          <w:lang w:bidi="en-US"/>
        </w:rPr>
      </w:pPr>
    </w:p>
    <w:p w14:paraId="445F7344" w14:textId="77777777" w:rsidR="004E003E" w:rsidRDefault="004E003E" w:rsidP="004E003E">
      <w:pPr>
        <w:pStyle w:val="BodyText"/>
        <w:rPr>
          <w:lang w:bidi="en-US"/>
        </w:rPr>
      </w:pPr>
    </w:p>
    <w:p w14:paraId="1CD5D12C" w14:textId="77777777" w:rsidR="004E003E" w:rsidRDefault="004E003E" w:rsidP="004E003E">
      <w:pPr>
        <w:pStyle w:val="BodyText"/>
        <w:rPr>
          <w:lang w:bidi="en-US"/>
        </w:rPr>
      </w:pPr>
    </w:p>
    <w:p w14:paraId="51C633D0" w14:textId="77777777" w:rsidR="004E003E" w:rsidRDefault="004E003E" w:rsidP="004E003E">
      <w:pPr>
        <w:pStyle w:val="BodyText"/>
        <w:rPr>
          <w:lang w:bidi="en-US"/>
        </w:rPr>
      </w:pPr>
    </w:p>
    <w:p w14:paraId="3BBEA08F" w14:textId="77777777" w:rsidR="004E003E" w:rsidRDefault="004E003E" w:rsidP="004E003E">
      <w:pPr>
        <w:pStyle w:val="BodyText"/>
        <w:rPr>
          <w:lang w:bidi="en-US"/>
        </w:rPr>
      </w:pPr>
    </w:p>
    <w:p w14:paraId="1B225A4E" w14:textId="77777777" w:rsidR="004E003E" w:rsidRDefault="004E003E" w:rsidP="004E003E">
      <w:pPr>
        <w:pStyle w:val="BodyText"/>
        <w:rPr>
          <w:lang w:bidi="en-US"/>
        </w:rPr>
      </w:pPr>
    </w:p>
    <w:p w14:paraId="0FEF1956" w14:textId="77777777" w:rsidR="004E003E" w:rsidRDefault="004E003E" w:rsidP="004E003E">
      <w:pPr>
        <w:pStyle w:val="BodyText"/>
        <w:rPr>
          <w:lang w:bidi="en-US"/>
        </w:rPr>
      </w:pPr>
    </w:p>
    <w:p w14:paraId="62ABB827" w14:textId="77777777" w:rsidR="004E003E" w:rsidRDefault="004E003E" w:rsidP="004E003E">
      <w:pPr>
        <w:pStyle w:val="BodyText"/>
        <w:rPr>
          <w:lang w:bidi="en-US"/>
        </w:rPr>
      </w:pPr>
    </w:p>
    <w:p w14:paraId="70C4AE0B" w14:textId="77777777" w:rsidR="004E003E" w:rsidRDefault="004E003E" w:rsidP="004E003E">
      <w:pPr>
        <w:pStyle w:val="BodyText"/>
        <w:rPr>
          <w:lang w:bidi="en-US"/>
        </w:rPr>
      </w:pPr>
    </w:p>
    <w:p w14:paraId="4455E231" w14:textId="77777777" w:rsidR="004E003E" w:rsidRPr="004E003E" w:rsidRDefault="004E003E" w:rsidP="004E003E">
      <w:pPr>
        <w:pStyle w:val="BodyText"/>
        <w:rPr>
          <w:lang w:bidi="en-US"/>
        </w:rPr>
      </w:pPr>
    </w:p>
    <w:p w14:paraId="2DD357EE" w14:textId="77777777" w:rsidR="0004496C" w:rsidRDefault="0004496C" w:rsidP="00CE4072">
      <w:pPr>
        <w:pStyle w:val="Heading4"/>
        <w:keepLines/>
        <w:numPr>
          <w:ilvl w:val="3"/>
          <w:numId w:val="38"/>
        </w:numPr>
        <w:spacing w:after="40" w:line="240" w:lineRule="auto"/>
        <w:rPr>
          <w:b/>
          <w:i w:val="0"/>
          <w:color w:val="auto"/>
          <w:szCs w:val="24"/>
          <w:lang w:bidi="en-US"/>
        </w:rPr>
      </w:pPr>
      <w:r w:rsidRPr="0004496C">
        <w:rPr>
          <w:b/>
          <w:i w:val="0"/>
          <w:color w:val="auto"/>
          <w:szCs w:val="24"/>
          <w:lang w:bidi="en-US"/>
        </w:rPr>
        <w:t>API for Save Birth</w:t>
      </w:r>
      <w:r w:rsidR="004F23F4">
        <w:rPr>
          <w:b/>
          <w:i w:val="0"/>
          <w:color w:val="auto"/>
          <w:szCs w:val="24"/>
          <w:lang w:bidi="en-US"/>
        </w:rPr>
        <w:t>/Death</w:t>
      </w:r>
      <w:r w:rsidRPr="0004496C">
        <w:rPr>
          <w:b/>
          <w:i w:val="0"/>
          <w:color w:val="auto"/>
          <w:szCs w:val="24"/>
          <w:lang w:bidi="en-US"/>
        </w:rPr>
        <w:t xml:space="preserve"> Record</w:t>
      </w:r>
    </w:p>
    <w:p w14:paraId="1FE10F0B" w14:textId="77777777" w:rsidR="004E003E" w:rsidRPr="004E003E" w:rsidRDefault="004E003E" w:rsidP="004E003E">
      <w:pPr>
        <w:pStyle w:val="BodyText"/>
        <w:tabs>
          <w:tab w:val="left" w:pos="1170"/>
        </w:tabs>
        <w:rPr>
          <w:lang w:bidi="en-US"/>
        </w:rPr>
      </w:pPr>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15"/>
        <w:gridCol w:w="6665"/>
      </w:tblGrid>
      <w:tr w:rsidR="0004496C" w:rsidRPr="0004496C" w14:paraId="72CE041A" w14:textId="77777777" w:rsidTr="00EA4471">
        <w:tc>
          <w:tcPr>
            <w:tcW w:w="3415" w:type="dxa"/>
            <w:shd w:val="clear" w:color="auto" w:fill="auto"/>
          </w:tcPr>
          <w:p w14:paraId="180ADAB6" w14:textId="77777777" w:rsidR="0004496C" w:rsidRPr="0004496C" w:rsidRDefault="0004496C" w:rsidP="00EA4471">
            <w:pPr>
              <w:pStyle w:val="BodyText"/>
              <w:tabs>
                <w:tab w:val="left" w:pos="180"/>
                <w:tab w:val="left" w:pos="360"/>
              </w:tabs>
              <w:rPr>
                <w:b/>
                <w:sz w:val="22"/>
              </w:rPr>
            </w:pPr>
            <w:r w:rsidRPr="0004496C">
              <w:rPr>
                <w:b/>
                <w:sz w:val="22"/>
              </w:rPr>
              <w:t>Service Description</w:t>
            </w:r>
          </w:p>
        </w:tc>
        <w:tc>
          <w:tcPr>
            <w:tcW w:w="6665" w:type="dxa"/>
            <w:shd w:val="clear" w:color="auto" w:fill="auto"/>
          </w:tcPr>
          <w:p w14:paraId="7375370E" w14:textId="77777777" w:rsidR="0004496C" w:rsidRPr="0004496C" w:rsidRDefault="0004496C" w:rsidP="00EA4471">
            <w:pPr>
              <w:pStyle w:val="BodyText"/>
              <w:tabs>
                <w:tab w:val="left" w:pos="180"/>
                <w:tab w:val="left" w:pos="360"/>
              </w:tabs>
              <w:rPr>
                <w:b/>
                <w:sz w:val="22"/>
              </w:rPr>
            </w:pPr>
            <w:r w:rsidRPr="0004496C">
              <w:rPr>
                <w:b/>
                <w:i/>
                <w:sz w:val="28"/>
                <w:szCs w:val="24"/>
                <w:lang w:bidi="en-US"/>
              </w:rPr>
              <w:t>Save Birth</w:t>
            </w:r>
            <w:r w:rsidR="004F23F4">
              <w:rPr>
                <w:b/>
                <w:i/>
                <w:sz w:val="28"/>
                <w:szCs w:val="24"/>
                <w:lang w:bidi="en-US"/>
              </w:rPr>
              <w:t>/Death</w:t>
            </w:r>
            <w:r w:rsidRPr="0004496C">
              <w:rPr>
                <w:b/>
                <w:i/>
                <w:sz w:val="28"/>
                <w:szCs w:val="24"/>
                <w:lang w:bidi="en-US"/>
              </w:rPr>
              <w:t xml:space="preserve"> Record</w:t>
            </w:r>
          </w:p>
        </w:tc>
      </w:tr>
      <w:tr w:rsidR="0004496C" w:rsidRPr="0004496C" w14:paraId="3CD9A781" w14:textId="77777777" w:rsidTr="00EA4471">
        <w:tc>
          <w:tcPr>
            <w:tcW w:w="3415" w:type="dxa"/>
            <w:shd w:val="clear" w:color="auto" w:fill="auto"/>
          </w:tcPr>
          <w:p w14:paraId="64804890" w14:textId="77777777" w:rsidR="0004496C" w:rsidRPr="0004496C" w:rsidRDefault="0004496C" w:rsidP="00EA4471">
            <w:pPr>
              <w:pStyle w:val="BodyText"/>
              <w:tabs>
                <w:tab w:val="left" w:pos="180"/>
                <w:tab w:val="left" w:pos="360"/>
              </w:tabs>
              <w:rPr>
                <w:b/>
                <w:sz w:val="22"/>
              </w:rPr>
            </w:pPr>
            <w:r w:rsidRPr="0004496C">
              <w:rPr>
                <w:b/>
                <w:sz w:val="22"/>
              </w:rPr>
              <w:t>REST API Details</w:t>
            </w:r>
          </w:p>
        </w:tc>
        <w:tc>
          <w:tcPr>
            <w:tcW w:w="6665" w:type="dxa"/>
            <w:shd w:val="clear" w:color="auto" w:fill="auto"/>
          </w:tcPr>
          <w:p w14:paraId="286CA48A" w14:textId="0FB94909" w:rsidR="0004496C" w:rsidRDefault="007B7CA4" w:rsidP="00EA4471">
            <w:pPr>
              <w:pStyle w:val="BodyText"/>
              <w:tabs>
                <w:tab w:val="left" w:pos="180"/>
                <w:tab w:val="left" w:pos="360"/>
              </w:tabs>
              <w:rPr>
                <w:rFonts w:ascii="Georgia" w:hAnsi="Georgia"/>
                <w:sz w:val="22"/>
                <w:szCs w:val="22"/>
              </w:rPr>
            </w:pPr>
            <w:hyperlink r:id="rId22" w:history="1">
              <w:r w:rsidR="004F23F4" w:rsidRPr="003952B2">
                <w:rPr>
                  <w:rStyle w:val="Hyperlink"/>
                  <w:rFonts w:ascii="Georgia" w:hAnsi="Georgia"/>
                  <w:color w:val="auto"/>
                  <w:sz w:val="22"/>
                  <w:szCs w:val="22"/>
                  <w:u w:val="none"/>
                </w:rPr>
                <w:t xml:space="preserve">Birth Registration: </w:t>
              </w:r>
              <w:r w:rsidR="004F23F4" w:rsidRPr="00FA4FDF">
                <w:rPr>
                  <w:rStyle w:val="Hyperlink"/>
                  <w:rFonts w:ascii="Helvetica" w:hAnsi="Helvetica" w:cs="Helvetica"/>
                  <w:b/>
                  <w:szCs w:val="18"/>
                  <w:shd w:val="clear" w:color="auto" w:fill="FFFFFF"/>
                </w:rPr>
                <w:t>http://202.61.117.207:8545/saveBirthDetail</w:t>
              </w:r>
            </w:hyperlink>
          </w:p>
          <w:p w14:paraId="6AF10F02" w14:textId="77777777" w:rsidR="004F23F4" w:rsidRPr="0004496C" w:rsidRDefault="004F23F4" w:rsidP="00EA4471">
            <w:pPr>
              <w:pStyle w:val="BodyText"/>
              <w:tabs>
                <w:tab w:val="left" w:pos="180"/>
                <w:tab w:val="left" w:pos="360"/>
              </w:tabs>
              <w:rPr>
                <w:b/>
                <w:sz w:val="22"/>
              </w:rPr>
            </w:pPr>
            <w:r>
              <w:rPr>
                <w:rFonts w:ascii="Georgia" w:hAnsi="Georgia"/>
                <w:sz w:val="22"/>
                <w:szCs w:val="22"/>
              </w:rPr>
              <w:t xml:space="preserve">Death Registration: </w:t>
            </w:r>
            <w:r w:rsidR="003952B2" w:rsidRPr="003952B2">
              <w:rPr>
                <w:rStyle w:val="Hyperlink"/>
                <w:rFonts w:ascii="Helvetica" w:hAnsi="Helvetica" w:cs="Helvetica"/>
                <w:b/>
                <w:szCs w:val="18"/>
                <w:shd w:val="clear" w:color="auto" w:fill="FFFFFF"/>
              </w:rPr>
              <w:t>http://202.61.117.207:8443/saveDeathDetail</w:t>
            </w:r>
          </w:p>
        </w:tc>
      </w:tr>
      <w:tr w:rsidR="0004496C" w:rsidRPr="0004496C" w14:paraId="38A2330A" w14:textId="77777777" w:rsidTr="00EA4471">
        <w:tc>
          <w:tcPr>
            <w:tcW w:w="3415" w:type="dxa"/>
            <w:shd w:val="clear" w:color="auto" w:fill="auto"/>
          </w:tcPr>
          <w:p w14:paraId="04FBC95F" w14:textId="77777777" w:rsidR="0004496C" w:rsidRPr="0004496C" w:rsidRDefault="0004496C" w:rsidP="00EA4471">
            <w:pPr>
              <w:pStyle w:val="BodyText"/>
              <w:tabs>
                <w:tab w:val="left" w:pos="180"/>
                <w:tab w:val="left" w:pos="360"/>
              </w:tabs>
              <w:rPr>
                <w:b/>
                <w:sz w:val="22"/>
              </w:rPr>
            </w:pPr>
            <w:r w:rsidRPr="0004496C">
              <w:rPr>
                <w:b/>
                <w:sz w:val="22"/>
              </w:rPr>
              <w:t>Method</w:t>
            </w:r>
          </w:p>
        </w:tc>
        <w:tc>
          <w:tcPr>
            <w:tcW w:w="6665" w:type="dxa"/>
            <w:shd w:val="clear" w:color="auto" w:fill="auto"/>
          </w:tcPr>
          <w:p w14:paraId="4A68FC41" w14:textId="77777777" w:rsidR="0004496C" w:rsidRPr="0004496C" w:rsidRDefault="0004496C" w:rsidP="00EA4471">
            <w:pPr>
              <w:pStyle w:val="BodyText"/>
              <w:tabs>
                <w:tab w:val="left" w:pos="180"/>
                <w:tab w:val="left" w:pos="360"/>
              </w:tabs>
              <w:rPr>
                <w:sz w:val="22"/>
              </w:rPr>
            </w:pPr>
            <w:r w:rsidRPr="0004496C">
              <w:rPr>
                <w:sz w:val="22"/>
              </w:rPr>
              <w:t>POST</w:t>
            </w:r>
          </w:p>
        </w:tc>
      </w:tr>
      <w:tr w:rsidR="0004496C" w:rsidRPr="0004496C" w14:paraId="7BB6909D" w14:textId="77777777" w:rsidTr="00EA4471">
        <w:tc>
          <w:tcPr>
            <w:tcW w:w="3415" w:type="dxa"/>
            <w:shd w:val="clear" w:color="auto" w:fill="auto"/>
          </w:tcPr>
          <w:p w14:paraId="418CCFEA" w14:textId="77777777" w:rsidR="0004496C" w:rsidRPr="0004496C" w:rsidRDefault="0004496C" w:rsidP="00EA4471">
            <w:pPr>
              <w:pStyle w:val="BodyText"/>
              <w:tabs>
                <w:tab w:val="left" w:pos="180"/>
                <w:tab w:val="left" w:pos="360"/>
              </w:tabs>
              <w:rPr>
                <w:sz w:val="22"/>
              </w:rPr>
            </w:pPr>
            <w:r w:rsidRPr="0004496C">
              <w:rPr>
                <w:sz w:val="22"/>
              </w:rPr>
              <w:t>Input</w:t>
            </w:r>
          </w:p>
        </w:tc>
        <w:tc>
          <w:tcPr>
            <w:tcW w:w="6665" w:type="dxa"/>
            <w:shd w:val="clear" w:color="auto" w:fill="auto"/>
          </w:tcPr>
          <w:p w14:paraId="52111036" w14:textId="77777777" w:rsidR="0004496C" w:rsidRPr="0004496C" w:rsidRDefault="0004496C" w:rsidP="00EA4471">
            <w:pPr>
              <w:rPr>
                <w:rFonts w:ascii="Helvetica" w:hAnsi="Helvetica" w:cs="Helvetica"/>
                <w:color w:val="505050"/>
                <w:szCs w:val="18"/>
                <w:shd w:val="clear" w:color="auto" w:fill="FFFFFF"/>
              </w:rPr>
            </w:pPr>
            <w:r w:rsidRPr="0004496C">
              <w:rPr>
                <w:rFonts w:ascii="Georgia" w:hAnsi="Georgia"/>
                <w:sz w:val="22"/>
              </w:rPr>
              <w:t xml:space="preserve"> </w:t>
            </w:r>
            <w:r w:rsidRPr="0004496C">
              <w:rPr>
                <w:rFonts w:ascii="Georgia" w:hAnsi="Georgia"/>
                <w:b/>
                <w:sz w:val="22"/>
              </w:rPr>
              <w:t>Content-Type</w:t>
            </w:r>
            <w:r w:rsidRPr="0004496C">
              <w:rPr>
                <w:rFonts w:ascii="Georgia" w:hAnsi="Georgia"/>
                <w:sz w:val="22"/>
              </w:rPr>
              <w:t>:- application/xml</w:t>
            </w:r>
          </w:p>
          <w:p w14:paraId="73A7B70A" w14:textId="77777777" w:rsidR="003952B2" w:rsidRDefault="003952B2" w:rsidP="00C747C9">
            <w:pPr>
              <w:rPr>
                <w:rFonts w:ascii="Georgia" w:hAnsi="Georgia"/>
                <w:sz w:val="22"/>
              </w:rPr>
            </w:pPr>
            <w:r>
              <w:rPr>
                <w:rFonts w:ascii="Georgia" w:hAnsi="Georgia"/>
                <w:sz w:val="22"/>
              </w:rPr>
              <w:t>Example for Birth regisrtration:</w:t>
            </w:r>
          </w:p>
          <w:p w14:paraId="0425E928" w14:textId="77777777" w:rsidR="00C747C9" w:rsidRPr="00C747C9" w:rsidRDefault="00C747C9" w:rsidP="00C747C9">
            <w:pPr>
              <w:rPr>
                <w:rFonts w:ascii="Georgia" w:hAnsi="Georgia"/>
                <w:sz w:val="22"/>
              </w:rPr>
            </w:pPr>
            <w:r w:rsidRPr="00C747C9">
              <w:rPr>
                <w:rFonts w:ascii="Georgia" w:hAnsi="Georgia"/>
                <w:sz w:val="22"/>
              </w:rPr>
              <w:t>var settings = {</w:t>
            </w:r>
          </w:p>
          <w:p w14:paraId="3D6E5403" w14:textId="77777777" w:rsidR="00C747C9" w:rsidRPr="00C747C9" w:rsidRDefault="00C747C9" w:rsidP="00C747C9">
            <w:pPr>
              <w:rPr>
                <w:rFonts w:ascii="Georgia" w:hAnsi="Georgia"/>
                <w:sz w:val="22"/>
              </w:rPr>
            </w:pPr>
            <w:r w:rsidRPr="00C747C9">
              <w:rPr>
                <w:rFonts w:ascii="Georgia" w:hAnsi="Georgia"/>
                <w:sz w:val="22"/>
              </w:rPr>
              <w:t xml:space="preserve">  "async": true,</w:t>
            </w:r>
          </w:p>
          <w:p w14:paraId="4C99BE92" w14:textId="77777777" w:rsidR="00C747C9" w:rsidRPr="00C747C9" w:rsidRDefault="00C747C9" w:rsidP="00C747C9">
            <w:pPr>
              <w:rPr>
                <w:rFonts w:ascii="Georgia" w:hAnsi="Georgia"/>
                <w:sz w:val="22"/>
              </w:rPr>
            </w:pPr>
            <w:r w:rsidRPr="00C747C9">
              <w:rPr>
                <w:rFonts w:ascii="Georgia" w:hAnsi="Georgia"/>
                <w:sz w:val="22"/>
              </w:rPr>
              <w:t xml:space="preserve">  "crossDomain": true,</w:t>
            </w:r>
          </w:p>
          <w:p w14:paraId="4130CBD1" w14:textId="77777777" w:rsidR="00C747C9" w:rsidRPr="00C747C9" w:rsidRDefault="00C747C9" w:rsidP="00C747C9">
            <w:pPr>
              <w:rPr>
                <w:rFonts w:ascii="Georgia" w:hAnsi="Georgia"/>
                <w:sz w:val="22"/>
              </w:rPr>
            </w:pPr>
            <w:r w:rsidRPr="00C747C9">
              <w:rPr>
                <w:rFonts w:ascii="Georgia" w:hAnsi="Georgia"/>
                <w:sz w:val="22"/>
              </w:rPr>
              <w:t xml:space="preserve">  "url": "http://202.61.117.207:8545/saveBirthDetail",</w:t>
            </w:r>
          </w:p>
          <w:p w14:paraId="0807F688" w14:textId="77777777" w:rsidR="00C747C9" w:rsidRPr="00C747C9" w:rsidRDefault="00C747C9" w:rsidP="00C747C9">
            <w:pPr>
              <w:rPr>
                <w:rFonts w:ascii="Georgia" w:hAnsi="Georgia"/>
                <w:sz w:val="22"/>
              </w:rPr>
            </w:pPr>
            <w:r w:rsidRPr="00C747C9">
              <w:rPr>
                <w:rFonts w:ascii="Georgia" w:hAnsi="Georgia"/>
                <w:sz w:val="22"/>
              </w:rPr>
              <w:t xml:space="preserve">  "method": "POST",</w:t>
            </w:r>
          </w:p>
          <w:p w14:paraId="34897E92" w14:textId="77777777" w:rsidR="00C747C9" w:rsidRPr="00C747C9" w:rsidRDefault="00C747C9" w:rsidP="00C747C9">
            <w:pPr>
              <w:rPr>
                <w:rFonts w:ascii="Georgia" w:hAnsi="Georgia"/>
                <w:sz w:val="22"/>
              </w:rPr>
            </w:pPr>
            <w:r w:rsidRPr="00C747C9">
              <w:rPr>
                <w:rFonts w:ascii="Georgia" w:hAnsi="Georgia"/>
                <w:sz w:val="22"/>
              </w:rPr>
              <w:t xml:space="preserve">  "headers": {</w:t>
            </w:r>
          </w:p>
          <w:p w14:paraId="19C9859A" w14:textId="77777777" w:rsidR="00C747C9" w:rsidRPr="00C747C9" w:rsidRDefault="00C747C9" w:rsidP="00C747C9">
            <w:pPr>
              <w:rPr>
                <w:rFonts w:ascii="Georgia" w:hAnsi="Georgia"/>
                <w:sz w:val="22"/>
              </w:rPr>
            </w:pPr>
            <w:r w:rsidRPr="00C747C9">
              <w:rPr>
                <w:rFonts w:ascii="Georgia" w:hAnsi="Georgia"/>
                <w:sz w:val="22"/>
              </w:rPr>
              <w:t xml:space="preserve">    "Content-Type": "application/xml",</w:t>
            </w:r>
          </w:p>
          <w:p w14:paraId="63172143" w14:textId="77777777" w:rsidR="00C747C9" w:rsidRPr="00C747C9" w:rsidRDefault="00C747C9" w:rsidP="00C747C9">
            <w:pPr>
              <w:rPr>
                <w:rFonts w:ascii="Georgia" w:hAnsi="Georgia"/>
                <w:sz w:val="22"/>
              </w:rPr>
            </w:pPr>
            <w:r w:rsidRPr="00C747C9">
              <w:rPr>
                <w:rFonts w:ascii="Georgia" w:hAnsi="Georgia"/>
                <w:sz w:val="22"/>
              </w:rPr>
              <w:t xml:space="preserve">    "Authorization": "Bearer eyJhbGciOiJIUzI1NiIsInR5cCI6IkpXVCJ9.eyJ1c2VyX2lkIjoxLCJpYXQiOjE1NTM2Nzc0NzYsImV4cCI6MTU1MzY3ODA3Nn0.13QDJ1sPhDO6uTP8lg-hCFhCJKZV_Roqk23LaBCliIQ",</w:t>
            </w:r>
          </w:p>
          <w:p w14:paraId="0963E9A6" w14:textId="77777777" w:rsidR="00C747C9" w:rsidRPr="00C747C9" w:rsidRDefault="00C747C9" w:rsidP="00C747C9">
            <w:pPr>
              <w:rPr>
                <w:rFonts w:ascii="Georgia" w:hAnsi="Georgia"/>
                <w:sz w:val="22"/>
              </w:rPr>
            </w:pPr>
            <w:r w:rsidRPr="00C747C9">
              <w:rPr>
                <w:rFonts w:ascii="Georgia" w:hAnsi="Georgia"/>
                <w:sz w:val="22"/>
              </w:rPr>
              <w:t xml:space="preserve">    "Cache-Control": "no-cache"</w:t>
            </w:r>
          </w:p>
          <w:p w14:paraId="590744C5" w14:textId="77777777" w:rsidR="00C747C9" w:rsidRPr="00C747C9" w:rsidRDefault="00C747C9" w:rsidP="00C747C9">
            <w:pPr>
              <w:rPr>
                <w:rFonts w:ascii="Georgia" w:hAnsi="Georgia"/>
                <w:sz w:val="22"/>
              </w:rPr>
            </w:pPr>
            <w:r w:rsidRPr="00C747C9">
              <w:rPr>
                <w:rFonts w:ascii="Georgia" w:hAnsi="Georgia"/>
                <w:sz w:val="22"/>
              </w:rPr>
              <w:t xml:space="preserve">  },</w:t>
            </w:r>
          </w:p>
          <w:p w14:paraId="06E60DA4" w14:textId="77777777" w:rsidR="00C747C9" w:rsidRPr="00C747C9" w:rsidRDefault="00C747C9" w:rsidP="00C747C9">
            <w:pPr>
              <w:rPr>
                <w:rFonts w:ascii="Georgia" w:hAnsi="Georgia"/>
                <w:sz w:val="22"/>
              </w:rPr>
            </w:pPr>
            <w:r w:rsidRPr="00C747C9">
              <w:rPr>
                <w:rFonts w:ascii="Georgia" w:hAnsi="Georgia"/>
                <w:sz w:val="22"/>
              </w:rPr>
              <w:t xml:space="preserve">  "data": "&lt;Appl_Data&gt;</w:t>
            </w:r>
          </w:p>
          <w:p w14:paraId="42A5F869" w14:textId="77777777" w:rsidR="00C747C9" w:rsidRPr="00C747C9" w:rsidRDefault="00C747C9" w:rsidP="00C747C9">
            <w:pPr>
              <w:rPr>
                <w:rFonts w:ascii="Georgia" w:hAnsi="Georgia"/>
                <w:sz w:val="22"/>
              </w:rPr>
            </w:pPr>
            <w:r w:rsidRPr="00C747C9">
              <w:rPr>
                <w:rFonts w:ascii="Georgia" w:hAnsi="Georgia"/>
                <w:sz w:val="22"/>
              </w:rPr>
              <w:tab/>
              <w:t>&lt;Meta&gt;</w:t>
            </w:r>
          </w:p>
          <w:p w14:paraId="7437B7F2" w14:textId="77777777" w:rsidR="00C747C9" w:rsidRPr="00C747C9" w:rsidRDefault="00C747C9" w:rsidP="00C747C9">
            <w:pPr>
              <w:rPr>
                <w:rFonts w:ascii="Georgia" w:hAnsi="Georgia"/>
                <w:sz w:val="22"/>
              </w:rPr>
            </w:pPr>
            <w:r w:rsidRPr="00C747C9">
              <w:rPr>
                <w:rFonts w:ascii="Georgia" w:hAnsi="Georgia"/>
                <w:sz w:val="22"/>
              </w:rPr>
              <w:tab/>
            </w:r>
            <w:r w:rsidRPr="00C747C9">
              <w:rPr>
                <w:rFonts w:ascii="Georgia" w:hAnsi="Georgia"/>
                <w:sz w:val="22"/>
              </w:rPr>
              <w:tab/>
              <w:t>&lt;Appl_Nm&gt;Akshita Singh&lt;/Appl_Nm&gt;</w:t>
            </w:r>
          </w:p>
          <w:p w14:paraId="1898BD05" w14:textId="77777777" w:rsidR="00C747C9" w:rsidRPr="00C747C9" w:rsidRDefault="00C747C9" w:rsidP="00C747C9">
            <w:pPr>
              <w:rPr>
                <w:rFonts w:ascii="Georgia" w:hAnsi="Georgia"/>
                <w:sz w:val="22"/>
              </w:rPr>
            </w:pPr>
            <w:r w:rsidRPr="00C747C9">
              <w:rPr>
                <w:rFonts w:ascii="Georgia" w:hAnsi="Georgia"/>
                <w:sz w:val="22"/>
              </w:rPr>
              <w:tab/>
            </w:r>
            <w:r w:rsidRPr="00C747C9">
              <w:rPr>
                <w:rFonts w:ascii="Georgia" w:hAnsi="Georgia"/>
                <w:sz w:val="22"/>
              </w:rPr>
              <w:tab/>
              <w:t>&lt;Appl_Dt&gt;1995-11-23 20:45:40.187&lt;/Appl_Dt&gt;</w:t>
            </w:r>
          </w:p>
          <w:p w14:paraId="36983744" w14:textId="77777777" w:rsidR="00C747C9" w:rsidRPr="00C747C9" w:rsidRDefault="00C747C9" w:rsidP="00C747C9">
            <w:pPr>
              <w:rPr>
                <w:rFonts w:ascii="Georgia" w:hAnsi="Georgia"/>
                <w:sz w:val="22"/>
              </w:rPr>
            </w:pPr>
            <w:r w:rsidRPr="00C747C9">
              <w:rPr>
                <w:rFonts w:ascii="Georgia" w:hAnsi="Georgia"/>
                <w:sz w:val="22"/>
              </w:rPr>
              <w:tab/>
              <w:t>&lt;/Meta&gt;</w:t>
            </w:r>
          </w:p>
          <w:p w14:paraId="088D0C5D" w14:textId="77777777" w:rsidR="00C747C9" w:rsidRPr="00C747C9" w:rsidRDefault="00C747C9" w:rsidP="00C747C9">
            <w:pPr>
              <w:rPr>
                <w:rFonts w:ascii="Georgia" w:hAnsi="Georgia"/>
                <w:sz w:val="22"/>
              </w:rPr>
            </w:pPr>
            <w:r w:rsidRPr="00C747C9">
              <w:rPr>
                <w:rFonts w:ascii="Georgia" w:hAnsi="Georgia"/>
                <w:sz w:val="22"/>
              </w:rPr>
              <w:t>&lt;/Appl_Data&gt;"</w:t>
            </w:r>
          </w:p>
          <w:p w14:paraId="26200B67" w14:textId="77777777" w:rsidR="00C747C9" w:rsidRPr="00C747C9" w:rsidRDefault="00C747C9" w:rsidP="00C747C9">
            <w:pPr>
              <w:rPr>
                <w:rFonts w:ascii="Georgia" w:hAnsi="Georgia"/>
                <w:sz w:val="22"/>
              </w:rPr>
            </w:pPr>
            <w:r w:rsidRPr="00C747C9">
              <w:rPr>
                <w:rFonts w:ascii="Georgia" w:hAnsi="Georgia"/>
                <w:sz w:val="22"/>
              </w:rPr>
              <w:t>}</w:t>
            </w:r>
          </w:p>
          <w:p w14:paraId="36622A10" w14:textId="77777777" w:rsidR="00C747C9" w:rsidRPr="00C747C9" w:rsidRDefault="00C747C9" w:rsidP="00C747C9">
            <w:pPr>
              <w:rPr>
                <w:rFonts w:ascii="Georgia" w:hAnsi="Georgia"/>
                <w:sz w:val="22"/>
              </w:rPr>
            </w:pPr>
            <w:r w:rsidRPr="00C747C9">
              <w:rPr>
                <w:rFonts w:ascii="Georgia" w:hAnsi="Georgia"/>
                <w:sz w:val="22"/>
              </w:rPr>
              <w:t>$.ajax(settings).done(function (response) {</w:t>
            </w:r>
          </w:p>
          <w:p w14:paraId="6EF471C4" w14:textId="77777777" w:rsidR="00C747C9" w:rsidRPr="00C747C9" w:rsidRDefault="00C747C9" w:rsidP="00C747C9">
            <w:pPr>
              <w:rPr>
                <w:rFonts w:ascii="Georgia" w:hAnsi="Georgia"/>
                <w:sz w:val="22"/>
              </w:rPr>
            </w:pPr>
            <w:r w:rsidRPr="00C747C9">
              <w:rPr>
                <w:rFonts w:ascii="Georgia" w:hAnsi="Georgia"/>
                <w:sz w:val="22"/>
              </w:rPr>
              <w:t xml:space="preserve">  console.log(response);</w:t>
            </w:r>
          </w:p>
          <w:p w14:paraId="32BD50C2" w14:textId="77777777" w:rsidR="00C747C9" w:rsidRPr="00C747C9" w:rsidRDefault="00C747C9" w:rsidP="00C747C9">
            <w:pPr>
              <w:rPr>
                <w:rFonts w:ascii="Georgia" w:hAnsi="Georgia"/>
                <w:sz w:val="22"/>
              </w:rPr>
            </w:pPr>
            <w:r w:rsidRPr="00C747C9">
              <w:rPr>
                <w:rFonts w:ascii="Georgia" w:hAnsi="Georgia"/>
                <w:sz w:val="22"/>
              </w:rPr>
              <w:t>});</w:t>
            </w:r>
          </w:p>
          <w:p w14:paraId="23CFF354" w14:textId="77777777" w:rsidR="0004496C" w:rsidRPr="0004496C" w:rsidRDefault="0004496C" w:rsidP="00EA4471">
            <w:pPr>
              <w:ind w:left="1440"/>
              <w:rPr>
                <w:sz w:val="22"/>
              </w:rPr>
            </w:pPr>
          </w:p>
        </w:tc>
      </w:tr>
      <w:tr w:rsidR="0004496C" w:rsidRPr="0004496C" w14:paraId="3AE3CF6B" w14:textId="77777777" w:rsidTr="00EA4471">
        <w:tc>
          <w:tcPr>
            <w:tcW w:w="3415" w:type="dxa"/>
            <w:shd w:val="clear" w:color="auto" w:fill="auto"/>
          </w:tcPr>
          <w:p w14:paraId="25D6D298" w14:textId="77777777" w:rsidR="0004496C" w:rsidRPr="0004496C" w:rsidRDefault="0004496C" w:rsidP="00EA4471">
            <w:pPr>
              <w:pStyle w:val="BodyText"/>
              <w:tabs>
                <w:tab w:val="left" w:pos="180"/>
                <w:tab w:val="left" w:pos="360"/>
              </w:tabs>
              <w:rPr>
                <w:b/>
                <w:sz w:val="22"/>
              </w:rPr>
            </w:pPr>
            <w:r w:rsidRPr="0004496C">
              <w:rPr>
                <w:b/>
                <w:sz w:val="22"/>
              </w:rPr>
              <w:t>Input Parameter Description</w:t>
            </w:r>
          </w:p>
        </w:tc>
        <w:tc>
          <w:tcPr>
            <w:tcW w:w="6665" w:type="dxa"/>
            <w:shd w:val="clear" w:color="auto" w:fill="auto"/>
          </w:tcPr>
          <w:p w14:paraId="3D59D8ED" w14:textId="77777777" w:rsidR="0004496C" w:rsidRPr="0004496C" w:rsidRDefault="0004496C" w:rsidP="00EA4471">
            <w:pPr>
              <w:pStyle w:val="BodyText"/>
              <w:tabs>
                <w:tab w:val="left" w:pos="180"/>
                <w:tab w:val="left" w:pos="360"/>
              </w:tabs>
              <w:spacing w:after="0"/>
              <w:rPr>
                <w:sz w:val="22"/>
              </w:rPr>
            </w:pPr>
            <w:r w:rsidRPr="0004496C">
              <w:rPr>
                <w:sz w:val="22"/>
              </w:rPr>
              <w:t>Input body as XML format of Birth</w:t>
            </w:r>
            <w:r w:rsidR="00923DCE">
              <w:rPr>
                <w:sz w:val="22"/>
              </w:rPr>
              <w:t>/Death</w:t>
            </w:r>
            <w:r w:rsidRPr="0004496C">
              <w:rPr>
                <w:sz w:val="22"/>
              </w:rPr>
              <w:t xml:space="preserve"> Data</w:t>
            </w:r>
          </w:p>
        </w:tc>
      </w:tr>
      <w:tr w:rsidR="0004496C" w:rsidRPr="0004496C" w14:paraId="71A4A7A5" w14:textId="77777777" w:rsidTr="00EA4471">
        <w:tc>
          <w:tcPr>
            <w:tcW w:w="3415" w:type="dxa"/>
            <w:shd w:val="clear" w:color="auto" w:fill="auto"/>
          </w:tcPr>
          <w:p w14:paraId="5099151C" w14:textId="77777777" w:rsidR="0004496C" w:rsidRPr="0004496C" w:rsidRDefault="0004496C" w:rsidP="00EA4471">
            <w:pPr>
              <w:pStyle w:val="BodyText"/>
              <w:tabs>
                <w:tab w:val="left" w:pos="180"/>
                <w:tab w:val="left" w:pos="360"/>
              </w:tabs>
              <w:rPr>
                <w:b/>
                <w:sz w:val="22"/>
              </w:rPr>
            </w:pPr>
            <w:r w:rsidRPr="0004496C">
              <w:rPr>
                <w:b/>
                <w:sz w:val="22"/>
              </w:rPr>
              <w:lastRenderedPageBreak/>
              <w:t xml:space="preserve">Output </w:t>
            </w:r>
          </w:p>
        </w:tc>
        <w:tc>
          <w:tcPr>
            <w:tcW w:w="6665" w:type="dxa"/>
            <w:shd w:val="clear" w:color="auto" w:fill="auto"/>
          </w:tcPr>
          <w:p w14:paraId="1BCBB9D3" w14:textId="77777777" w:rsidR="0004496C" w:rsidRPr="0004496C" w:rsidRDefault="00E83704" w:rsidP="00EA4471">
            <w:pPr>
              <w:pStyle w:val="BodyText"/>
              <w:tabs>
                <w:tab w:val="left" w:pos="180"/>
                <w:tab w:val="left" w:pos="360"/>
              </w:tabs>
              <w:spacing w:after="0"/>
              <w:rPr>
                <w:sz w:val="22"/>
              </w:rPr>
            </w:pPr>
            <w:r>
              <w:rPr>
                <w:rFonts w:ascii="Helvetica" w:hAnsi="Helvetica" w:cs="Helvetica"/>
                <w:color w:val="505050"/>
                <w:szCs w:val="18"/>
                <w:shd w:val="clear" w:color="auto" w:fill="FFFFFF"/>
              </w:rPr>
              <w:t>Transaction Hash (eg-</w:t>
            </w:r>
            <w:r w:rsidRPr="0004496C">
              <w:rPr>
                <w:rFonts w:ascii="Helvetica" w:hAnsi="Helvetica" w:cs="Helvetica"/>
                <w:color w:val="505050"/>
                <w:szCs w:val="18"/>
                <w:shd w:val="clear" w:color="auto" w:fill="FFFFFF"/>
              </w:rPr>
              <w:t>43ec0d525fded38669208fd5db59279bee97e4888ca6e35b82315dffa00a57cd</w:t>
            </w:r>
            <w:r>
              <w:rPr>
                <w:rFonts w:ascii="Helvetica" w:hAnsi="Helvetica" w:cs="Helvetica"/>
                <w:color w:val="505050"/>
                <w:szCs w:val="18"/>
                <w:shd w:val="clear" w:color="auto" w:fill="FFFFFF"/>
              </w:rPr>
              <w:t>)</w:t>
            </w:r>
            <w:r w:rsidRPr="0004496C">
              <w:rPr>
                <w:sz w:val="22"/>
              </w:rPr>
              <w:t xml:space="preserve">        </w:t>
            </w:r>
          </w:p>
        </w:tc>
      </w:tr>
      <w:tr w:rsidR="0004496C" w:rsidRPr="0004496C" w14:paraId="1B889F3F" w14:textId="77777777" w:rsidTr="00EA4471">
        <w:tc>
          <w:tcPr>
            <w:tcW w:w="3415" w:type="dxa"/>
            <w:shd w:val="clear" w:color="auto" w:fill="auto"/>
          </w:tcPr>
          <w:p w14:paraId="54C05688" w14:textId="77777777" w:rsidR="0004496C" w:rsidRPr="0004496C" w:rsidRDefault="0004496C" w:rsidP="00EA4471">
            <w:pPr>
              <w:pStyle w:val="BodyText"/>
              <w:tabs>
                <w:tab w:val="left" w:pos="180"/>
                <w:tab w:val="left" w:pos="360"/>
              </w:tabs>
              <w:rPr>
                <w:b/>
                <w:sz w:val="22"/>
              </w:rPr>
            </w:pPr>
            <w:r w:rsidRPr="0004496C">
              <w:rPr>
                <w:b/>
                <w:sz w:val="22"/>
              </w:rPr>
              <w:t>Output Parameter Description</w:t>
            </w:r>
          </w:p>
        </w:tc>
        <w:tc>
          <w:tcPr>
            <w:tcW w:w="6665" w:type="dxa"/>
            <w:shd w:val="clear" w:color="auto" w:fill="auto"/>
          </w:tcPr>
          <w:p w14:paraId="71C48754" w14:textId="77777777" w:rsidR="0004496C" w:rsidRPr="0004496C" w:rsidRDefault="0004496C" w:rsidP="00EA4471">
            <w:pPr>
              <w:pStyle w:val="BodyText"/>
              <w:tabs>
                <w:tab w:val="left" w:pos="180"/>
                <w:tab w:val="left" w:pos="360"/>
              </w:tabs>
              <w:spacing w:after="0"/>
              <w:rPr>
                <w:rFonts w:ascii="Helvetica" w:hAnsi="Helvetica" w:cs="Helvetica"/>
                <w:color w:val="505050"/>
                <w:szCs w:val="18"/>
                <w:shd w:val="clear" w:color="auto" w:fill="FFFFFF"/>
              </w:rPr>
            </w:pPr>
            <w:r w:rsidRPr="0004496C">
              <w:rPr>
                <w:rFonts w:ascii="Helvetica" w:hAnsi="Helvetica" w:cs="Helvetica"/>
                <w:szCs w:val="18"/>
                <w:shd w:val="clear" w:color="auto" w:fill="FFFFFF"/>
              </w:rPr>
              <w:t>Blockchain Id</w:t>
            </w:r>
          </w:p>
        </w:tc>
      </w:tr>
    </w:tbl>
    <w:p w14:paraId="635205EE" w14:textId="77777777" w:rsidR="0004496C" w:rsidRPr="0004496C" w:rsidRDefault="0004496C" w:rsidP="0004496C">
      <w:pPr>
        <w:pStyle w:val="BodyText"/>
        <w:rPr>
          <w:sz w:val="22"/>
          <w:lang w:bidi="en-US"/>
        </w:rPr>
      </w:pPr>
    </w:p>
    <w:p w14:paraId="5CBA77B1" w14:textId="77777777" w:rsidR="0004496C" w:rsidRPr="0004496C" w:rsidRDefault="0004496C" w:rsidP="00CE4072">
      <w:pPr>
        <w:pStyle w:val="Heading4"/>
        <w:keepLines/>
        <w:numPr>
          <w:ilvl w:val="3"/>
          <w:numId w:val="38"/>
        </w:numPr>
        <w:spacing w:after="40" w:line="240" w:lineRule="auto"/>
        <w:rPr>
          <w:b/>
          <w:i w:val="0"/>
          <w:color w:val="auto"/>
          <w:szCs w:val="24"/>
          <w:lang w:bidi="en-US"/>
        </w:rPr>
      </w:pPr>
      <w:r w:rsidRPr="0004496C">
        <w:rPr>
          <w:b/>
          <w:i w:val="0"/>
          <w:color w:val="auto"/>
          <w:szCs w:val="24"/>
          <w:lang w:bidi="en-US"/>
        </w:rPr>
        <w:t>API for Get Birth Record</w:t>
      </w:r>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25"/>
        <w:gridCol w:w="6755"/>
      </w:tblGrid>
      <w:tr w:rsidR="0004496C" w:rsidRPr="0004496C" w14:paraId="0CBFDB2D" w14:textId="77777777" w:rsidTr="00EA4471">
        <w:tc>
          <w:tcPr>
            <w:tcW w:w="3325" w:type="dxa"/>
            <w:shd w:val="clear" w:color="auto" w:fill="auto"/>
          </w:tcPr>
          <w:p w14:paraId="788EA148" w14:textId="77777777" w:rsidR="0004496C" w:rsidRPr="0004496C" w:rsidRDefault="0004496C" w:rsidP="00EA4471">
            <w:pPr>
              <w:pStyle w:val="BodyText"/>
              <w:tabs>
                <w:tab w:val="left" w:pos="180"/>
                <w:tab w:val="left" w:pos="360"/>
              </w:tabs>
              <w:rPr>
                <w:b/>
                <w:sz w:val="22"/>
              </w:rPr>
            </w:pPr>
            <w:r w:rsidRPr="0004496C">
              <w:rPr>
                <w:b/>
                <w:sz w:val="22"/>
              </w:rPr>
              <w:t>Service Description</w:t>
            </w:r>
          </w:p>
        </w:tc>
        <w:tc>
          <w:tcPr>
            <w:tcW w:w="6755" w:type="dxa"/>
            <w:shd w:val="clear" w:color="auto" w:fill="auto"/>
          </w:tcPr>
          <w:p w14:paraId="12CE3B26" w14:textId="77777777" w:rsidR="0004496C" w:rsidRPr="0004496C" w:rsidRDefault="0004496C" w:rsidP="00EA4471">
            <w:pPr>
              <w:pStyle w:val="BodyText"/>
              <w:tabs>
                <w:tab w:val="left" w:pos="180"/>
                <w:tab w:val="left" w:pos="360"/>
              </w:tabs>
              <w:rPr>
                <w:b/>
                <w:sz w:val="22"/>
              </w:rPr>
            </w:pPr>
            <w:r w:rsidRPr="0004496C">
              <w:rPr>
                <w:b/>
                <w:i/>
                <w:sz w:val="28"/>
                <w:szCs w:val="24"/>
                <w:lang w:bidi="en-US"/>
              </w:rPr>
              <w:t>Get Birth Record</w:t>
            </w:r>
          </w:p>
        </w:tc>
      </w:tr>
      <w:tr w:rsidR="0004496C" w:rsidRPr="0004496C" w14:paraId="0626FB6E" w14:textId="77777777" w:rsidTr="00EA4471">
        <w:tc>
          <w:tcPr>
            <w:tcW w:w="3325" w:type="dxa"/>
            <w:shd w:val="clear" w:color="auto" w:fill="auto"/>
          </w:tcPr>
          <w:p w14:paraId="374813EE" w14:textId="77777777" w:rsidR="0004496C" w:rsidRPr="0004496C" w:rsidRDefault="0004496C" w:rsidP="00EA4471">
            <w:pPr>
              <w:pStyle w:val="BodyText"/>
              <w:tabs>
                <w:tab w:val="left" w:pos="180"/>
                <w:tab w:val="left" w:pos="360"/>
              </w:tabs>
              <w:rPr>
                <w:b/>
                <w:sz w:val="22"/>
              </w:rPr>
            </w:pPr>
            <w:r w:rsidRPr="0004496C">
              <w:rPr>
                <w:b/>
                <w:sz w:val="22"/>
              </w:rPr>
              <w:t>REST API Details</w:t>
            </w:r>
          </w:p>
        </w:tc>
        <w:tc>
          <w:tcPr>
            <w:tcW w:w="6755" w:type="dxa"/>
            <w:shd w:val="clear" w:color="auto" w:fill="auto"/>
          </w:tcPr>
          <w:p w14:paraId="63316F58" w14:textId="77777777" w:rsidR="003952B2" w:rsidRDefault="003952B2" w:rsidP="00C40678">
            <w:pPr>
              <w:pStyle w:val="BodyText"/>
              <w:tabs>
                <w:tab w:val="left" w:pos="180"/>
                <w:tab w:val="left" w:pos="360"/>
              </w:tabs>
              <w:rPr>
                <w:sz w:val="22"/>
              </w:rPr>
            </w:pPr>
            <w:r w:rsidRPr="003952B2">
              <w:t>Birth Registration:</w:t>
            </w:r>
            <w:hyperlink r:id="rId23" w:history="1">
              <w:r w:rsidR="00757D8C">
                <w:t xml:space="preserve"> </w:t>
              </w:r>
              <w:r w:rsidR="00757D8C" w:rsidRPr="00757D8C">
                <w:rPr>
                  <w:rStyle w:val="Hyperlink"/>
                  <w:rFonts w:ascii="Helvetica" w:hAnsi="Helvetica" w:cs="Helvetica"/>
                  <w:b/>
                  <w:szCs w:val="18"/>
                  <w:shd w:val="clear" w:color="auto" w:fill="FFFFFF"/>
                </w:rPr>
                <w:t>http://202.61.117.207:8545</w:t>
              </w:r>
              <w:r w:rsidR="00C40678" w:rsidRPr="00403182">
                <w:rPr>
                  <w:rStyle w:val="Hyperlink"/>
                  <w:rFonts w:ascii="Helvetica" w:hAnsi="Helvetica" w:cs="Helvetica"/>
                  <w:b/>
                  <w:szCs w:val="18"/>
                  <w:shd w:val="clear" w:color="auto" w:fill="FFFFFF"/>
                </w:rPr>
                <w:t>/</w:t>
              </w:r>
              <w:r w:rsidR="00C40678" w:rsidRPr="00403182">
                <w:rPr>
                  <w:rStyle w:val="Hyperlink"/>
                  <w:rFonts w:ascii="Helvetica" w:hAnsi="Helvetica" w:cs="Helvetica"/>
                  <w:szCs w:val="18"/>
                  <w:shd w:val="clear" w:color="auto" w:fill="FFFFFF"/>
                </w:rPr>
                <w:t>getBirthData</w:t>
              </w:r>
            </w:hyperlink>
            <w:r w:rsidR="00C40678">
              <w:rPr>
                <w:rFonts w:ascii="Helvetica" w:hAnsi="Helvetica" w:cs="Helvetica"/>
                <w:color w:val="505050"/>
                <w:szCs w:val="18"/>
                <w:shd w:val="clear" w:color="auto" w:fill="FFFFFF"/>
              </w:rPr>
              <w:t xml:space="preserve"> </w:t>
            </w:r>
            <w:r w:rsidR="0004496C" w:rsidRPr="0004496C">
              <w:rPr>
                <w:sz w:val="22"/>
              </w:rPr>
              <w:t xml:space="preserve"> </w:t>
            </w:r>
          </w:p>
          <w:p w14:paraId="7A8973A8" w14:textId="77777777" w:rsidR="0004496C" w:rsidRPr="003952B2" w:rsidRDefault="00E11EC0" w:rsidP="00C40678">
            <w:pPr>
              <w:pStyle w:val="BodyText"/>
              <w:tabs>
                <w:tab w:val="left" w:pos="180"/>
                <w:tab w:val="left" w:pos="360"/>
              </w:tabs>
              <w:rPr>
                <w:rFonts w:ascii="Helvetica" w:hAnsi="Helvetica" w:cs="Helvetica"/>
                <w:b/>
                <w:color w:val="505050"/>
                <w:szCs w:val="18"/>
                <w:shd w:val="clear" w:color="auto" w:fill="FFFFFF"/>
              </w:rPr>
            </w:pPr>
            <w:r>
              <w:rPr>
                <w:rStyle w:val="Hyperlink"/>
                <w:rFonts w:ascii="Helvetica" w:hAnsi="Helvetica" w:cs="Helvetica"/>
                <w:color w:val="auto"/>
                <w:szCs w:val="18"/>
                <w:u w:val="none"/>
                <w:shd w:val="clear" w:color="auto" w:fill="FFFFFF"/>
              </w:rPr>
              <w:t>Death</w:t>
            </w:r>
            <w:r w:rsidRPr="00E11EC0">
              <w:rPr>
                <w:rStyle w:val="Hyperlink"/>
                <w:rFonts w:ascii="Helvetica" w:hAnsi="Helvetica" w:cs="Helvetica"/>
                <w:color w:val="auto"/>
                <w:szCs w:val="18"/>
                <w:u w:val="none"/>
                <w:shd w:val="clear" w:color="auto" w:fill="FFFFFF"/>
              </w:rPr>
              <w:t xml:space="preserve"> Registration:</w:t>
            </w:r>
            <w:r w:rsidR="003952B2" w:rsidRPr="003952B2">
              <w:rPr>
                <w:rStyle w:val="Hyperlink"/>
                <w:rFonts w:ascii="Helvetica" w:hAnsi="Helvetica" w:cs="Helvetica"/>
                <w:b/>
                <w:szCs w:val="18"/>
                <w:u w:val="none"/>
                <w:shd w:val="clear" w:color="auto" w:fill="FFFFFF"/>
              </w:rPr>
              <w:t xml:space="preserve"> </w:t>
            </w:r>
            <w:r w:rsidR="003952B2" w:rsidRPr="003952B2">
              <w:rPr>
                <w:rStyle w:val="Hyperlink"/>
                <w:rFonts w:ascii="Helvetica" w:hAnsi="Helvetica" w:cs="Helvetica"/>
                <w:b/>
                <w:szCs w:val="18"/>
                <w:shd w:val="clear" w:color="auto" w:fill="FFFFFF"/>
              </w:rPr>
              <w:t>http://202.61.117.207:8443/getDeathData</w:t>
            </w:r>
            <w:r w:rsidR="0004496C" w:rsidRPr="003952B2">
              <w:rPr>
                <w:b/>
                <w:sz w:val="22"/>
              </w:rPr>
              <w:t xml:space="preserve">  </w:t>
            </w:r>
          </w:p>
        </w:tc>
      </w:tr>
      <w:tr w:rsidR="0004496C" w:rsidRPr="0004496C" w14:paraId="2C175E21" w14:textId="77777777" w:rsidTr="00EA4471">
        <w:tc>
          <w:tcPr>
            <w:tcW w:w="3325" w:type="dxa"/>
            <w:shd w:val="clear" w:color="auto" w:fill="auto"/>
          </w:tcPr>
          <w:p w14:paraId="20886721" w14:textId="77777777" w:rsidR="0004496C" w:rsidRPr="0004496C" w:rsidRDefault="0004496C" w:rsidP="00EA4471">
            <w:pPr>
              <w:pStyle w:val="BodyText"/>
              <w:tabs>
                <w:tab w:val="left" w:pos="180"/>
                <w:tab w:val="left" w:pos="360"/>
              </w:tabs>
              <w:rPr>
                <w:b/>
                <w:sz w:val="22"/>
              </w:rPr>
            </w:pPr>
            <w:r w:rsidRPr="0004496C">
              <w:rPr>
                <w:b/>
                <w:sz w:val="22"/>
              </w:rPr>
              <w:t>Method</w:t>
            </w:r>
          </w:p>
        </w:tc>
        <w:tc>
          <w:tcPr>
            <w:tcW w:w="6755" w:type="dxa"/>
            <w:shd w:val="clear" w:color="auto" w:fill="auto"/>
          </w:tcPr>
          <w:p w14:paraId="2BE9315C" w14:textId="77777777" w:rsidR="0004496C" w:rsidRPr="0004496C" w:rsidRDefault="00725D7E" w:rsidP="00EA4471">
            <w:pPr>
              <w:pStyle w:val="BodyText"/>
              <w:tabs>
                <w:tab w:val="left" w:pos="180"/>
                <w:tab w:val="left" w:pos="360"/>
              </w:tabs>
              <w:rPr>
                <w:sz w:val="22"/>
              </w:rPr>
            </w:pPr>
            <w:r>
              <w:rPr>
                <w:sz w:val="22"/>
              </w:rPr>
              <w:t>GET</w:t>
            </w:r>
          </w:p>
        </w:tc>
      </w:tr>
      <w:tr w:rsidR="0004496C" w:rsidRPr="0004496C" w14:paraId="3B76531A" w14:textId="77777777" w:rsidTr="00EA4471">
        <w:tc>
          <w:tcPr>
            <w:tcW w:w="3325" w:type="dxa"/>
            <w:shd w:val="clear" w:color="auto" w:fill="auto"/>
          </w:tcPr>
          <w:p w14:paraId="1782EB50" w14:textId="77777777" w:rsidR="0004496C" w:rsidRPr="0004496C" w:rsidRDefault="0004496C" w:rsidP="00EA4471">
            <w:pPr>
              <w:pStyle w:val="BodyText"/>
              <w:tabs>
                <w:tab w:val="left" w:pos="180"/>
                <w:tab w:val="left" w:pos="360"/>
              </w:tabs>
              <w:rPr>
                <w:b/>
                <w:sz w:val="22"/>
              </w:rPr>
            </w:pPr>
            <w:r w:rsidRPr="0004496C">
              <w:rPr>
                <w:b/>
                <w:sz w:val="22"/>
              </w:rPr>
              <w:t>Input</w:t>
            </w:r>
          </w:p>
        </w:tc>
        <w:tc>
          <w:tcPr>
            <w:tcW w:w="6755" w:type="dxa"/>
            <w:shd w:val="clear" w:color="auto" w:fill="auto"/>
          </w:tcPr>
          <w:p w14:paraId="148A0EF1" w14:textId="77777777" w:rsidR="0004496C" w:rsidRPr="0004496C" w:rsidRDefault="0004496C" w:rsidP="00EA4471">
            <w:pPr>
              <w:rPr>
                <w:rFonts w:ascii="Helvetica" w:hAnsi="Helvetica" w:cs="Helvetica"/>
                <w:color w:val="505050"/>
                <w:szCs w:val="18"/>
                <w:shd w:val="clear" w:color="auto" w:fill="FFFFFF"/>
              </w:rPr>
            </w:pPr>
            <w:r w:rsidRPr="0004496C">
              <w:rPr>
                <w:rFonts w:ascii="Georgia" w:hAnsi="Georgia"/>
                <w:sz w:val="22"/>
              </w:rPr>
              <w:t>Content-Type:- application/xml</w:t>
            </w:r>
          </w:p>
          <w:p w14:paraId="0F6BF3D8" w14:textId="77777777" w:rsidR="0004496C" w:rsidRPr="0004496C" w:rsidRDefault="0004496C" w:rsidP="00EA4471">
            <w:pPr>
              <w:rPr>
                <w:sz w:val="22"/>
              </w:rPr>
            </w:pPr>
            <w:r w:rsidRPr="0004496C">
              <w:rPr>
                <w:rFonts w:ascii="Helvetica" w:hAnsi="Helvetica" w:cs="Helvetica"/>
                <w:b/>
                <w:color w:val="505050"/>
                <w:szCs w:val="18"/>
                <w:shd w:val="clear" w:color="auto" w:fill="FFFFFF"/>
              </w:rPr>
              <w:t xml:space="preserve">Parameter:- </w:t>
            </w:r>
            <w:r w:rsidRPr="0004496C">
              <w:rPr>
                <w:rFonts w:ascii="Helvetica" w:hAnsi="Helvetica" w:cs="Helvetica"/>
                <w:color w:val="505050"/>
                <w:szCs w:val="18"/>
                <w:shd w:val="clear" w:color="auto" w:fill="FFFFFF"/>
              </w:rPr>
              <w:t>43ec0d525fded38669208fd5db59279bee97e4888ca6e35b82315dffa00a57cd</w:t>
            </w:r>
          </w:p>
        </w:tc>
      </w:tr>
      <w:tr w:rsidR="0004496C" w:rsidRPr="0004496C" w14:paraId="1B2F9883" w14:textId="77777777" w:rsidTr="00EA4471">
        <w:tc>
          <w:tcPr>
            <w:tcW w:w="3325" w:type="dxa"/>
            <w:shd w:val="clear" w:color="auto" w:fill="auto"/>
          </w:tcPr>
          <w:p w14:paraId="455ED7AC" w14:textId="77777777" w:rsidR="0004496C" w:rsidRPr="0004496C" w:rsidRDefault="0004496C" w:rsidP="00EA4471">
            <w:pPr>
              <w:pStyle w:val="BodyText"/>
              <w:tabs>
                <w:tab w:val="left" w:pos="180"/>
                <w:tab w:val="left" w:pos="360"/>
              </w:tabs>
              <w:rPr>
                <w:b/>
                <w:sz w:val="22"/>
              </w:rPr>
            </w:pPr>
            <w:r w:rsidRPr="0004496C">
              <w:rPr>
                <w:b/>
                <w:sz w:val="22"/>
              </w:rPr>
              <w:t>Input Parameter Description</w:t>
            </w:r>
          </w:p>
        </w:tc>
        <w:tc>
          <w:tcPr>
            <w:tcW w:w="6755" w:type="dxa"/>
            <w:shd w:val="clear" w:color="auto" w:fill="auto"/>
          </w:tcPr>
          <w:p w14:paraId="6284C968" w14:textId="77777777" w:rsidR="0004496C" w:rsidRPr="0004496C" w:rsidRDefault="0004496C" w:rsidP="00EA4471">
            <w:pPr>
              <w:pStyle w:val="BodyText"/>
              <w:tabs>
                <w:tab w:val="left" w:pos="180"/>
                <w:tab w:val="left" w:pos="360"/>
              </w:tabs>
              <w:spacing w:after="0"/>
              <w:rPr>
                <w:sz w:val="22"/>
              </w:rPr>
            </w:pPr>
            <w:r w:rsidRPr="0004496C">
              <w:rPr>
                <w:rFonts w:ascii="Helvetica" w:hAnsi="Helvetica" w:cs="Helvetica"/>
                <w:b/>
                <w:color w:val="505050"/>
                <w:szCs w:val="18"/>
                <w:shd w:val="clear" w:color="auto" w:fill="FFFFFF"/>
              </w:rPr>
              <w:t xml:space="preserve">Parameter:-  </w:t>
            </w:r>
            <w:r w:rsidRPr="0004496C">
              <w:rPr>
                <w:sz w:val="22"/>
              </w:rPr>
              <w:t>Blockchain Id</w:t>
            </w:r>
          </w:p>
        </w:tc>
      </w:tr>
      <w:tr w:rsidR="0004496C" w:rsidRPr="0004496C" w14:paraId="1C517742" w14:textId="77777777" w:rsidTr="00EA4471">
        <w:tc>
          <w:tcPr>
            <w:tcW w:w="3325" w:type="dxa"/>
            <w:shd w:val="clear" w:color="auto" w:fill="auto"/>
          </w:tcPr>
          <w:p w14:paraId="0BFAAB7D" w14:textId="77777777" w:rsidR="0004496C" w:rsidRPr="0004496C" w:rsidRDefault="0004496C" w:rsidP="00EA4471">
            <w:pPr>
              <w:pStyle w:val="BodyText"/>
              <w:tabs>
                <w:tab w:val="left" w:pos="180"/>
                <w:tab w:val="left" w:pos="360"/>
              </w:tabs>
              <w:rPr>
                <w:b/>
                <w:sz w:val="22"/>
              </w:rPr>
            </w:pPr>
            <w:r w:rsidRPr="0004496C">
              <w:rPr>
                <w:b/>
                <w:sz w:val="22"/>
              </w:rPr>
              <w:t xml:space="preserve">Output </w:t>
            </w:r>
          </w:p>
        </w:tc>
        <w:tc>
          <w:tcPr>
            <w:tcW w:w="6755" w:type="dxa"/>
            <w:shd w:val="clear" w:color="auto" w:fill="auto"/>
          </w:tcPr>
          <w:p w14:paraId="2A91A258" w14:textId="77777777" w:rsidR="0004496C" w:rsidRPr="0004496C" w:rsidRDefault="0004496C" w:rsidP="00EA4471">
            <w:pPr>
              <w:rPr>
                <w:rFonts w:ascii="Helvetica" w:hAnsi="Helvetica" w:cs="Helvetica"/>
                <w:color w:val="505050"/>
                <w:szCs w:val="18"/>
                <w:shd w:val="clear" w:color="auto" w:fill="FFFFFF"/>
              </w:rPr>
            </w:pPr>
            <w:r w:rsidRPr="0004496C">
              <w:rPr>
                <w:rFonts w:ascii="Helvetica" w:hAnsi="Helvetica" w:cs="Helvetica"/>
                <w:color w:val="505050"/>
                <w:szCs w:val="18"/>
                <w:shd w:val="clear" w:color="auto" w:fill="FFFFFF"/>
              </w:rPr>
              <w:t>&lt;Appl_Data&gt;&lt;Meta&gt;&lt;Serv_Id&gt;102&lt;/Serv_Id&gt;&lt;Appl_Nm&gt;Mr. Sahajan Jawed&lt;/Appl_Nm&gt;&lt;Appl_Dt&gt;2018-10-30 22:46:40.187&lt;/Appl_Dt&gt;&lt;/Meta&gt;&lt;/Appl_Data&gt;</w:t>
            </w:r>
          </w:p>
          <w:p w14:paraId="300DCBD5" w14:textId="77777777" w:rsidR="0004496C" w:rsidRPr="0004496C" w:rsidRDefault="0004496C" w:rsidP="00EA4471">
            <w:pPr>
              <w:pStyle w:val="BodyText"/>
              <w:tabs>
                <w:tab w:val="left" w:pos="180"/>
                <w:tab w:val="left" w:pos="360"/>
              </w:tabs>
              <w:spacing w:after="0"/>
              <w:rPr>
                <w:sz w:val="22"/>
              </w:rPr>
            </w:pPr>
          </w:p>
        </w:tc>
      </w:tr>
      <w:tr w:rsidR="0004496C" w:rsidRPr="0004496C" w14:paraId="72A65D9D" w14:textId="77777777" w:rsidTr="00EA4471">
        <w:tc>
          <w:tcPr>
            <w:tcW w:w="3325" w:type="dxa"/>
            <w:shd w:val="clear" w:color="auto" w:fill="auto"/>
          </w:tcPr>
          <w:p w14:paraId="7C58E063" w14:textId="77777777" w:rsidR="0004496C" w:rsidRPr="0004496C" w:rsidRDefault="0004496C" w:rsidP="00EA4471">
            <w:pPr>
              <w:pStyle w:val="BodyText"/>
              <w:tabs>
                <w:tab w:val="left" w:pos="180"/>
                <w:tab w:val="left" w:pos="360"/>
              </w:tabs>
              <w:rPr>
                <w:b/>
                <w:sz w:val="22"/>
              </w:rPr>
            </w:pPr>
            <w:r w:rsidRPr="0004496C">
              <w:rPr>
                <w:b/>
                <w:sz w:val="22"/>
              </w:rPr>
              <w:t>Output Parameter Description</w:t>
            </w:r>
          </w:p>
        </w:tc>
        <w:tc>
          <w:tcPr>
            <w:tcW w:w="6755" w:type="dxa"/>
            <w:shd w:val="clear" w:color="auto" w:fill="auto"/>
          </w:tcPr>
          <w:p w14:paraId="78A525C1" w14:textId="77777777" w:rsidR="0004496C" w:rsidRPr="0004496C" w:rsidRDefault="0004496C" w:rsidP="00EA4471">
            <w:pPr>
              <w:pStyle w:val="BodyText"/>
              <w:tabs>
                <w:tab w:val="left" w:pos="180"/>
                <w:tab w:val="left" w:pos="360"/>
              </w:tabs>
              <w:spacing w:after="0"/>
              <w:rPr>
                <w:rFonts w:ascii="Helvetica" w:hAnsi="Helvetica" w:cs="Helvetica"/>
                <w:color w:val="505050"/>
                <w:szCs w:val="18"/>
                <w:shd w:val="clear" w:color="auto" w:fill="FFFFFF"/>
              </w:rPr>
            </w:pPr>
            <w:r w:rsidRPr="0004496C">
              <w:rPr>
                <w:rFonts w:ascii="Helvetica" w:hAnsi="Helvetica" w:cs="Helvetica"/>
                <w:szCs w:val="18"/>
                <w:shd w:val="clear" w:color="auto" w:fill="FFFFFF"/>
              </w:rPr>
              <w:t>Birth</w:t>
            </w:r>
            <w:r w:rsidR="00923DCE">
              <w:rPr>
                <w:rFonts w:ascii="Helvetica" w:hAnsi="Helvetica" w:cs="Helvetica"/>
                <w:szCs w:val="18"/>
                <w:shd w:val="clear" w:color="auto" w:fill="FFFFFF"/>
              </w:rPr>
              <w:t>/Death</w:t>
            </w:r>
            <w:r w:rsidRPr="0004496C">
              <w:rPr>
                <w:rFonts w:ascii="Helvetica" w:hAnsi="Helvetica" w:cs="Helvetica"/>
                <w:szCs w:val="18"/>
                <w:shd w:val="clear" w:color="auto" w:fill="FFFFFF"/>
              </w:rPr>
              <w:t xml:space="preserve"> data</w:t>
            </w:r>
          </w:p>
        </w:tc>
      </w:tr>
    </w:tbl>
    <w:p w14:paraId="73623DA7" w14:textId="77777777" w:rsidR="0004496C" w:rsidRPr="0004496C" w:rsidRDefault="0004496C" w:rsidP="0004496C">
      <w:pPr>
        <w:pStyle w:val="BodyText"/>
        <w:spacing w:after="0"/>
        <w:ind w:left="720"/>
        <w:rPr>
          <w:sz w:val="22"/>
        </w:rPr>
      </w:pPr>
    </w:p>
    <w:p w14:paraId="1AE425FB" w14:textId="77777777" w:rsidR="005A4975" w:rsidRPr="00AF1A18" w:rsidRDefault="001C6E38" w:rsidP="00AF1A18">
      <w:pPr>
        <w:pStyle w:val="Heading1"/>
        <w:numPr>
          <w:ilvl w:val="0"/>
          <w:numId w:val="0"/>
        </w:numPr>
      </w:pPr>
      <w:bookmarkStart w:id="13" w:name="_Toc534293461"/>
      <w:bookmarkEnd w:id="7"/>
      <w:bookmarkEnd w:id="9"/>
      <w:r w:rsidRPr="00AF1A18">
        <w:lastRenderedPageBreak/>
        <w:t>Hardware Requirements</w:t>
      </w:r>
      <w:bookmarkEnd w:id="13"/>
    </w:p>
    <w:p w14:paraId="3D91E0D4" w14:textId="77777777" w:rsidR="001C6E38" w:rsidRPr="001C6E38" w:rsidRDefault="001C6E38" w:rsidP="001C6E38">
      <w:pPr>
        <w:pStyle w:val="Heading2"/>
        <w:keepLines/>
        <w:numPr>
          <w:ilvl w:val="0"/>
          <w:numId w:val="0"/>
        </w:numPr>
        <w:tabs>
          <w:tab w:val="left" w:pos="720"/>
        </w:tabs>
        <w:spacing w:after="40" w:line="240" w:lineRule="auto"/>
        <w:ind w:left="720"/>
        <w:rPr>
          <w:color w:val="auto"/>
        </w:rPr>
      </w:pPr>
    </w:p>
    <w:tbl>
      <w:tblPr>
        <w:tblStyle w:val="PwCTableText"/>
        <w:tblW w:w="0" w:type="auto"/>
        <w:tblLook w:val="04A0" w:firstRow="1" w:lastRow="0" w:firstColumn="1" w:lastColumn="0" w:noHBand="0" w:noVBand="1"/>
      </w:tblPr>
      <w:tblGrid>
        <w:gridCol w:w="2166"/>
        <w:gridCol w:w="735"/>
        <w:gridCol w:w="786"/>
        <w:gridCol w:w="1018"/>
        <w:gridCol w:w="1273"/>
        <w:gridCol w:w="1258"/>
        <w:gridCol w:w="909"/>
        <w:gridCol w:w="1687"/>
      </w:tblGrid>
      <w:tr w:rsidR="001C6E38" w:rsidRPr="006F0D0D" w14:paraId="407581F7" w14:textId="77777777" w:rsidTr="00F72009">
        <w:trPr>
          <w:cnfStyle w:val="100000000000" w:firstRow="1" w:lastRow="0" w:firstColumn="0" w:lastColumn="0" w:oddVBand="0" w:evenVBand="0" w:oddHBand="0" w:evenHBand="0" w:firstRowFirstColumn="0" w:firstRowLastColumn="0" w:lastRowFirstColumn="0" w:lastRowLastColumn="0"/>
          <w:trHeight w:val="259"/>
        </w:trPr>
        <w:tc>
          <w:tcPr>
            <w:tcW w:w="2166" w:type="dxa"/>
            <w:noWrap/>
            <w:hideMark/>
          </w:tcPr>
          <w:p w14:paraId="206B0C45" w14:textId="77777777" w:rsidR="001C6E38" w:rsidRPr="006F0D0D" w:rsidRDefault="001C6E38" w:rsidP="00F72009">
            <w:pPr>
              <w:spacing w:before="0" w:beforeAutospacing="0" w:after="160" w:afterAutospacing="0"/>
              <w:rPr>
                <w:rFonts w:asciiTheme="minorHAnsi" w:hAnsiTheme="minorHAnsi"/>
                <w:bCs/>
                <w:iCs/>
                <w:color w:val="auto"/>
                <w:sz w:val="20"/>
              </w:rPr>
            </w:pPr>
            <w:r w:rsidRPr="006F0D0D">
              <w:rPr>
                <w:rFonts w:asciiTheme="minorHAnsi" w:hAnsiTheme="minorHAnsi"/>
                <w:bCs/>
                <w:iCs/>
                <w:color w:val="auto"/>
                <w:sz w:val="20"/>
              </w:rPr>
              <w:t>Component</w:t>
            </w:r>
          </w:p>
        </w:tc>
        <w:tc>
          <w:tcPr>
            <w:tcW w:w="734" w:type="dxa"/>
            <w:noWrap/>
            <w:hideMark/>
          </w:tcPr>
          <w:p w14:paraId="45C27215" w14:textId="77777777" w:rsidR="001C6E38" w:rsidRPr="006F0D0D" w:rsidRDefault="001C6E38" w:rsidP="00F72009">
            <w:pPr>
              <w:spacing w:before="0" w:beforeAutospacing="0" w:after="160" w:afterAutospacing="0"/>
              <w:rPr>
                <w:rFonts w:asciiTheme="minorHAnsi" w:hAnsiTheme="minorHAnsi"/>
                <w:bCs/>
                <w:iCs/>
                <w:color w:val="auto"/>
                <w:sz w:val="20"/>
              </w:rPr>
            </w:pPr>
            <w:r w:rsidRPr="006F0D0D">
              <w:rPr>
                <w:rFonts w:asciiTheme="minorHAnsi" w:hAnsiTheme="minorHAnsi"/>
                <w:bCs/>
                <w:iCs/>
                <w:color w:val="auto"/>
                <w:sz w:val="20"/>
              </w:rPr>
              <w:t>Unit</w:t>
            </w:r>
          </w:p>
        </w:tc>
        <w:tc>
          <w:tcPr>
            <w:tcW w:w="786" w:type="dxa"/>
            <w:noWrap/>
            <w:hideMark/>
          </w:tcPr>
          <w:p w14:paraId="4F9F6040" w14:textId="77777777" w:rsidR="001C6E38" w:rsidRPr="006F0D0D" w:rsidRDefault="001C6E38" w:rsidP="00F72009">
            <w:pPr>
              <w:spacing w:before="0" w:beforeAutospacing="0" w:after="160" w:afterAutospacing="0"/>
              <w:rPr>
                <w:rFonts w:asciiTheme="minorHAnsi" w:hAnsiTheme="minorHAnsi"/>
                <w:bCs/>
                <w:iCs/>
                <w:color w:val="auto"/>
                <w:sz w:val="20"/>
              </w:rPr>
            </w:pPr>
            <w:r w:rsidRPr="006F0D0D">
              <w:rPr>
                <w:rFonts w:asciiTheme="minorHAnsi" w:hAnsiTheme="minorHAnsi"/>
                <w:bCs/>
                <w:iCs/>
                <w:color w:val="auto"/>
                <w:sz w:val="20"/>
              </w:rPr>
              <w:t>Core (Per Unit</w:t>
            </w:r>
          </w:p>
        </w:tc>
        <w:tc>
          <w:tcPr>
            <w:tcW w:w="1018" w:type="dxa"/>
            <w:noWrap/>
            <w:hideMark/>
          </w:tcPr>
          <w:p w14:paraId="303C622D" w14:textId="77777777" w:rsidR="001C6E38" w:rsidRPr="006F0D0D" w:rsidRDefault="001C6E38" w:rsidP="00F72009">
            <w:pPr>
              <w:spacing w:before="0" w:beforeAutospacing="0" w:after="160" w:afterAutospacing="0"/>
              <w:rPr>
                <w:rFonts w:asciiTheme="minorHAnsi" w:hAnsiTheme="minorHAnsi"/>
                <w:bCs/>
                <w:iCs/>
                <w:color w:val="auto"/>
                <w:sz w:val="20"/>
              </w:rPr>
            </w:pPr>
            <w:r w:rsidRPr="006F0D0D">
              <w:rPr>
                <w:rFonts w:asciiTheme="minorHAnsi" w:hAnsiTheme="minorHAnsi"/>
                <w:bCs/>
                <w:iCs/>
                <w:color w:val="auto"/>
                <w:sz w:val="20"/>
              </w:rPr>
              <w:t>Core (Total)</w:t>
            </w:r>
          </w:p>
        </w:tc>
        <w:tc>
          <w:tcPr>
            <w:tcW w:w="1273" w:type="dxa"/>
            <w:noWrap/>
            <w:hideMark/>
          </w:tcPr>
          <w:p w14:paraId="178F138B" w14:textId="77777777" w:rsidR="001C6E38" w:rsidRPr="006F0D0D" w:rsidRDefault="001C6E38" w:rsidP="00F72009">
            <w:pPr>
              <w:spacing w:before="0" w:beforeAutospacing="0" w:after="160" w:afterAutospacing="0"/>
              <w:rPr>
                <w:rFonts w:asciiTheme="minorHAnsi" w:hAnsiTheme="minorHAnsi"/>
                <w:bCs/>
                <w:iCs/>
                <w:color w:val="auto"/>
                <w:sz w:val="20"/>
              </w:rPr>
            </w:pPr>
            <w:r w:rsidRPr="006F0D0D">
              <w:rPr>
                <w:rFonts w:asciiTheme="minorHAnsi" w:hAnsiTheme="minorHAnsi"/>
                <w:bCs/>
                <w:iCs/>
                <w:color w:val="auto"/>
                <w:sz w:val="20"/>
              </w:rPr>
              <w:t>RAM (GB)(Per Unit)</w:t>
            </w:r>
          </w:p>
        </w:tc>
        <w:tc>
          <w:tcPr>
            <w:tcW w:w="1258" w:type="dxa"/>
            <w:noWrap/>
            <w:hideMark/>
          </w:tcPr>
          <w:p w14:paraId="66ED8200" w14:textId="77777777" w:rsidR="001C6E38" w:rsidRPr="006F0D0D" w:rsidRDefault="001C6E38" w:rsidP="00F72009">
            <w:pPr>
              <w:spacing w:before="0" w:beforeAutospacing="0" w:after="160" w:afterAutospacing="0"/>
              <w:rPr>
                <w:rFonts w:asciiTheme="minorHAnsi" w:hAnsiTheme="minorHAnsi"/>
                <w:bCs/>
                <w:iCs/>
                <w:color w:val="auto"/>
                <w:sz w:val="20"/>
              </w:rPr>
            </w:pPr>
            <w:r w:rsidRPr="006F0D0D">
              <w:rPr>
                <w:rFonts w:asciiTheme="minorHAnsi" w:hAnsiTheme="minorHAnsi"/>
                <w:bCs/>
                <w:iCs/>
                <w:color w:val="auto"/>
                <w:sz w:val="20"/>
              </w:rPr>
              <w:t>Hard Disk (GB) (Per Unit)</w:t>
            </w:r>
          </w:p>
        </w:tc>
        <w:tc>
          <w:tcPr>
            <w:tcW w:w="909" w:type="dxa"/>
            <w:noWrap/>
            <w:hideMark/>
          </w:tcPr>
          <w:p w14:paraId="40A13748" w14:textId="77777777" w:rsidR="001C6E38" w:rsidRPr="006F0D0D" w:rsidRDefault="001C6E38" w:rsidP="00F72009">
            <w:pPr>
              <w:spacing w:before="0" w:beforeAutospacing="0" w:after="160" w:afterAutospacing="0"/>
              <w:rPr>
                <w:rFonts w:asciiTheme="minorHAnsi" w:hAnsiTheme="minorHAnsi"/>
                <w:bCs/>
                <w:iCs/>
                <w:color w:val="auto"/>
                <w:sz w:val="20"/>
              </w:rPr>
            </w:pPr>
            <w:r w:rsidRPr="006F0D0D">
              <w:rPr>
                <w:rFonts w:asciiTheme="minorHAnsi" w:hAnsiTheme="minorHAnsi"/>
                <w:bCs/>
                <w:iCs/>
                <w:color w:val="auto"/>
                <w:sz w:val="20"/>
              </w:rPr>
              <w:t>Total Disk (GB)</w:t>
            </w:r>
          </w:p>
        </w:tc>
        <w:tc>
          <w:tcPr>
            <w:tcW w:w="1687" w:type="dxa"/>
            <w:noWrap/>
            <w:hideMark/>
          </w:tcPr>
          <w:p w14:paraId="03D2939C" w14:textId="77777777" w:rsidR="001C6E38" w:rsidRPr="006F0D0D" w:rsidRDefault="001C6E38" w:rsidP="00F72009">
            <w:pPr>
              <w:spacing w:before="0" w:beforeAutospacing="0" w:after="160" w:afterAutospacing="0"/>
              <w:rPr>
                <w:rFonts w:asciiTheme="minorHAnsi" w:hAnsiTheme="minorHAnsi"/>
                <w:bCs/>
                <w:iCs/>
                <w:color w:val="auto"/>
                <w:sz w:val="20"/>
              </w:rPr>
            </w:pPr>
            <w:r w:rsidRPr="006F0D0D">
              <w:rPr>
                <w:rFonts w:asciiTheme="minorHAnsi" w:hAnsiTheme="minorHAnsi"/>
                <w:bCs/>
                <w:iCs/>
                <w:color w:val="auto"/>
                <w:sz w:val="20"/>
              </w:rPr>
              <w:t>OS/Software Required</w:t>
            </w:r>
          </w:p>
        </w:tc>
      </w:tr>
      <w:tr w:rsidR="001C6E38" w:rsidRPr="006F0D0D" w14:paraId="3D821C49" w14:textId="77777777" w:rsidTr="00F72009">
        <w:trPr>
          <w:trHeight w:val="518"/>
        </w:trPr>
        <w:tc>
          <w:tcPr>
            <w:tcW w:w="2166" w:type="dxa"/>
            <w:noWrap/>
            <w:hideMark/>
          </w:tcPr>
          <w:p w14:paraId="7707C6B4"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App Server</w:t>
            </w:r>
          </w:p>
        </w:tc>
        <w:tc>
          <w:tcPr>
            <w:tcW w:w="734" w:type="dxa"/>
            <w:noWrap/>
            <w:hideMark/>
          </w:tcPr>
          <w:p w14:paraId="005EEFC4"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2</w:t>
            </w:r>
          </w:p>
        </w:tc>
        <w:tc>
          <w:tcPr>
            <w:tcW w:w="786" w:type="dxa"/>
            <w:noWrap/>
            <w:hideMark/>
          </w:tcPr>
          <w:p w14:paraId="5520D5CB"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4</w:t>
            </w:r>
          </w:p>
        </w:tc>
        <w:tc>
          <w:tcPr>
            <w:tcW w:w="1018" w:type="dxa"/>
            <w:noWrap/>
            <w:hideMark/>
          </w:tcPr>
          <w:p w14:paraId="67B6B14D"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8</w:t>
            </w:r>
          </w:p>
        </w:tc>
        <w:tc>
          <w:tcPr>
            <w:tcW w:w="1273" w:type="dxa"/>
            <w:noWrap/>
            <w:hideMark/>
          </w:tcPr>
          <w:p w14:paraId="66BCB60E"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16</w:t>
            </w:r>
          </w:p>
        </w:tc>
        <w:tc>
          <w:tcPr>
            <w:tcW w:w="1258" w:type="dxa"/>
            <w:noWrap/>
            <w:hideMark/>
          </w:tcPr>
          <w:p w14:paraId="70A1242E"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250</w:t>
            </w:r>
          </w:p>
        </w:tc>
        <w:tc>
          <w:tcPr>
            <w:tcW w:w="909" w:type="dxa"/>
            <w:noWrap/>
            <w:hideMark/>
          </w:tcPr>
          <w:p w14:paraId="70F5E488"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500</w:t>
            </w:r>
          </w:p>
        </w:tc>
        <w:tc>
          <w:tcPr>
            <w:tcW w:w="1687" w:type="dxa"/>
            <w:hideMark/>
          </w:tcPr>
          <w:p w14:paraId="244D1DEF"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(Ubuntu 16.04 LTS) &amp; node.js (v8.11.2)</w:t>
            </w:r>
          </w:p>
        </w:tc>
      </w:tr>
      <w:tr w:rsidR="001C6E38" w:rsidRPr="006F0D0D" w14:paraId="1191B440" w14:textId="77777777" w:rsidTr="00F72009">
        <w:trPr>
          <w:trHeight w:val="259"/>
        </w:trPr>
        <w:tc>
          <w:tcPr>
            <w:tcW w:w="2166" w:type="dxa"/>
            <w:noWrap/>
            <w:hideMark/>
          </w:tcPr>
          <w:p w14:paraId="4383FAC8"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Blockchain Node</w:t>
            </w:r>
          </w:p>
        </w:tc>
        <w:tc>
          <w:tcPr>
            <w:tcW w:w="734" w:type="dxa"/>
            <w:noWrap/>
            <w:hideMark/>
          </w:tcPr>
          <w:p w14:paraId="39389177"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4</w:t>
            </w:r>
          </w:p>
        </w:tc>
        <w:tc>
          <w:tcPr>
            <w:tcW w:w="786" w:type="dxa"/>
            <w:noWrap/>
            <w:hideMark/>
          </w:tcPr>
          <w:p w14:paraId="4A314EA8"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4</w:t>
            </w:r>
          </w:p>
        </w:tc>
        <w:tc>
          <w:tcPr>
            <w:tcW w:w="1018" w:type="dxa"/>
            <w:noWrap/>
            <w:hideMark/>
          </w:tcPr>
          <w:p w14:paraId="60A3675C"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16</w:t>
            </w:r>
          </w:p>
        </w:tc>
        <w:tc>
          <w:tcPr>
            <w:tcW w:w="1273" w:type="dxa"/>
            <w:noWrap/>
            <w:hideMark/>
          </w:tcPr>
          <w:p w14:paraId="77C11693"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32</w:t>
            </w:r>
          </w:p>
        </w:tc>
        <w:tc>
          <w:tcPr>
            <w:tcW w:w="1258" w:type="dxa"/>
            <w:noWrap/>
            <w:hideMark/>
          </w:tcPr>
          <w:p w14:paraId="458C03A8"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300</w:t>
            </w:r>
          </w:p>
        </w:tc>
        <w:tc>
          <w:tcPr>
            <w:tcW w:w="909" w:type="dxa"/>
            <w:noWrap/>
            <w:hideMark/>
          </w:tcPr>
          <w:p w14:paraId="2775206B"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1200</w:t>
            </w:r>
          </w:p>
        </w:tc>
        <w:tc>
          <w:tcPr>
            <w:tcW w:w="1687" w:type="dxa"/>
            <w:noWrap/>
            <w:hideMark/>
          </w:tcPr>
          <w:p w14:paraId="53698149"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Ubuntu 16.04 LTS</w:t>
            </w:r>
          </w:p>
        </w:tc>
      </w:tr>
      <w:tr w:rsidR="001C6E38" w:rsidRPr="006F0D0D" w14:paraId="0DDDE5BE" w14:textId="77777777" w:rsidTr="00F72009">
        <w:trPr>
          <w:trHeight w:val="531"/>
        </w:trPr>
        <w:tc>
          <w:tcPr>
            <w:tcW w:w="2166" w:type="dxa"/>
            <w:noWrap/>
            <w:hideMark/>
          </w:tcPr>
          <w:p w14:paraId="1DBCAFDA"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 xml:space="preserve">SQL </w:t>
            </w:r>
          </w:p>
        </w:tc>
        <w:tc>
          <w:tcPr>
            <w:tcW w:w="734" w:type="dxa"/>
            <w:noWrap/>
            <w:hideMark/>
          </w:tcPr>
          <w:p w14:paraId="6AB3054D"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1</w:t>
            </w:r>
          </w:p>
        </w:tc>
        <w:tc>
          <w:tcPr>
            <w:tcW w:w="786" w:type="dxa"/>
            <w:noWrap/>
            <w:hideMark/>
          </w:tcPr>
          <w:p w14:paraId="70DF4345"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8</w:t>
            </w:r>
          </w:p>
        </w:tc>
        <w:tc>
          <w:tcPr>
            <w:tcW w:w="1018" w:type="dxa"/>
            <w:noWrap/>
            <w:hideMark/>
          </w:tcPr>
          <w:p w14:paraId="4024A846"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8</w:t>
            </w:r>
          </w:p>
        </w:tc>
        <w:tc>
          <w:tcPr>
            <w:tcW w:w="1273" w:type="dxa"/>
            <w:noWrap/>
            <w:hideMark/>
          </w:tcPr>
          <w:p w14:paraId="59586928"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16</w:t>
            </w:r>
          </w:p>
        </w:tc>
        <w:tc>
          <w:tcPr>
            <w:tcW w:w="1258" w:type="dxa"/>
            <w:noWrap/>
            <w:hideMark/>
          </w:tcPr>
          <w:p w14:paraId="2FC71AAB"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250</w:t>
            </w:r>
          </w:p>
        </w:tc>
        <w:tc>
          <w:tcPr>
            <w:tcW w:w="909" w:type="dxa"/>
            <w:noWrap/>
            <w:hideMark/>
          </w:tcPr>
          <w:p w14:paraId="0456E49F"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250</w:t>
            </w:r>
          </w:p>
        </w:tc>
        <w:tc>
          <w:tcPr>
            <w:tcW w:w="1687" w:type="dxa"/>
            <w:hideMark/>
          </w:tcPr>
          <w:p w14:paraId="148D5AB7"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SQL Server 2014 express edition (OS - MS Windows 2016 Std)</w:t>
            </w:r>
          </w:p>
        </w:tc>
      </w:tr>
      <w:tr w:rsidR="001C6E38" w:rsidRPr="006F0D0D" w14:paraId="18AC8223" w14:textId="77777777" w:rsidTr="00F72009">
        <w:trPr>
          <w:trHeight w:val="336"/>
        </w:trPr>
        <w:tc>
          <w:tcPr>
            <w:tcW w:w="2901" w:type="dxa"/>
            <w:gridSpan w:val="2"/>
            <w:noWrap/>
            <w:hideMark/>
          </w:tcPr>
          <w:p w14:paraId="14C35389"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Total</w:t>
            </w:r>
          </w:p>
        </w:tc>
        <w:tc>
          <w:tcPr>
            <w:tcW w:w="786" w:type="dxa"/>
            <w:noWrap/>
            <w:hideMark/>
          </w:tcPr>
          <w:p w14:paraId="24687A60"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 </w:t>
            </w:r>
          </w:p>
        </w:tc>
        <w:tc>
          <w:tcPr>
            <w:tcW w:w="1018" w:type="dxa"/>
            <w:noWrap/>
            <w:hideMark/>
          </w:tcPr>
          <w:p w14:paraId="572B72EA"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 </w:t>
            </w:r>
          </w:p>
        </w:tc>
        <w:tc>
          <w:tcPr>
            <w:tcW w:w="1273" w:type="dxa"/>
            <w:noWrap/>
            <w:hideMark/>
          </w:tcPr>
          <w:p w14:paraId="38E46422"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 </w:t>
            </w:r>
          </w:p>
        </w:tc>
        <w:tc>
          <w:tcPr>
            <w:tcW w:w="1258" w:type="dxa"/>
            <w:noWrap/>
            <w:hideMark/>
          </w:tcPr>
          <w:p w14:paraId="2CE2401F"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 </w:t>
            </w:r>
          </w:p>
        </w:tc>
        <w:tc>
          <w:tcPr>
            <w:tcW w:w="909" w:type="dxa"/>
            <w:noWrap/>
            <w:hideMark/>
          </w:tcPr>
          <w:p w14:paraId="7EC2C1F2"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1950</w:t>
            </w:r>
          </w:p>
        </w:tc>
        <w:tc>
          <w:tcPr>
            <w:tcW w:w="1687" w:type="dxa"/>
            <w:noWrap/>
            <w:hideMark/>
          </w:tcPr>
          <w:p w14:paraId="10975535" w14:textId="77777777" w:rsidR="001C6E38" w:rsidRPr="006F0D0D" w:rsidRDefault="001C6E38" w:rsidP="00F72009">
            <w:pPr>
              <w:spacing w:before="0" w:beforeAutospacing="0" w:after="160" w:afterAutospacing="0"/>
              <w:rPr>
                <w:rFonts w:asciiTheme="minorHAnsi" w:hAnsiTheme="minorHAnsi"/>
                <w:iCs/>
                <w:sz w:val="20"/>
              </w:rPr>
            </w:pPr>
          </w:p>
        </w:tc>
      </w:tr>
    </w:tbl>
    <w:p w14:paraId="2D092ED1" w14:textId="77777777" w:rsidR="001C6E38" w:rsidRPr="006F0D0D" w:rsidRDefault="001C6E38" w:rsidP="001C6E38">
      <w:pPr>
        <w:rPr>
          <w:iCs/>
          <w:lang w:val="en-GB"/>
        </w:rPr>
      </w:pPr>
    </w:p>
    <w:p w14:paraId="5455C0F2" w14:textId="77777777" w:rsidR="001C6E38" w:rsidRPr="006F0D0D" w:rsidRDefault="001C6E38" w:rsidP="001C6E38">
      <w:pPr>
        <w:rPr>
          <w:iCs/>
          <w:lang w:val="en-GB"/>
        </w:rPr>
      </w:pPr>
    </w:p>
    <w:tbl>
      <w:tblPr>
        <w:tblStyle w:val="PwCTableText"/>
        <w:tblW w:w="0" w:type="auto"/>
        <w:tblLook w:val="04A0" w:firstRow="1" w:lastRow="0" w:firstColumn="1" w:lastColumn="0" w:noHBand="0" w:noVBand="1"/>
      </w:tblPr>
      <w:tblGrid>
        <w:gridCol w:w="3478"/>
        <w:gridCol w:w="3362"/>
        <w:gridCol w:w="3025"/>
      </w:tblGrid>
      <w:tr w:rsidR="001C6E38" w:rsidRPr="006F0D0D" w14:paraId="2B99DFF7" w14:textId="77777777" w:rsidTr="00F72009">
        <w:trPr>
          <w:cnfStyle w:val="100000000000" w:firstRow="1" w:lastRow="0" w:firstColumn="0" w:lastColumn="0" w:oddVBand="0" w:evenVBand="0" w:oddHBand="0" w:evenHBand="0" w:firstRowFirstColumn="0" w:firstRowLastColumn="0" w:lastRowFirstColumn="0" w:lastRowLastColumn="0"/>
          <w:trHeight w:val="615"/>
        </w:trPr>
        <w:tc>
          <w:tcPr>
            <w:tcW w:w="3478" w:type="dxa"/>
            <w:noWrap/>
            <w:hideMark/>
          </w:tcPr>
          <w:p w14:paraId="78D7E684" w14:textId="77777777" w:rsidR="001C6E38" w:rsidRPr="006F0D0D" w:rsidRDefault="001C6E38" w:rsidP="00F72009">
            <w:pPr>
              <w:spacing w:before="0" w:beforeAutospacing="0" w:after="160" w:afterAutospacing="0"/>
              <w:rPr>
                <w:rFonts w:asciiTheme="minorHAnsi" w:hAnsiTheme="minorHAnsi"/>
                <w:bCs/>
                <w:iCs/>
                <w:color w:val="auto"/>
                <w:sz w:val="20"/>
              </w:rPr>
            </w:pPr>
            <w:r w:rsidRPr="006F0D0D">
              <w:rPr>
                <w:rFonts w:asciiTheme="minorHAnsi" w:hAnsiTheme="minorHAnsi"/>
                <w:bCs/>
                <w:iCs/>
                <w:color w:val="auto"/>
                <w:sz w:val="20"/>
              </w:rPr>
              <w:t>Blockchain Framework</w:t>
            </w:r>
          </w:p>
        </w:tc>
        <w:tc>
          <w:tcPr>
            <w:tcW w:w="3362" w:type="dxa"/>
            <w:noWrap/>
            <w:hideMark/>
          </w:tcPr>
          <w:p w14:paraId="0DB357A8" w14:textId="77777777" w:rsidR="001C6E38" w:rsidRPr="006F0D0D" w:rsidRDefault="001C6E38" w:rsidP="00F72009">
            <w:pPr>
              <w:spacing w:before="0" w:beforeAutospacing="0" w:after="160" w:afterAutospacing="0"/>
              <w:rPr>
                <w:rFonts w:asciiTheme="minorHAnsi" w:hAnsiTheme="minorHAnsi"/>
                <w:bCs/>
                <w:iCs/>
                <w:color w:val="auto"/>
                <w:sz w:val="20"/>
              </w:rPr>
            </w:pPr>
            <w:r w:rsidRPr="006F0D0D">
              <w:rPr>
                <w:rFonts w:asciiTheme="minorHAnsi" w:hAnsiTheme="minorHAnsi"/>
                <w:bCs/>
                <w:iCs/>
                <w:color w:val="auto"/>
                <w:sz w:val="20"/>
              </w:rPr>
              <w:t>Version</w:t>
            </w:r>
          </w:p>
        </w:tc>
        <w:tc>
          <w:tcPr>
            <w:tcW w:w="3025" w:type="dxa"/>
            <w:hideMark/>
          </w:tcPr>
          <w:p w14:paraId="34368BB1" w14:textId="77777777" w:rsidR="001C6E38" w:rsidRPr="006F0D0D" w:rsidRDefault="001C6E38" w:rsidP="00F72009">
            <w:pPr>
              <w:spacing w:before="0" w:beforeAutospacing="0" w:after="160" w:afterAutospacing="0"/>
              <w:rPr>
                <w:rFonts w:asciiTheme="minorHAnsi" w:hAnsiTheme="minorHAnsi"/>
                <w:bCs/>
                <w:iCs/>
                <w:color w:val="auto"/>
                <w:sz w:val="20"/>
              </w:rPr>
            </w:pPr>
            <w:r w:rsidRPr="006F0D0D">
              <w:rPr>
                <w:rFonts w:asciiTheme="minorHAnsi" w:hAnsiTheme="minorHAnsi"/>
                <w:bCs/>
                <w:iCs/>
                <w:color w:val="auto"/>
                <w:sz w:val="20"/>
              </w:rPr>
              <w:t>No of Ubuntu Node to be installed in</w:t>
            </w:r>
          </w:p>
        </w:tc>
      </w:tr>
      <w:tr w:rsidR="001C6E38" w:rsidRPr="006F0D0D" w14:paraId="41243826" w14:textId="77777777" w:rsidTr="00F72009">
        <w:trPr>
          <w:trHeight w:val="315"/>
        </w:trPr>
        <w:tc>
          <w:tcPr>
            <w:tcW w:w="3478" w:type="dxa"/>
            <w:noWrap/>
            <w:hideMark/>
          </w:tcPr>
          <w:p w14:paraId="4931D854"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Multichain</w:t>
            </w:r>
          </w:p>
        </w:tc>
        <w:tc>
          <w:tcPr>
            <w:tcW w:w="3362" w:type="dxa"/>
            <w:noWrap/>
            <w:hideMark/>
          </w:tcPr>
          <w:p w14:paraId="1844E0F1"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v1.0.6</w:t>
            </w:r>
          </w:p>
        </w:tc>
        <w:tc>
          <w:tcPr>
            <w:tcW w:w="3025" w:type="dxa"/>
            <w:noWrap/>
            <w:hideMark/>
          </w:tcPr>
          <w:p w14:paraId="25762989" w14:textId="77777777" w:rsidR="001C6E38" w:rsidRPr="006F0D0D" w:rsidRDefault="001C6E38" w:rsidP="00F72009">
            <w:pPr>
              <w:spacing w:before="0" w:beforeAutospacing="0" w:after="160" w:afterAutospacing="0"/>
              <w:rPr>
                <w:rFonts w:asciiTheme="minorHAnsi" w:hAnsiTheme="minorHAnsi"/>
                <w:iCs/>
                <w:sz w:val="20"/>
              </w:rPr>
            </w:pPr>
            <w:r w:rsidRPr="006F0D0D">
              <w:rPr>
                <w:rFonts w:asciiTheme="minorHAnsi" w:hAnsiTheme="minorHAnsi"/>
                <w:iCs/>
                <w:sz w:val="20"/>
              </w:rPr>
              <w:t>4</w:t>
            </w:r>
          </w:p>
        </w:tc>
      </w:tr>
    </w:tbl>
    <w:p w14:paraId="258AD94E" w14:textId="77777777" w:rsidR="001C6E38" w:rsidRPr="006F0D0D" w:rsidRDefault="001C6E38" w:rsidP="001C6E38">
      <w:pPr>
        <w:rPr>
          <w:iCs/>
          <w:lang w:val="en-GB"/>
        </w:rPr>
      </w:pPr>
    </w:p>
    <w:p w14:paraId="5ABF5475" w14:textId="77777777" w:rsidR="001C6E38" w:rsidRPr="006F0D0D" w:rsidRDefault="001C6E38" w:rsidP="001C6E38">
      <w:pPr>
        <w:rPr>
          <w:iCs/>
          <w:lang w:val="en-GB"/>
        </w:rPr>
      </w:pPr>
    </w:p>
    <w:tbl>
      <w:tblPr>
        <w:tblStyle w:val="PwCTableText"/>
        <w:tblW w:w="9901" w:type="dxa"/>
        <w:tblLook w:val="04A0" w:firstRow="1" w:lastRow="0" w:firstColumn="1" w:lastColumn="0" w:noHBand="0" w:noVBand="1"/>
      </w:tblPr>
      <w:tblGrid>
        <w:gridCol w:w="2880"/>
        <w:gridCol w:w="3953"/>
        <w:gridCol w:w="3068"/>
      </w:tblGrid>
      <w:tr w:rsidR="001C6E38" w:rsidRPr="006F0D0D" w14:paraId="36298F69" w14:textId="77777777" w:rsidTr="00F72009">
        <w:trPr>
          <w:cnfStyle w:val="100000000000" w:firstRow="1" w:lastRow="0" w:firstColumn="0" w:lastColumn="0" w:oddVBand="0" w:evenVBand="0" w:oddHBand="0" w:evenHBand="0" w:firstRowFirstColumn="0" w:firstRowLastColumn="0" w:lastRowFirstColumn="0" w:lastRowLastColumn="0"/>
          <w:trHeight w:val="304"/>
        </w:trPr>
        <w:tc>
          <w:tcPr>
            <w:tcW w:w="2880" w:type="dxa"/>
            <w:noWrap/>
            <w:hideMark/>
          </w:tcPr>
          <w:p w14:paraId="79180583" w14:textId="77777777" w:rsidR="001C6E38" w:rsidRPr="006F0D0D" w:rsidRDefault="001C6E38" w:rsidP="00F72009">
            <w:pPr>
              <w:spacing w:before="0" w:beforeAutospacing="0" w:after="160" w:afterAutospacing="0"/>
              <w:rPr>
                <w:rFonts w:asciiTheme="minorHAnsi" w:hAnsiTheme="minorHAnsi"/>
                <w:bCs/>
                <w:iCs/>
                <w:color w:val="auto"/>
                <w:sz w:val="20"/>
              </w:rPr>
            </w:pPr>
            <w:r w:rsidRPr="006F0D0D">
              <w:rPr>
                <w:rFonts w:asciiTheme="minorHAnsi" w:hAnsiTheme="minorHAnsi"/>
                <w:bCs/>
                <w:iCs/>
                <w:color w:val="auto"/>
                <w:sz w:val="20"/>
              </w:rPr>
              <w:t>Sl No</w:t>
            </w:r>
          </w:p>
        </w:tc>
        <w:tc>
          <w:tcPr>
            <w:tcW w:w="3953" w:type="dxa"/>
            <w:noWrap/>
            <w:hideMark/>
          </w:tcPr>
          <w:p w14:paraId="299859D8" w14:textId="77777777" w:rsidR="001C6E38" w:rsidRPr="006F0D0D" w:rsidRDefault="001C6E38" w:rsidP="00F72009">
            <w:pPr>
              <w:spacing w:before="0" w:beforeAutospacing="0" w:after="160" w:afterAutospacing="0"/>
              <w:rPr>
                <w:rFonts w:asciiTheme="minorHAnsi" w:hAnsiTheme="minorHAnsi"/>
                <w:bCs/>
                <w:iCs/>
                <w:color w:val="auto"/>
                <w:sz w:val="20"/>
              </w:rPr>
            </w:pPr>
            <w:r w:rsidRPr="006F0D0D">
              <w:rPr>
                <w:rFonts w:asciiTheme="minorHAnsi" w:hAnsiTheme="minorHAnsi"/>
                <w:bCs/>
                <w:iCs/>
                <w:color w:val="auto"/>
                <w:sz w:val="20"/>
              </w:rPr>
              <w:t>Software/Service Requirement</w:t>
            </w:r>
          </w:p>
        </w:tc>
        <w:tc>
          <w:tcPr>
            <w:tcW w:w="3068" w:type="dxa"/>
            <w:noWrap/>
            <w:hideMark/>
          </w:tcPr>
          <w:p w14:paraId="54BB72A2" w14:textId="77777777" w:rsidR="001C6E38" w:rsidRPr="006F0D0D" w:rsidRDefault="001C6E38" w:rsidP="00F72009">
            <w:pPr>
              <w:spacing w:before="0" w:beforeAutospacing="0" w:after="160" w:afterAutospacing="0"/>
              <w:rPr>
                <w:rFonts w:asciiTheme="minorHAnsi" w:hAnsiTheme="minorHAnsi"/>
                <w:bCs/>
                <w:iCs/>
                <w:color w:val="auto"/>
                <w:sz w:val="20"/>
              </w:rPr>
            </w:pPr>
            <w:r w:rsidRPr="006F0D0D">
              <w:rPr>
                <w:rFonts w:asciiTheme="minorHAnsi" w:hAnsiTheme="minorHAnsi"/>
                <w:bCs/>
                <w:iCs/>
                <w:color w:val="auto"/>
                <w:sz w:val="20"/>
              </w:rPr>
              <w:t>Qty</w:t>
            </w:r>
          </w:p>
        </w:tc>
      </w:tr>
      <w:tr w:rsidR="001C6E38" w:rsidRPr="006F0D0D" w14:paraId="7740C072" w14:textId="77777777" w:rsidTr="00F72009">
        <w:trPr>
          <w:trHeight w:val="304"/>
        </w:trPr>
        <w:tc>
          <w:tcPr>
            <w:tcW w:w="2880" w:type="dxa"/>
            <w:noWrap/>
            <w:hideMark/>
          </w:tcPr>
          <w:p w14:paraId="736F91D3" w14:textId="77777777" w:rsidR="001C6E38" w:rsidRPr="006F0D0D" w:rsidRDefault="001C6E38" w:rsidP="00F72009">
            <w:pPr>
              <w:spacing w:before="0" w:beforeAutospacing="0" w:after="160" w:afterAutospacing="0"/>
              <w:rPr>
                <w:rFonts w:asciiTheme="minorHAnsi" w:hAnsiTheme="minorHAnsi"/>
                <w:b/>
                <w:iCs/>
                <w:sz w:val="20"/>
              </w:rPr>
            </w:pPr>
            <w:r w:rsidRPr="006F0D0D">
              <w:rPr>
                <w:rFonts w:asciiTheme="minorHAnsi" w:hAnsiTheme="minorHAnsi"/>
                <w:b/>
                <w:iCs/>
                <w:sz w:val="20"/>
              </w:rPr>
              <w:t>1</w:t>
            </w:r>
          </w:p>
        </w:tc>
        <w:tc>
          <w:tcPr>
            <w:tcW w:w="3953" w:type="dxa"/>
            <w:noWrap/>
            <w:hideMark/>
          </w:tcPr>
          <w:p w14:paraId="1A3A2DF6" w14:textId="77777777" w:rsidR="001C6E38" w:rsidRPr="006F0D0D" w:rsidRDefault="001C6E38" w:rsidP="00F72009">
            <w:pPr>
              <w:spacing w:before="0" w:beforeAutospacing="0" w:after="160" w:afterAutospacing="0"/>
              <w:rPr>
                <w:rFonts w:asciiTheme="minorHAnsi" w:hAnsiTheme="minorHAnsi"/>
                <w:b/>
                <w:iCs/>
                <w:sz w:val="20"/>
              </w:rPr>
            </w:pPr>
            <w:r w:rsidRPr="006F0D0D">
              <w:rPr>
                <w:rFonts w:asciiTheme="minorHAnsi" w:hAnsiTheme="minorHAnsi"/>
                <w:b/>
                <w:iCs/>
                <w:sz w:val="20"/>
              </w:rPr>
              <w:t>License: Ubuntu 16.04 LTS</w:t>
            </w:r>
          </w:p>
        </w:tc>
        <w:tc>
          <w:tcPr>
            <w:tcW w:w="3068" w:type="dxa"/>
            <w:noWrap/>
            <w:hideMark/>
          </w:tcPr>
          <w:p w14:paraId="4501F5D5" w14:textId="77777777" w:rsidR="001C6E38" w:rsidRPr="006F0D0D" w:rsidRDefault="001C6E38" w:rsidP="00F72009">
            <w:pPr>
              <w:spacing w:before="0" w:beforeAutospacing="0" w:after="160" w:afterAutospacing="0"/>
              <w:rPr>
                <w:rFonts w:asciiTheme="minorHAnsi" w:hAnsiTheme="minorHAnsi"/>
                <w:b/>
                <w:iCs/>
                <w:sz w:val="20"/>
              </w:rPr>
            </w:pPr>
            <w:r w:rsidRPr="006F0D0D">
              <w:rPr>
                <w:rFonts w:asciiTheme="minorHAnsi" w:hAnsiTheme="minorHAnsi"/>
                <w:b/>
                <w:iCs/>
                <w:sz w:val="20"/>
              </w:rPr>
              <w:t>As Required</w:t>
            </w:r>
          </w:p>
        </w:tc>
      </w:tr>
      <w:tr w:rsidR="001C6E38" w:rsidRPr="006F0D0D" w14:paraId="1EDC4CE6" w14:textId="77777777" w:rsidTr="00F72009">
        <w:trPr>
          <w:trHeight w:val="1016"/>
        </w:trPr>
        <w:tc>
          <w:tcPr>
            <w:tcW w:w="2880" w:type="dxa"/>
            <w:noWrap/>
            <w:hideMark/>
          </w:tcPr>
          <w:p w14:paraId="0A23CDFA" w14:textId="77777777" w:rsidR="001C6E38" w:rsidRPr="006F0D0D" w:rsidRDefault="001C6E38" w:rsidP="00F72009">
            <w:pPr>
              <w:spacing w:before="0" w:beforeAutospacing="0" w:after="160" w:afterAutospacing="0"/>
              <w:rPr>
                <w:rFonts w:asciiTheme="minorHAnsi" w:hAnsiTheme="minorHAnsi"/>
                <w:b/>
                <w:iCs/>
                <w:sz w:val="20"/>
              </w:rPr>
            </w:pPr>
            <w:r w:rsidRPr="006F0D0D">
              <w:rPr>
                <w:rFonts w:asciiTheme="minorHAnsi" w:hAnsiTheme="minorHAnsi"/>
                <w:b/>
                <w:iCs/>
                <w:sz w:val="20"/>
              </w:rPr>
              <w:t>2</w:t>
            </w:r>
          </w:p>
        </w:tc>
        <w:tc>
          <w:tcPr>
            <w:tcW w:w="3953" w:type="dxa"/>
            <w:noWrap/>
            <w:hideMark/>
          </w:tcPr>
          <w:p w14:paraId="1AA1AD57" w14:textId="77777777" w:rsidR="001C6E38" w:rsidRPr="006F0D0D" w:rsidRDefault="001C6E38" w:rsidP="00F72009">
            <w:pPr>
              <w:spacing w:before="0" w:beforeAutospacing="0" w:after="160" w:afterAutospacing="0"/>
              <w:rPr>
                <w:rFonts w:asciiTheme="minorHAnsi" w:hAnsiTheme="minorHAnsi"/>
                <w:b/>
                <w:iCs/>
                <w:sz w:val="20"/>
              </w:rPr>
            </w:pPr>
            <w:r w:rsidRPr="006F0D0D">
              <w:rPr>
                <w:rFonts w:asciiTheme="minorHAnsi" w:hAnsiTheme="minorHAnsi"/>
                <w:b/>
                <w:iCs/>
                <w:sz w:val="20"/>
              </w:rPr>
              <w:t>Load Balancer</w:t>
            </w:r>
          </w:p>
        </w:tc>
        <w:tc>
          <w:tcPr>
            <w:tcW w:w="3068" w:type="dxa"/>
            <w:hideMark/>
          </w:tcPr>
          <w:p w14:paraId="47839AF4" w14:textId="77777777" w:rsidR="001C6E38" w:rsidRPr="006F0D0D" w:rsidRDefault="001C6E38" w:rsidP="00F72009">
            <w:pPr>
              <w:spacing w:before="0" w:beforeAutospacing="0" w:after="160" w:afterAutospacing="0"/>
              <w:rPr>
                <w:rFonts w:asciiTheme="minorHAnsi" w:hAnsiTheme="minorHAnsi"/>
                <w:b/>
                <w:iCs/>
                <w:sz w:val="20"/>
              </w:rPr>
            </w:pPr>
            <w:r w:rsidRPr="006F0D0D">
              <w:rPr>
                <w:rFonts w:asciiTheme="minorHAnsi" w:hAnsiTheme="minorHAnsi"/>
                <w:b/>
                <w:iCs/>
                <w:sz w:val="20"/>
              </w:rPr>
              <w:t>1) One for App Servers</w:t>
            </w:r>
            <w:r w:rsidRPr="006F0D0D">
              <w:rPr>
                <w:rFonts w:asciiTheme="minorHAnsi" w:hAnsiTheme="minorHAnsi"/>
                <w:b/>
                <w:iCs/>
                <w:sz w:val="20"/>
              </w:rPr>
              <w:br/>
              <w:t>2) One for Blockchain Nodes</w:t>
            </w:r>
          </w:p>
        </w:tc>
      </w:tr>
      <w:tr w:rsidR="001C6E38" w:rsidRPr="006F0D0D" w14:paraId="6DA24F5D" w14:textId="77777777" w:rsidTr="00F72009">
        <w:trPr>
          <w:trHeight w:val="304"/>
        </w:trPr>
        <w:tc>
          <w:tcPr>
            <w:tcW w:w="2880" w:type="dxa"/>
            <w:noWrap/>
            <w:hideMark/>
          </w:tcPr>
          <w:p w14:paraId="047EC742" w14:textId="77777777" w:rsidR="001C6E38" w:rsidRPr="006F0D0D" w:rsidRDefault="001C6E38" w:rsidP="00F72009">
            <w:pPr>
              <w:spacing w:before="0" w:beforeAutospacing="0" w:after="160" w:afterAutospacing="0"/>
              <w:rPr>
                <w:rFonts w:asciiTheme="minorHAnsi" w:hAnsiTheme="minorHAnsi"/>
                <w:b/>
                <w:iCs/>
                <w:sz w:val="20"/>
              </w:rPr>
            </w:pPr>
            <w:r w:rsidRPr="006F0D0D">
              <w:rPr>
                <w:rFonts w:asciiTheme="minorHAnsi" w:hAnsiTheme="minorHAnsi"/>
                <w:b/>
                <w:iCs/>
                <w:sz w:val="20"/>
              </w:rPr>
              <w:t>3</w:t>
            </w:r>
          </w:p>
        </w:tc>
        <w:tc>
          <w:tcPr>
            <w:tcW w:w="3953" w:type="dxa"/>
            <w:noWrap/>
            <w:hideMark/>
          </w:tcPr>
          <w:p w14:paraId="0EAEEF32" w14:textId="77777777" w:rsidR="001C6E38" w:rsidRPr="006F0D0D" w:rsidRDefault="001C6E38" w:rsidP="00F72009">
            <w:pPr>
              <w:spacing w:before="0" w:beforeAutospacing="0" w:after="160" w:afterAutospacing="0"/>
              <w:rPr>
                <w:rFonts w:asciiTheme="minorHAnsi" w:hAnsiTheme="minorHAnsi"/>
                <w:b/>
                <w:iCs/>
                <w:sz w:val="20"/>
              </w:rPr>
            </w:pPr>
            <w:r w:rsidRPr="006F0D0D">
              <w:rPr>
                <w:rFonts w:asciiTheme="minorHAnsi" w:hAnsiTheme="minorHAnsi"/>
                <w:b/>
                <w:iCs/>
                <w:sz w:val="20"/>
              </w:rPr>
              <w:t>SSL</w:t>
            </w:r>
          </w:p>
        </w:tc>
        <w:tc>
          <w:tcPr>
            <w:tcW w:w="3068" w:type="dxa"/>
            <w:hideMark/>
          </w:tcPr>
          <w:p w14:paraId="681AF7D3" w14:textId="77777777" w:rsidR="001C6E38" w:rsidRPr="006F0D0D" w:rsidRDefault="001C6E38" w:rsidP="00F72009">
            <w:pPr>
              <w:spacing w:before="0" w:beforeAutospacing="0" w:after="160" w:afterAutospacing="0"/>
              <w:rPr>
                <w:rFonts w:asciiTheme="minorHAnsi" w:hAnsiTheme="minorHAnsi"/>
                <w:b/>
                <w:iCs/>
                <w:sz w:val="20"/>
              </w:rPr>
            </w:pPr>
            <w:r w:rsidRPr="006F0D0D">
              <w:rPr>
                <w:rFonts w:asciiTheme="minorHAnsi" w:hAnsiTheme="minorHAnsi"/>
                <w:b/>
                <w:iCs/>
                <w:sz w:val="20"/>
              </w:rPr>
              <w:t> </w:t>
            </w:r>
          </w:p>
        </w:tc>
      </w:tr>
    </w:tbl>
    <w:p w14:paraId="06CB8A57" w14:textId="77777777" w:rsidR="001C6E38" w:rsidRPr="006F0D0D" w:rsidRDefault="001C6E38" w:rsidP="001C6E38">
      <w:pPr>
        <w:rPr>
          <w:iCs/>
          <w:lang w:val="en-GB"/>
        </w:rPr>
      </w:pPr>
    </w:p>
    <w:p w14:paraId="4986E048" w14:textId="77777777" w:rsidR="001C6E38" w:rsidRDefault="001C6E38" w:rsidP="001C6E38">
      <w:pPr>
        <w:rPr>
          <w:lang w:val="en-GB"/>
        </w:rPr>
      </w:pPr>
    </w:p>
    <w:p w14:paraId="5656F83B" w14:textId="77777777" w:rsidR="001C6E38" w:rsidRPr="001C6E38" w:rsidRDefault="001C6E38" w:rsidP="001C6E38">
      <w:pPr>
        <w:pStyle w:val="BodyText"/>
        <w:rPr>
          <w:lang w:val="en-GB"/>
        </w:rPr>
      </w:pPr>
    </w:p>
    <w:p w14:paraId="617DD39C" w14:textId="77777777" w:rsidR="001C6E38" w:rsidRPr="00AF1A18" w:rsidRDefault="001C6E38" w:rsidP="00AF1A18">
      <w:pPr>
        <w:pStyle w:val="Heading1"/>
        <w:numPr>
          <w:ilvl w:val="0"/>
          <w:numId w:val="0"/>
        </w:numPr>
      </w:pPr>
      <w:bookmarkStart w:id="14" w:name="_Toc534293462"/>
      <w:r w:rsidRPr="00AF1A18">
        <w:lastRenderedPageBreak/>
        <w:t>Conclusion</w:t>
      </w:r>
      <w:bookmarkEnd w:id="14"/>
    </w:p>
    <w:p w14:paraId="332C0241" w14:textId="77777777" w:rsidR="001C6E38" w:rsidRPr="001C6E38" w:rsidRDefault="001C6E38" w:rsidP="001C6E38">
      <w:pPr>
        <w:pStyle w:val="BodyText"/>
        <w:rPr>
          <w:lang w:val="en-GB"/>
        </w:rPr>
      </w:pPr>
    </w:p>
    <w:p w14:paraId="3A5F57BF" w14:textId="77777777" w:rsidR="001C6E38" w:rsidRPr="006F0D0D" w:rsidRDefault="001C6E38" w:rsidP="001C6E38">
      <w:pPr>
        <w:pStyle w:val="BodyText"/>
        <w:rPr>
          <w:sz w:val="22"/>
        </w:rPr>
      </w:pPr>
      <w:r w:rsidRPr="006F0D0D">
        <w:rPr>
          <w:sz w:val="22"/>
        </w:rPr>
        <w:t>The Blockchain solution provides value by improving processes associated with birth</w:t>
      </w:r>
      <w:r w:rsidR="00923DCE">
        <w:rPr>
          <w:sz w:val="22"/>
        </w:rPr>
        <w:t>/death</w:t>
      </w:r>
      <w:r w:rsidRPr="006F0D0D">
        <w:rPr>
          <w:sz w:val="22"/>
        </w:rPr>
        <w:t xml:space="preserve"> registration and real transactions. The following is a brief list of some of these improvements:</w:t>
      </w:r>
    </w:p>
    <w:p w14:paraId="76B615F2" w14:textId="77777777" w:rsidR="001C6E38" w:rsidRPr="006F0D0D" w:rsidRDefault="001C6E38" w:rsidP="001C6E38">
      <w:pPr>
        <w:pStyle w:val="BodyText"/>
        <w:numPr>
          <w:ilvl w:val="0"/>
          <w:numId w:val="31"/>
        </w:numPr>
        <w:rPr>
          <w:sz w:val="22"/>
        </w:rPr>
      </w:pPr>
      <w:r w:rsidRPr="006F0D0D">
        <w:rPr>
          <w:sz w:val="22"/>
        </w:rPr>
        <w:t>Eliminating the need for physical archives of birth</w:t>
      </w:r>
      <w:r w:rsidR="00923DCE">
        <w:rPr>
          <w:sz w:val="22"/>
        </w:rPr>
        <w:t>/death</w:t>
      </w:r>
      <w:r w:rsidRPr="006F0D0D">
        <w:rPr>
          <w:sz w:val="22"/>
        </w:rPr>
        <w:t xml:space="preserve"> registration.</w:t>
      </w:r>
    </w:p>
    <w:p w14:paraId="4274E3C5" w14:textId="77777777" w:rsidR="001C6E38" w:rsidRPr="006F0D0D" w:rsidRDefault="001C6E38" w:rsidP="001C6E38">
      <w:pPr>
        <w:pStyle w:val="BodyText"/>
        <w:numPr>
          <w:ilvl w:val="0"/>
          <w:numId w:val="31"/>
        </w:numPr>
        <w:rPr>
          <w:sz w:val="22"/>
        </w:rPr>
      </w:pPr>
      <w:r w:rsidRPr="006F0D0D">
        <w:rPr>
          <w:sz w:val="22"/>
        </w:rPr>
        <w:t>Increased resilience and redundancy of the transactional data in the birth</w:t>
      </w:r>
      <w:r w:rsidR="00923DCE">
        <w:rPr>
          <w:sz w:val="22"/>
        </w:rPr>
        <w:t>/death</w:t>
      </w:r>
      <w:r w:rsidRPr="006F0D0D">
        <w:rPr>
          <w:sz w:val="22"/>
        </w:rPr>
        <w:t xml:space="preserve"> registry.</w:t>
      </w:r>
    </w:p>
    <w:p w14:paraId="1952C3FA" w14:textId="77777777" w:rsidR="001C6E38" w:rsidRPr="006F0D0D" w:rsidRDefault="001C6E38" w:rsidP="001C6E38">
      <w:pPr>
        <w:pStyle w:val="BodyText"/>
        <w:numPr>
          <w:ilvl w:val="0"/>
          <w:numId w:val="31"/>
        </w:numPr>
        <w:rPr>
          <w:sz w:val="22"/>
        </w:rPr>
      </w:pPr>
      <w:r w:rsidRPr="006F0D0D">
        <w:rPr>
          <w:sz w:val="22"/>
        </w:rPr>
        <w:t>Greater security for users of the system, in part because cryptographically secure system.</w:t>
      </w:r>
    </w:p>
    <w:p w14:paraId="17350545" w14:textId="77777777" w:rsidR="001C6E38" w:rsidRPr="006F0D0D" w:rsidRDefault="001C6E38" w:rsidP="001C6E38">
      <w:pPr>
        <w:pStyle w:val="BodyText"/>
        <w:numPr>
          <w:ilvl w:val="0"/>
          <w:numId w:val="31"/>
        </w:numPr>
        <w:rPr>
          <w:sz w:val="22"/>
        </w:rPr>
      </w:pPr>
      <w:r w:rsidRPr="006F0D0D">
        <w:rPr>
          <w:sz w:val="22"/>
        </w:rPr>
        <w:t>Faster and more transparent transactions.</w:t>
      </w:r>
    </w:p>
    <w:p w14:paraId="6817EB6D" w14:textId="77777777" w:rsidR="001C6E38" w:rsidRPr="006F0D0D" w:rsidRDefault="001C6E38" w:rsidP="001C6E38">
      <w:pPr>
        <w:pStyle w:val="BodyText"/>
        <w:numPr>
          <w:ilvl w:val="0"/>
          <w:numId w:val="31"/>
        </w:numPr>
        <w:rPr>
          <w:sz w:val="22"/>
        </w:rPr>
      </w:pPr>
      <w:r w:rsidRPr="006F0D0D">
        <w:rPr>
          <w:sz w:val="22"/>
        </w:rPr>
        <w:t>Making it possible to verify authenticity on blockchain.</w:t>
      </w:r>
    </w:p>
    <w:p w14:paraId="78AF99BF" w14:textId="77777777" w:rsidR="001C6E38" w:rsidRPr="006F0D0D" w:rsidRDefault="001C6E38" w:rsidP="001C6E38">
      <w:pPr>
        <w:pStyle w:val="BodyText"/>
        <w:numPr>
          <w:ilvl w:val="0"/>
          <w:numId w:val="31"/>
        </w:numPr>
        <w:rPr>
          <w:sz w:val="22"/>
        </w:rPr>
      </w:pPr>
      <w:r w:rsidRPr="006F0D0D">
        <w:rPr>
          <w:sz w:val="22"/>
        </w:rPr>
        <w:t>Fraud free system. Making it more difficult to forge certificates.</w:t>
      </w:r>
    </w:p>
    <w:p w14:paraId="03AA3CD6" w14:textId="77777777" w:rsidR="001C6E38" w:rsidRPr="006F0D0D" w:rsidRDefault="001C6E38" w:rsidP="001C6E38">
      <w:pPr>
        <w:pStyle w:val="BodyText"/>
        <w:rPr>
          <w:sz w:val="22"/>
        </w:rPr>
      </w:pPr>
      <w:r w:rsidRPr="006F0D0D">
        <w:rPr>
          <w:sz w:val="22"/>
        </w:rPr>
        <w:t>Blockchain technology can play a key role in embracing trust and transparency in the birth</w:t>
      </w:r>
      <w:r w:rsidR="00923DCE">
        <w:rPr>
          <w:sz w:val="22"/>
        </w:rPr>
        <w:t>/death</w:t>
      </w:r>
      <w:r w:rsidRPr="006F0D0D">
        <w:rPr>
          <w:sz w:val="22"/>
        </w:rPr>
        <w:t xml:space="preserve"> registration process in addition to increasing the security of the system. It eliminates counterfeiting and attacks through transparency and use of cryptographic primitives for authentication.</w:t>
      </w:r>
    </w:p>
    <w:p w14:paraId="34EC8861" w14:textId="77777777" w:rsidR="001C6E38" w:rsidRPr="001C6E38" w:rsidRDefault="001C6E38" w:rsidP="001C6E38">
      <w:pPr>
        <w:pStyle w:val="BodyText"/>
        <w:rPr>
          <w:lang w:val="en-GB"/>
        </w:rPr>
      </w:pPr>
    </w:p>
    <w:sectPr w:rsidR="001C6E38" w:rsidRPr="001C6E38" w:rsidSect="006F2DEA">
      <w:headerReference w:type="default" r:id="rId24"/>
      <w:footerReference w:type="default" r:id="rId25"/>
      <w:pgSz w:w="11909" w:h="16834" w:code="9"/>
      <w:pgMar w:top="1354" w:right="1022" w:bottom="562" w:left="792" w:header="562" w:footer="562" w:gutter="23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4D762" w14:textId="77777777" w:rsidR="007B7CA4" w:rsidRDefault="007B7CA4" w:rsidP="00D52C78">
      <w:pPr>
        <w:spacing w:after="0"/>
      </w:pPr>
      <w:r>
        <w:separator/>
      </w:r>
    </w:p>
  </w:endnote>
  <w:endnote w:type="continuationSeparator" w:id="0">
    <w:p w14:paraId="10B157C6" w14:textId="77777777" w:rsidR="007B7CA4" w:rsidRDefault="007B7CA4" w:rsidP="00D52C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2D456" w14:textId="77777777" w:rsidR="006F0D0D" w:rsidRDefault="006F0D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D6C5A" w14:textId="77777777" w:rsidR="00B1159F" w:rsidRDefault="00B1159F">
    <w:pPr>
      <w:pStyle w:val="Footer"/>
    </w:pPr>
    <w:r>
      <w:rPr>
        <w:noProof/>
      </w:rPr>
      <w:drawing>
        <wp:anchor distT="0" distB="0" distL="114300" distR="114300" simplePos="0" relativeHeight="251719680" behindDoc="1" locked="0" layoutInCell="1" allowOverlap="1" wp14:anchorId="3FAE826C" wp14:editId="24CE32BE">
          <wp:simplePos x="0" y="0"/>
          <wp:positionH relativeFrom="column">
            <wp:posOffset>704215</wp:posOffset>
          </wp:positionH>
          <wp:positionV relativeFrom="paragraph">
            <wp:posOffset>-1042670</wp:posOffset>
          </wp:positionV>
          <wp:extent cx="1225296" cy="987552"/>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25296" cy="987552"/>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1EEBD" w14:textId="77777777" w:rsidR="006F0D0D" w:rsidRDefault="006F0D0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CFED2" w14:textId="77777777" w:rsidR="00406A0E" w:rsidRDefault="007B7CA4" w:rsidP="00406A0E">
    <w:pPr>
      <w:pStyle w:val="Footer"/>
      <w:tabs>
        <w:tab w:val="clear" w:pos="4680"/>
        <w:tab w:val="clear" w:pos="9360"/>
      </w:tabs>
      <w:spacing w:before="480" w:after="60"/>
    </w:pPr>
    <w:sdt>
      <w:sdtPr>
        <w:rPr>
          <w:rFonts w:cs="Arial"/>
          <w:szCs w:val="16"/>
        </w:rPr>
        <w:alias w:val="Title"/>
        <w:tag w:val=""/>
        <w:id w:val="319632937"/>
        <w:placeholder>
          <w:docPart w:val="F050EE6CB52F470D9A8A13DAAD7359F4"/>
        </w:placeholder>
        <w:dataBinding w:prefixMappings="xmlns:ns0='http://purl.org/dc/elements/1.1/' xmlns:ns1='http://schemas.openxmlformats.org/package/2006/metadata/core-properties' " w:xpath="/ns1:coreProperties[1]/ns0:title[1]" w:storeItemID="{6C3C8BC8-F283-45AE-878A-BAB7291924A1}"/>
        <w:text/>
      </w:sdtPr>
      <w:sdtEndPr/>
      <w:sdtContent>
        <w:r w:rsidR="00D702C0">
          <w:rPr>
            <w:rFonts w:cs="Arial"/>
            <w:szCs w:val="16"/>
          </w:rPr>
          <w:t>NKDA Birth/Death Registration on Blockchain</w:t>
        </w:r>
      </w:sdtContent>
    </w:sdt>
    <w:r w:rsidR="00406A0E" w:rsidRPr="00675D04">
      <w:ptab w:relativeTo="margin" w:alignment="center" w:leader="none"/>
    </w:r>
    <w:r w:rsidR="00406A0E" w:rsidRPr="00675D04">
      <w:ptab w:relativeTo="margin" w:alignment="right" w:leader="none"/>
    </w:r>
    <w:sdt>
      <w:sdtPr>
        <w:alias w:val="Date Completed"/>
        <w:tag w:val="{DocProperty:Date completed}"/>
        <w:id w:val="25603700"/>
        <w:text/>
      </w:sdtPr>
      <w:sdtEndPr/>
      <w:sdtContent>
        <w:r w:rsidR="00EC3111">
          <w:t>.</w:t>
        </w:r>
      </w:sdtContent>
    </w:sdt>
  </w:p>
  <w:p w14:paraId="6868B9D8" w14:textId="77777777" w:rsidR="00406A0E" w:rsidRDefault="007B7CA4" w:rsidP="00406A0E">
    <w:pPr>
      <w:pStyle w:val="Footer"/>
      <w:tabs>
        <w:tab w:val="clear" w:pos="4680"/>
        <w:tab w:val="clear" w:pos="9360"/>
      </w:tabs>
    </w:pPr>
    <w:sdt>
      <w:sdtPr>
        <w:alias w:val="Disclaimer"/>
        <w:tag w:val="Disclaimer"/>
        <w:id w:val="180558500"/>
        <w:placeholder>
          <w:docPart w:val="92A135847AC24763BBD4DDE52FA23CA7"/>
        </w:placeholder>
        <w:docPartList>
          <w:docPartGallery w:val="Custom 2"/>
          <w:docPartCategory w:val="Smart Disclaimers"/>
        </w:docPartList>
      </w:sdtPr>
      <w:sdtEndPr/>
      <w:sdtContent>
        <w:r w:rsidR="00C540D0" w:rsidRPr="00E2214C">
          <w:rPr>
            <w:rFonts w:cs="Arial"/>
            <w:szCs w:val="16"/>
          </w:rPr>
          <w:tab/>
        </w:r>
      </w:sdtContent>
    </w:sdt>
  </w:p>
  <w:p w14:paraId="14AE818B" w14:textId="77777777" w:rsidR="00413623" w:rsidRPr="00406A0E" w:rsidRDefault="00413623" w:rsidP="00406A0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98EA9" w14:textId="77777777" w:rsidR="00E973CD" w:rsidRDefault="007B7CA4" w:rsidP="00861219">
    <w:pPr>
      <w:pStyle w:val="Footer"/>
      <w:tabs>
        <w:tab w:val="clear" w:pos="4680"/>
        <w:tab w:val="clear" w:pos="9360"/>
      </w:tabs>
      <w:spacing w:before="480" w:after="60"/>
    </w:pPr>
    <w:sdt>
      <w:sdtPr>
        <w:rPr>
          <w:rFonts w:cs="Arial"/>
          <w:szCs w:val="16"/>
        </w:rPr>
        <w:alias w:val="Title"/>
        <w:tag w:val=""/>
        <w:id w:val="-1791733299"/>
        <w:placeholder>
          <w:docPart w:val="F050EE6CB52F470D9A8A13DAAD7359F4"/>
        </w:placeholder>
        <w:dataBinding w:prefixMappings="xmlns:ns0='http://purl.org/dc/elements/1.1/' xmlns:ns1='http://schemas.openxmlformats.org/package/2006/metadata/core-properties' " w:xpath="/ns1:coreProperties[1]/ns0:title[1]" w:storeItemID="{6C3C8BC8-F283-45AE-878A-BAB7291924A1}"/>
        <w:text/>
      </w:sdtPr>
      <w:sdtEndPr/>
      <w:sdtContent>
        <w:r w:rsidR="00D702C0">
          <w:rPr>
            <w:rFonts w:cs="Arial"/>
            <w:szCs w:val="16"/>
          </w:rPr>
          <w:t>NKDA Birth/Death Registration on Blockchain</w:t>
        </w:r>
      </w:sdtContent>
    </w:sdt>
    <w:r w:rsidR="00E973CD" w:rsidRPr="00675D04">
      <w:ptab w:relativeTo="margin" w:alignment="center" w:leader="none"/>
    </w:r>
    <w:r w:rsidR="00E973CD" w:rsidRPr="00675D04">
      <w:ptab w:relativeTo="margin" w:alignment="right" w:leader="none"/>
    </w:r>
    <w:sdt>
      <w:sdtPr>
        <w:alias w:val="Date Completed"/>
        <w:tag w:val="{DocProperty:Date completed}"/>
        <w:id w:val="1923215318"/>
        <w:text/>
      </w:sdtPr>
      <w:sdtEndPr/>
      <w:sdtContent>
        <w:r w:rsidR="00EC3111">
          <w:t>.</w:t>
        </w:r>
      </w:sdtContent>
    </w:sdt>
    <w:r w:rsidR="00E973CD" w:rsidRPr="00675D04">
      <w:ptab w:relativeTo="margin" w:alignment="center" w:leader="none"/>
    </w:r>
    <w:sdt>
      <w:sdtPr>
        <w:alias w:val="Disclaimer"/>
        <w:tag w:val="Disclaimer"/>
        <w:id w:val="1110472278"/>
        <w:placeholder>
          <w:docPart w:val="92A135847AC24763BBD4DDE52FA23CA7"/>
        </w:placeholder>
        <w:docPartList>
          <w:docPartGallery w:val="Custom 2"/>
          <w:docPartCategory w:val="Smart Disclaimers"/>
        </w:docPartList>
      </w:sdtPr>
      <w:sdtEndPr/>
      <w:sdtContent>
        <w:r w:rsidR="00C540D0" w:rsidRPr="00E2214C">
          <w:rPr>
            <w:rFonts w:cs="Arial"/>
            <w:szCs w:val="16"/>
          </w:rPr>
          <w:tab/>
        </w:r>
      </w:sdtContent>
    </w:sdt>
    <w:r w:rsidR="00E973CD" w:rsidRPr="00675D04">
      <w:ptab w:relativeTo="margin" w:alignment="right" w:leader="none"/>
    </w:r>
    <w:r w:rsidR="00E973CD">
      <w:fldChar w:fldCharType="begin"/>
    </w:r>
    <w:r w:rsidR="00E973CD">
      <w:instrText xml:space="preserve"> PAGE   \* MERGEFORMAT </w:instrText>
    </w:r>
    <w:r w:rsidR="00E973CD">
      <w:fldChar w:fldCharType="separate"/>
    </w:r>
    <w:r w:rsidR="001B7B46">
      <w:rPr>
        <w:noProof/>
      </w:rPr>
      <w:t>7</w:t>
    </w:r>
    <w:r w:rsidR="00E973CD">
      <w:fldChar w:fldCharType="end"/>
    </w:r>
  </w:p>
  <w:p w14:paraId="5902E71F" w14:textId="77777777" w:rsidR="00416461" w:rsidRPr="00E973CD" w:rsidRDefault="00416461" w:rsidP="00E97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108EC" w14:textId="77777777" w:rsidR="007B7CA4" w:rsidRDefault="007B7CA4" w:rsidP="00D52C78">
      <w:pPr>
        <w:spacing w:after="0"/>
      </w:pPr>
      <w:r>
        <w:separator/>
      </w:r>
    </w:p>
  </w:footnote>
  <w:footnote w:type="continuationSeparator" w:id="0">
    <w:p w14:paraId="255AF5DF" w14:textId="77777777" w:rsidR="007B7CA4" w:rsidRDefault="007B7CA4" w:rsidP="00D52C7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16124" w14:textId="77777777" w:rsidR="006F0D0D" w:rsidRDefault="006F0D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38050" w14:textId="77777777" w:rsidR="00B1159F" w:rsidRPr="00E74FC7" w:rsidRDefault="007B7CA4" w:rsidP="00E74FC7">
    <w:pPr>
      <w:spacing w:after="0"/>
      <w:ind w:left="2546"/>
      <w:rPr>
        <w:rFonts w:ascii="Arial" w:hAnsi="Arial" w:cs="Arial"/>
        <w:color w:val="000000" w:themeColor="text1"/>
        <w:sz w:val="22"/>
      </w:rPr>
    </w:pPr>
    <w:sdt>
      <w:sdtPr>
        <w:rPr>
          <w:rFonts w:ascii="Arial" w:hAnsi="Arial" w:cs="Arial"/>
          <w:color w:val="000000" w:themeColor="text1"/>
          <w:sz w:val="22"/>
        </w:rPr>
        <w:alias w:val="Category"/>
        <w:tag w:val=""/>
        <w:id w:val="-2066935819"/>
        <w:dataBinding w:prefixMappings="xmlns:ns0='http://purl.org/dc/elements/1.1/' xmlns:ns1='http://schemas.openxmlformats.org/package/2006/metadata/core-properties' " w:xpath="/ns1:coreProperties[1]/ns1:category[1]" w:storeItemID="{6C3C8BC8-F283-45AE-878A-BAB7291924A1}"/>
        <w:text/>
      </w:sdtPr>
      <w:sdtEndPr/>
      <w:sdtContent>
        <w:r w:rsidR="00B1159F">
          <w:rPr>
            <w:rFonts w:ascii="Arial" w:hAnsi="Arial" w:cs="Arial"/>
            <w:color w:val="000000" w:themeColor="text1"/>
            <w:sz w:val="22"/>
          </w:rPr>
          <w:t>Business Unit or Link</w:t>
        </w:r>
      </w:sdtContent>
    </w:sdt>
    <w:r w:rsidR="00B1159F" w:rsidRPr="00E74FC7">
      <w:rPr>
        <w:rFonts w:ascii="Arial" w:hAnsi="Arial" w:cs="Arial"/>
        <w:color w:val="000000" w:themeColor="text1"/>
        <w:sz w:val="22"/>
      </w:rPr>
      <w:ptab w:relativeTo="margin" w:alignment="right" w:leader="none"/>
    </w:r>
  </w:p>
  <w:p w14:paraId="5B6E6D74" w14:textId="77777777" w:rsidR="00B1159F" w:rsidRPr="00E74FC7" w:rsidRDefault="00B1159F" w:rsidP="00AF0F0A">
    <w:pPr>
      <w:pStyle w:val="Header"/>
      <w:ind w:left="2549"/>
      <w:rPr>
        <w:sz w:val="20"/>
      </w:rPr>
    </w:pPr>
    <w:r>
      <w:rPr>
        <w:noProof/>
      </w:rPr>
      <mc:AlternateContent>
        <mc:Choice Requires="wps">
          <w:drawing>
            <wp:anchor distT="0" distB="0" distL="114300" distR="114300" simplePos="0" relativeHeight="251718656" behindDoc="0" locked="0" layoutInCell="1" allowOverlap="1" wp14:anchorId="7E8CD0AD" wp14:editId="7B2E70E9">
              <wp:simplePos x="0" y="0"/>
              <wp:positionH relativeFrom="column">
                <wp:posOffset>1494155</wp:posOffset>
              </wp:positionH>
              <wp:positionV relativeFrom="page">
                <wp:posOffset>1400175</wp:posOffset>
              </wp:positionV>
              <wp:extent cx="4791075" cy="146050"/>
              <wp:effectExtent l="19050" t="19050" r="28575" b="25400"/>
              <wp:wrapNone/>
              <wp:docPr id="1" name="Elbow Connector 1"/>
              <wp:cNvGraphicFramePr/>
              <a:graphic xmlns:a="http://schemas.openxmlformats.org/drawingml/2006/main">
                <a:graphicData uri="http://schemas.microsoft.com/office/word/2010/wordprocessingShape">
                  <wps:wsp>
                    <wps:cNvCnPr/>
                    <wps:spPr>
                      <a:xfrm flipV="1">
                        <a:off x="0" y="0"/>
                        <a:ext cx="4791075" cy="146050"/>
                      </a:xfrm>
                      <a:prstGeom prst="bentConnector3">
                        <a:avLst>
                          <a:gd name="adj1" fmla="val 0"/>
                        </a:avLst>
                      </a:prstGeom>
                      <a:ln w="9525" cap="sq"/>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1DA54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117.65pt;margin-top:110.25pt;width:377.25pt;height:11.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" adj="0" strokecolor="#821a1a [3204]">
              <v:stroke endcap="square"/>
              <w10:wrap anchory="page"/>
            </v:shape>
          </w:pict>
        </mc:Fallback>
      </mc:AlternateContent>
    </w:r>
    <w:r w:rsidRPr="00E74FC7">
      <w:rPr>
        <w:rFonts w:eastAsiaTheme="minorEastAsia" w:cs="Arial"/>
        <w:sz w:val="20"/>
      </w:rPr>
      <w:ptab w:relativeTo="margin" w:alignment="right" w:leader="none"/>
    </w:r>
    <w:sdt>
      <w:sdtPr>
        <w:rPr>
          <w:rFonts w:eastAsiaTheme="minorEastAsia" w:cs="Arial"/>
          <w:sz w:val="20"/>
        </w:rPr>
        <w:alias w:val="Status"/>
        <w:tag w:val=""/>
        <w:id w:val="1924059416"/>
        <w:dataBinding w:prefixMappings="xmlns:ns0='http://purl.org/dc/elements/1.1/' xmlns:ns1='http://schemas.openxmlformats.org/package/2006/metadata/core-properties' " w:xpath="/ns1:coreProperties[1]/ns1:contentStatus[1]" w:storeItemID="{6C3C8BC8-F283-45AE-878A-BAB7291924A1}"/>
        <w:text/>
      </w:sdtPr>
      <w:sdtEndPr/>
      <w:sdtContent>
        <w:r w:rsidR="00C540D0">
          <w:rPr>
            <w:rFonts w:eastAsiaTheme="minorEastAsia" w:cs="Arial"/>
            <w:sz w:val="20"/>
          </w:rPr>
          <w:t xml:space="preserve"> </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E235F" w14:textId="77777777" w:rsidR="00B1159F" w:rsidRPr="00E74FC7" w:rsidRDefault="00B1159F" w:rsidP="00B4101A">
    <w:pPr>
      <w:pStyle w:val="Header"/>
      <w:ind w:left="2376"/>
      <w:rPr>
        <w:sz w:val="20"/>
      </w:rPr>
    </w:pPr>
    <w:r>
      <w:rPr>
        <w:noProof/>
      </w:rPr>
      <mc:AlternateContent>
        <mc:Choice Requires="wps">
          <w:drawing>
            <wp:anchor distT="0" distB="0" distL="114300" distR="114300" simplePos="0" relativeHeight="251720704" behindDoc="0" locked="1" layoutInCell="1" allowOverlap="1" wp14:anchorId="157D5DC5" wp14:editId="058311A2">
              <wp:simplePos x="0" y="0"/>
              <wp:positionH relativeFrom="column">
                <wp:posOffset>1368425</wp:posOffset>
              </wp:positionH>
              <wp:positionV relativeFrom="page">
                <wp:posOffset>2490815</wp:posOffset>
              </wp:positionV>
              <wp:extent cx="4892040" cy="146304"/>
              <wp:effectExtent l="19050" t="19050" r="41910" b="25400"/>
              <wp:wrapNone/>
              <wp:docPr id="5" name="Elbow Connector 5"/>
              <wp:cNvGraphicFramePr/>
              <a:graphic xmlns:a="http://schemas.openxmlformats.org/drawingml/2006/main">
                <a:graphicData uri="http://schemas.microsoft.com/office/word/2010/wordprocessingShape">
                  <wps:wsp>
                    <wps:cNvCnPr/>
                    <wps:spPr>
                      <a:xfrm flipV="1">
                        <a:off x="0" y="0"/>
                        <a:ext cx="4892040" cy="146304"/>
                      </a:xfrm>
                      <a:prstGeom prst="bentConnector3">
                        <a:avLst>
                          <a:gd name="adj1" fmla="val 0"/>
                        </a:avLst>
                      </a:prstGeom>
                      <a:ln w="9525" cap="sq"/>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EB62A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107.75pt;margin-top:196.15pt;width:385.2pt;height:11.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" adj="0" strokecolor="#821a1a [3204]">
              <v:stroke endcap="square"/>
              <w10:wrap anchory="page"/>
              <w10:anchorlock/>
            </v:shape>
          </w:pict>
        </mc:Fallback>
      </mc:AlternateContent>
    </w:r>
    <w:r w:rsidRPr="00E74FC7">
      <w:rPr>
        <w:rFonts w:eastAsiaTheme="minorEastAsia" w:cs="Arial"/>
        <w:sz w:val="20"/>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Status"/>
      <w:tag w:val=""/>
      <w:id w:val="207073668"/>
      <w:dataBinding w:prefixMappings="xmlns:ns0='http://purl.org/dc/elements/1.1/' xmlns:ns1='http://schemas.openxmlformats.org/package/2006/metadata/core-properties' " w:xpath="/ns1:coreProperties[1]/ns1:contentStatus[1]" w:storeItemID="{6C3C8BC8-F283-45AE-878A-BAB7291924A1}"/>
      <w:text/>
    </w:sdtPr>
    <w:sdtEndPr/>
    <w:sdtContent>
      <w:p w14:paraId="718AB2CC" w14:textId="77777777" w:rsidR="00413623" w:rsidRDefault="00C540D0" w:rsidP="00466FD5">
        <w:pPr>
          <w:pStyle w:val="Header"/>
          <w:tabs>
            <w:tab w:val="clear" w:pos="4680"/>
            <w:tab w:val="clear" w:pos="9360"/>
          </w:tabs>
          <w:jc w:val="right"/>
        </w:pPr>
        <w:r>
          <w:t xml:space="preserve"> </w:t>
        </w:r>
      </w:p>
    </w:sdtContent>
  </w:sdt>
  <w:sdt>
    <w:sdtPr>
      <w:rPr>
        <w:rFonts w:cs="Arial"/>
        <w:szCs w:val="16"/>
      </w:rPr>
      <w:alias w:val="Privilege Stamp"/>
      <w:tag w:val="Privilege Stamp"/>
      <w:id w:val="2097749643"/>
      <w:docPartList>
        <w:docPartGallery w:val="Custom 2"/>
        <w:docPartCategory w:val="Smart Privilege Stamps"/>
      </w:docPartList>
    </w:sdtPr>
    <w:sdtEndPr/>
    <w:sdtContent>
      <w:p w14:paraId="70FA3724" w14:textId="77777777" w:rsidR="00413623" w:rsidRDefault="00C540D0" w:rsidP="00186623">
        <w:pPr>
          <w:pStyle w:val="Header"/>
          <w:tabs>
            <w:tab w:val="clear" w:pos="4680"/>
            <w:tab w:val="clear" w:pos="9360"/>
          </w:tabs>
          <w:spacing w:after="240"/>
          <w:jc w:val="right"/>
        </w:pPr>
        <w:r w:rsidRPr="00C540D0">
          <w:rPr>
            <w:szCs w:val="22"/>
          </w:rPr>
          <w:tab/>
        </w:r>
      </w:p>
    </w:sdtContent>
  </w:sdt>
  <w:p w14:paraId="4A2243CF" w14:textId="77777777" w:rsidR="00413623" w:rsidRPr="00A87658" w:rsidRDefault="00413623" w:rsidP="00A87658">
    <w:pPr>
      <w:pStyle w:val="Header"/>
    </w:pPr>
    <w:r>
      <w:rPr>
        <w:noProof/>
      </w:rPr>
      <mc:AlternateContent>
        <mc:Choice Requires="wps">
          <w:drawing>
            <wp:anchor distT="0" distB="0" distL="114300" distR="114300" simplePos="0" relativeHeight="251663360" behindDoc="0" locked="1" layoutInCell="1" allowOverlap="1" wp14:anchorId="104816C5" wp14:editId="389E4FC5">
              <wp:simplePos x="0" y="0"/>
              <wp:positionH relativeFrom="column">
                <wp:posOffset>-146843</wp:posOffset>
              </wp:positionH>
              <wp:positionV relativeFrom="page">
                <wp:posOffset>724120</wp:posOffset>
              </wp:positionV>
              <wp:extent cx="6409944" cy="146304"/>
              <wp:effectExtent l="19050" t="19050" r="29210" b="25400"/>
              <wp:wrapNone/>
              <wp:docPr id="3" name="Elbow Connector 3"/>
              <wp:cNvGraphicFramePr/>
              <a:graphic xmlns:a="http://schemas.openxmlformats.org/drawingml/2006/main">
                <a:graphicData uri="http://schemas.microsoft.com/office/word/2010/wordprocessingShape">
                  <wps:wsp>
                    <wps:cNvCnPr/>
                    <wps:spPr>
                      <a:xfrm flipV="1">
                        <a:off x="0" y="0"/>
                        <a:ext cx="6409944" cy="146304"/>
                      </a:xfrm>
                      <a:prstGeom prst="bentConnector3">
                        <a:avLst>
                          <a:gd name="adj1" fmla="val 0"/>
                        </a:avLst>
                      </a:prstGeom>
                      <a:ln w="9525" cap="sq"/>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7E98F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11.55pt;margin-top:57pt;width:504.7pt;height:1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" adj="0" strokecolor="#821a1a [3204]">
              <v:stroke endcap="square"/>
              <w10:wrap anchory="page"/>
              <w10:anchorlock/>
            </v:shape>
          </w:pict>
        </mc:Fallback>
      </mc:AlternateConten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Status"/>
      <w:tag w:val=""/>
      <w:id w:val="775832224"/>
      <w:dataBinding w:prefixMappings="xmlns:ns0='http://purl.org/dc/elements/1.1/' xmlns:ns1='http://schemas.openxmlformats.org/package/2006/metadata/core-properties' " w:xpath="/ns1:coreProperties[1]/ns1:contentStatus[1]" w:storeItemID="{6C3C8BC8-F283-45AE-878A-BAB7291924A1}"/>
      <w:text/>
    </w:sdtPr>
    <w:sdtEndPr/>
    <w:sdtContent>
      <w:p w14:paraId="40B06161" w14:textId="77777777" w:rsidR="00416461" w:rsidRDefault="00C540D0" w:rsidP="00466FD5">
        <w:pPr>
          <w:pStyle w:val="Header"/>
          <w:tabs>
            <w:tab w:val="clear" w:pos="4680"/>
            <w:tab w:val="clear" w:pos="9360"/>
          </w:tabs>
          <w:jc w:val="right"/>
        </w:pPr>
        <w:r>
          <w:t xml:space="preserve"> </w:t>
        </w:r>
      </w:p>
    </w:sdtContent>
  </w:sdt>
  <w:sdt>
    <w:sdtPr>
      <w:rPr>
        <w:rFonts w:cs="Arial"/>
        <w:szCs w:val="16"/>
      </w:rPr>
      <w:alias w:val="Privilege Stamp"/>
      <w:tag w:val="Privilege Stamp"/>
      <w:id w:val="1181086937"/>
      <w:docPartList>
        <w:docPartGallery w:val="Custom 2"/>
        <w:docPartCategory w:val="Smart Privilege Stamps"/>
      </w:docPartList>
    </w:sdtPr>
    <w:sdtEndPr/>
    <w:sdtContent>
      <w:p w14:paraId="4994ACE4" w14:textId="77777777" w:rsidR="00416461" w:rsidRDefault="00C540D0" w:rsidP="00186623">
        <w:pPr>
          <w:pStyle w:val="Header"/>
          <w:tabs>
            <w:tab w:val="clear" w:pos="4680"/>
            <w:tab w:val="clear" w:pos="9360"/>
          </w:tabs>
          <w:spacing w:after="240"/>
          <w:jc w:val="right"/>
        </w:pPr>
        <w:r w:rsidRPr="00C540D0">
          <w:rPr>
            <w:szCs w:val="22"/>
          </w:rPr>
          <w:tab/>
        </w:r>
      </w:p>
    </w:sdtContent>
  </w:sdt>
  <w:p w14:paraId="67B97AD2" w14:textId="77777777" w:rsidR="00416461" w:rsidRPr="00A87658" w:rsidRDefault="00416461" w:rsidP="00A87658">
    <w:pPr>
      <w:pStyle w:val="Header"/>
    </w:pPr>
    <w:r>
      <w:rPr>
        <w:noProof/>
      </w:rPr>
      <mc:AlternateContent>
        <mc:Choice Requires="wps">
          <w:drawing>
            <wp:anchor distT="0" distB="0" distL="114300" distR="114300" simplePos="0" relativeHeight="251700224" behindDoc="0" locked="1" layoutInCell="1" allowOverlap="1" wp14:anchorId="2C6707FE" wp14:editId="07AA636F">
              <wp:simplePos x="0" y="0"/>
              <wp:positionH relativeFrom="column">
                <wp:posOffset>-146843</wp:posOffset>
              </wp:positionH>
              <wp:positionV relativeFrom="page">
                <wp:posOffset>724120</wp:posOffset>
              </wp:positionV>
              <wp:extent cx="6409944" cy="146304"/>
              <wp:effectExtent l="19050" t="19050" r="29210" b="25400"/>
              <wp:wrapNone/>
              <wp:docPr id="2" name="Elbow Connector 2"/>
              <wp:cNvGraphicFramePr/>
              <a:graphic xmlns:a="http://schemas.openxmlformats.org/drawingml/2006/main">
                <a:graphicData uri="http://schemas.microsoft.com/office/word/2010/wordprocessingShape">
                  <wps:wsp>
                    <wps:cNvCnPr/>
                    <wps:spPr>
                      <a:xfrm flipV="1">
                        <a:off x="0" y="0"/>
                        <a:ext cx="6409944" cy="146304"/>
                      </a:xfrm>
                      <a:prstGeom prst="bentConnector3">
                        <a:avLst>
                          <a:gd name="adj1" fmla="val 0"/>
                        </a:avLst>
                      </a:prstGeom>
                      <a:ln w="9525" cap="sq"/>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29D88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6" type="#_x0000_t34" style="position:absolute;margin-left:-11.55pt;margin-top:57pt;width:504.7pt;height:11.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" adj="0" strokecolor="#821a1a [3204]">
              <v:stroke endcap="square"/>
              <w10:wrap anchory="page"/>
              <w10:anchorlock/>
            </v:shape>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0D0D5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C6A4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26DD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A6F6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A9659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8C49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71A6C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2C7D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42C492E"/>
    <w:multiLevelType w:val="hybridMultilevel"/>
    <w:tmpl w:val="40601324"/>
    <w:lvl w:ilvl="0" w:tplc="C64864D6">
      <w:start w:val="1"/>
      <w:numFmt w:val="lowerLetter"/>
      <w:lvlText w:val="%1."/>
      <w:lvlJc w:val="left"/>
      <w:pPr>
        <w:ind w:left="1800" w:hanging="360"/>
      </w:pPr>
      <w:rPr>
        <w:rFonts w:ascii="Georgia" w:eastAsiaTheme="minorHAnsi" w:hAnsi="Georgia" w:cstheme="minorBidi"/>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8723D13"/>
    <w:multiLevelType w:val="multilevel"/>
    <w:tmpl w:val="7142844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0C2B7C63"/>
    <w:multiLevelType w:val="multilevel"/>
    <w:tmpl w:val="5E5089C4"/>
    <w:lvl w:ilvl="0">
      <w:start w:val="1"/>
      <w:numFmt w:val="decimal"/>
      <w:lvlText w:val="%1"/>
      <w:lvlJc w:val="left"/>
      <w:pPr>
        <w:ind w:left="465" w:hanging="465"/>
      </w:pPr>
      <w:rPr>
        <w:rFonts w:hint="default"/>
      </w:rPr>
    </w:lvl>
    <w:lvl w:ilvl="1">
      <w:start w:val="4"/>
      <w:numFmt w:val="decimal"/>
      <w:lvlText w:val="%1.%2"/>
      <w:lvlJc w:val="left"/>
      <w:pPr>
        <w:ind w:left="252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6840" w:hanging="1440"/>
      </w:pPr>
      <w:rPr>
        <w:rFonts w:hint="default"/>
      </w:rPr>
    </w:lvl>
    <w:lvl w:ilvl="4">
      <w:start w:val="1"/>
      <w:numFmt w:val="decimal"/>
      <w:lvlText w:val="%1.%2.%3.%4.%5"/>
      <w:lvlJc w:val="left"/>
      <w:pPr>
        <w:ind w:left="9000" w:hanging="1800"/>
      </w:pPr>
      <w:rPr>
        <w:rFonts w:hint="default"/>
      </w:rPr>
    </w:lvl>
    <w:lvl w:ilvl="5">
      <w:start w:val="1"/>
      <w:numFmt w:val="decimal"/>
      <w:lvlText w:val="%1.%2.%3.%4.%5.%6"/>
      <w:lvlJc w:val="left"/>
      <w:pPr>
        <w:ind w:left="11160" w:hanging="2160"/>
      </w:pPr>
      <w:rPr>
        <w:rFonts w:hint="default"/>
      </w:rPr>
    </w:lvl>
    <w:lvl w:ilvl="6">
      <w:start w:val="1"/>
      <w:numFmt w:val="decimal"/>
      <w:lvlText w:val="%1.%2.%3.%4.%5.%6.%7"/>
      <w:lvlJc w:val="left"/>
      <w:pPr>
        <w:ind w:left="13320" w:hanging="2520"/>
      </w:pPr>
      <w:rPr>
        <w:rFonts w:hint="default"/>
      </w:rPr>
    </w:lvl>
    <w:lvl w:ilvl="7">
      <w:start w:val="1"/>
      <w:numFmt w:val="decimal"/>
      <w:lvlText w:val="%1.%2.%3.%4.%5.%6.%7.%8"/>
      <w:lvlJc w:val="left"/>
      <w:pPr>
        <w:ind w:left="15480" w:hanging="2880"/>
      </w:pPr>
      <w:rPr>
        <w:rFonts w:hint="default"/>
      </w:rPr>
    </w:lvl>
    <w:lvl w:ilvl="8">
      <w:start w:val="1"/>
      <w:numFmt w:val="decimal"/>
      <w:lvlText w:val="%1.%2.%3.%4.%5.%6.%7.%8.%9"/>
      <w:lvlJc w:val="left"/>
      <w:pPr>
        <w:ind w:left="17280" w:hanging="2880"/>
      </w:pPr>
      <w:rPr>
        <w:rFonts w:hint="default"/>
      </w:rPr>
    </w:lvl>
  </w:abstractNum>
  <w:abstractNum w:abstractNumId="11" w15:restartNumberingAfterBreak="0">
    <w:nsid w:val="0C875337"/>
    <w:multiLevelType w:val="hybridMultilevel"/>
    <w:tmpl w:val="A39E5FA0"/>
    <w:lvl w:ilvl="0" w:tplc="0409000F">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9F52EB"/>
    <w:multiLevelType w:val="hybridMultilevel"/>
    <w:tmpl w:val="75FEFFC6"/>
    <w:lvl w:ilvl="0" w:tplc="F4BC7E5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2868CB"/>
    <w:multiLevelType w:val="multilevel"/>
    <w:tmpl w:val="56C2A8E6"/>
    <w:lvl w:ilvl="0">
      <w:start w:val="1"/>
      <w:numFmt w:val="upperLetter"/>
      <w:pStyle w:val="AppendixHeading1"/>
      <w:suff w:val="space"/>
      <w:lvlText w:val="Appendix %1. -"/>
      <w:lvlJc w:val="left"/>
      <w:pPr>
        <w:ind w:left="533" w:hanging="533"/>
      </w:pPr>
      <w:rPr>
        <w:rFonts w:asciiTheme="minorHAnsi" w:hAnsiTheme="minorHAnsi" w:cs="Times New Roman" w:hint="default"/>
        <w:b/>
        <w:bCs w:val="0"/>
        <w:i/>
        <w:iCs w:val="0"/>
        <w:caps w:val="0"/>
        <w:smallCaps w:val="0"/>
        <w:strike w:val="0"/>
        <w:dstrike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space"/>
      <w:lvlText w:val="%1.%2."/>
      <w:lvlJc w:val="left"/>
      <w:pPr>
        <w:ind w:left="612" w:hanging="612"/>
      </w:pPr>
      <w:rPr>
        <w:rFonts w:hint="default"/>
      </w:rPr>
    </w:lvl>
    <w:lvl w:ilvl="2">
      <w:start w:val="1"/>
      <w:numFmt w:val="decimal"/>
      <w:pStyle w:val="AppendixHeading3"/>
      <w:suff w:val="space"/>
      <w:lvlText w:val="%1.%2.%3."/>
      <w:lvlJc w:val="left"/>
      <w:pPr>
        <w:ind w:left="777" w:hanging="777"/>
      </w:pPr>
      <w:rPr>
        <w:rFonts w:hint="default"/>
      </w:rPr>
    </w:lvl>
    <w:lvl w:ilvl="3">
      <w:start w:val="1"/>
      <w:numFmt w:val="decimal"/>
      <w:pStyle w:val="AppendixHeading4"/>
      <w:suff w:val="space"/>
      <w:lvlText w:val="%1.%2.%3.%4."/>
      <w:lvlJc w:val="left"/>
      <w:pPr>
        <w:ind w:left="862" w:hanging="862"/>
      </w:pPr>
      <w:rPr>
        <w:rFonts w:hint="default"/>
      </w:rPr>
    </w:lvl>
    <w:lvl w:ilvl="4">
      <w:start w:val="1"/>
      <w:numFmt w:val="decimal"/>
      <w:pStyle w:val="AppendixHeading5"/>
      <w:suff w:val="space"/>
      <w:lvlText w:val="%1.%2.%3.%4.%5."/>
      <w:lvlJc w:val="left"/>
      <w:pPr>
        <w:ind w:left="919" w:hanging="919"/>
      </w:pPr>
      <w:rPr>
        <w:rFonts w:hint="default"/>
      </w:rPr>
    </w:lvl>
    <w:lvl w:ilvl="5">
      <w:start w:val="1"/>
      <w:numFmt w:val="decimal"/>
      <w:suff w:val="space"/>
      <w:lvlText w:val="%1.%2.%3.%4.%5.%6."/>
      <w:lvlJc w:val="left"/>
      <w:pPr>
        <w:ind w:left="2736" w:hanging="2736"/>
      </w:pPr>
      <w:rPr>
        <w:rFonts w:hint="default"/>
      </w:rPr>
    </w:lvl>
    <w:lvl w:ilvl="6">
      <w:start w:val="1"/>
      <w:numFmt w:val="decimal"/>
      <w:suff w:val="space"/>
      <w:lvlText w:val="%1.%2.%3.%4.%5.%6.%7."/>
      <w:lvlJc w:val="left"/>
      <w:pPr>
        <w:ind w:left="3240" w:hanging="3240"/>
      </w:pPr>
      <w:rPr>
        <w:rFonts w:hint="default"/>
      </w:rPr>
    </w:lvl>
    <w:lvl w:ilvl="7">
      <w:start w:val="1"/>
      <w:numFmt w:val="decimal"/>
      <w:suff w:val="space"/>
      <w:lvlText w:val="%1.%2.%3.%4.%5.%6.%7.%8."/>
      <w:lvlJc w:val="left"/>
      <w:pPr>
        <w:ind w:left="3744" w:hanging="3744"/>
      </w:pPr>
      <w:rPr>
        <w:rFonts w:hint="default"/>
      </w:rPr>
    </w:lvl>
    <w:lvl w:ilvl="8">
      <w:start w:val="1"/>
      <w:numFmt w:val="decimal"/>
      <w:suff w:val="space"/>
      <w:lvlText w:val="%1.%2.%3.%4.%5.%6.%7.%8.%9."/>
      <w:lvlJc w:val="left"/>
      <w:pPr>
        <w:ind w:left="4320" w:hanging="4320"/>
      </w:pPr>
      <w:rPr>
        <w:rFonts w:hint="default"/>
      </w:rPr>
    </w:lvl>
  </w:abstractNum>
  <w:abstractNum w:abstractNumId="14" w15:restartNumberingAfterBreak="0">
    <w:nsid w:val="304F742E"/>
    <w:multiLevelType w:val="multilevel"/>
    <w:tmpl w:val="20DC2084"/>
    <w:lvl w:ilvl="0">
      <w:start w:val="1"/>
      <w:numFmt w:val="decimal"/>
      <w:pStyle w:val="Heading1"/>
      <w:suff w:val="space"/>
      <w:lvlText w:val="%1."/>
      <w:lvlJc w:val="left"/>
      <w:pPr>
        <w:ind w:left="533" w:hanging="533"/>
      </w:pPr>
      <w:rPr>
        <w:rFonts w:hint="default"/>
      </w:rPr>
    </w:lvl>
    <w:lvl w:ilvl="1">
      <w:start w:val="1"/>
      <w:numFmt w:val="decimal"/>
      <w:pStyle w:val="Heading2"/>
      <w:suff w:val="space"/>
      <w:lvlText w:val="%1.%2."/>
      <w:lvlJc w:val="left"/>
      <w:pPr>
        <w:ind w:left="979" w:hanging="619"/>
      </w:pPr>
      <w:rPr>
        <w:rFonts w:hint="default"/>
        <w:color w:val="000000" w:themeColor="text1"/>
      </w:rPr>
    </w:lvl>
    <w:lvl w:ilvl="2">
      <w:start w:val="1"/>
      <w:numFmt w:val="decimal"/>
      <w:pStyle w:val="Heading3"/>
      <w:suff w:val="space"/>
      <w:lvlText w:val="%1.%2.%3."/>
      <w:lvlJc w:val="left"/>
      <w:pPr>
        <w:ind w:left="619" w:hanging="619"/>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922" w:hanging="922"/>
      </w:pPr>
      <w:rPr>
        <w:rFonts w:hint="default"/>
      </w:rPr>
    </w:lvl>
    <w:lvl w:ilvl="5">
      <w:start w:val="1"/>
      <w:numFmt w:val="decimal"/>
      <w:suff w:val="space"/>
      <w:lvlText w:val="%1.%2.%3.%4.%5.%6."/>
      <w:lvlJc w:val="left"/>
      <w:pPr>
        <w:ind w:left="2736" w:hanging="2736"/>
      </w:pPr>
      <w:rPr>
        <w:rFonts w:hint="default"/>
      </w:rPr>
    </w:lvl>
    <w:lvl w:ilvl="6">
      <w:start w:val="1"/>
      <w:numFmt w:val="decimal"/>
      <w:suff w:val="space"/>
      <w:lvlText w:val="%1.%2.%3.%4.%5.%6.%7."/>
      <w:lvlJc w:val="left"/>
      <w:pPr>
        <w:ind w:left="3240" w:hanging="3240"/>
      </w:pPr>
      <w:rPr>
        <w:rFonts w:hint="default"/>
      </w:rPr>
    </w:lvl>
    <w:lvl w:ilvl="7">
      <w:start w:val="1"/>
      <w:numFmt w:val="decimal"/>
      <w:suff w:val="space"/>
      <w:lvlText w:val="%1.%2.%3.%4.%5.%6.%7.%8."/>
      <w:lvlJc w:val="left"/>
      <w:pPr>
        <w:ind w:left="3744" w:hanging="3744"/>
      </w:pPr>
      <w:rPr>
        <w:rFonts w:hint="default"/>
      </w:rPr>
    </w:lvl>
    <w:lvl w:ilvl="8">
      <w:start w:val="1"/>
      <w:numFmt w:val="decimal"/>
      <w:suff w:val="space"/>
      <w:lvlText w:val="%1.%2.%3.%4.%5.%6.%7.%8.%9."/>
      <w:lvlJc w:val="left"/>
      <w:pPr>
        <w:ind w:left="4320" w:hanging="4320"/>
      </w:pPr>
      <w:rPr>
        <w:rFonts w:hint="default"/>
      </w:rPr>
    </w:lvl>
  </w:abstractNum>
  <w:abstractNum w:abstractNumId="15" w15:restartNumberingAfterBreak="0">
    <w:nsid w:val="3072317A"/>
    <w:multiLevelType w:val="multilevel"/>
    <w:tmpl w:val="8BACE9DA"/>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3015A22"/>
    <w:multiLevelType w:val="hybridMultilevel"/>
    <w:tmpl w:val="049893B0"/>
    <w:lvl w:ilvl="0" w:tplc="0409000D">
      <w:start w:val="1"/>
      <w:numFmt w:val="bullet"/>
      <w:lvlText w:val=""/>
      <w:lvlJc w:val="left"/>
      <w:pPr>
        <w:tabs>
          <w:tab w:val="num" w:pos="720"/>
        </w:tabs>
        <w:ind w:left="720" w:hanging="360"/>
      </w:pPr>
      <w:rPr>
        <w:rFonts w:ascii="Wingdings" w:hAnsi="Wingdings" w:hint="default"/>
      </w:rPr>
    </w:lvl>
    <w:lvl w:ilvl="1" w:tplc="2564BF66" w:tentative="1">
      <w:start w:val="1"/>
      <w:numFmt w:val="bullet"/>
      <w:lvlText w:val="•"/>
      <w:lvlJc w:val="left"/>
      <w:pPr>
        <w:tabs>
          <w:tab w:val="num" w:pos="1440"/>
        </w:tabs>
        <w:ind w:left="1440" w:hanging="360"/>
      </w:pPr>
      <w:rPr>
        <w:rFonts w:ascii="Times New Roman" w:hAnsi="Times New Roman" w:hint="default"/>
      </w:rPr>
    </w:lvl>
    <w:lvl w:ilvl="2" w:tplc="416C3E4A" w:tentative="1">
      <w:start w:val="1"/>
      <w:numFmt w:val="bullet"/>
      <w:lvlText w:val="•"/>
      <w:lvlJc w:val="left"/>
      <w:pPr>
        <w:tabs>
          <w:tab w:val="num" w:pos="2160"/>
        </w:tabs>
        <w:ind w:left="2160" w:hanging="360"/>
      </w:pPr>
      <w:rPr>
        <w:rFonts w:ascii="Times New Roman" w:hAnsi="Times New Roman" w:hint="default"/>
      </w:rPr>
    </w:lvl>
    <w:lvl w:ilvl="3" w:tplc="1DF48A4C" w:tentative="1">
      <w:start w:val="1"/>
      <w:numFmt w:val="bullet"/>
      <w:lvlText w:val="•"/>
      <w:lvlJc w:val="left"/>
      <w:pPr>
        <w:tabs>
          <w:tab w:val="num" w:pos="2880"/>
        </w:tabs>
        <w:ind w:left="2880" w:hanging="360"/>
      </w:pPr>
      <w:rPr>
        <w:rFonts w:ascii="Times New Roman" w:hAnsi="Times New Roman" w:hint="default"/>
      </w:rPr>
    </w:lvl>
    <w:lvl w:ilvl="4" w:tplc="00564814" w:tentative="1">
      <w:start w:val="1"/>
      <w:numFmt w:val="bullet"/>
      <w:lvlText w:val="•"/>
      <w:lvlJc w:val="left"/>
      <w:pPr>
        <w:tabs>
          <w:tab w:val="num" w:pos="3600"/>
        </w:tabs>
        <w:ind w:left="3600" w:hanging="360"/>
      </w:pPr>
      <w:rPr>
        <w:rFonts w:ascii="Times New Roman" w:hAnsi="Times New Roman" w:hint="default"/>
      </w:rPr>
    </w:lvl>
    <w:lvl w:ilvl="5" w:tplc="7D7C630C" w:tentative="1">
      <w:start w:val="1"/>
      <w:numFmt w:val="bullet"/>
      <w:lvlText w:val="•"/>
      <w:lvlJc w:val="left"/>
      <w:pPr>
        <w:tabs>
          <w:tab w:val="num" w:pos="4320"/>
        </w:tabs>
        <w:ind w:left="4320" w:hanging="360"/>
      </w:pPr>
      <w:rPr>
        <w:rFonts w:ascii="Times New Roman" w:hAnsi="Times New Roman" w:hint="default"/>
      </w:rPr>
    </w:lvl>
    <w:lvl w:ilvl="6" w:tplc="36A0F1AA" w:tentative="1">
      <w:start w:val="1"/>
      <w:numFmt w:val="bullet"/>
      <w:lvlText w:val="•"/>
      <w:lvlJc w:val="left"/>
      <w:pPr>
        <w:tabs>
          <w:tab w:val="num" w:pos="5040"/>
        </w:tabs>
        <w:ind w:left="5040" w:hanging="360"/>
      </w:pPr>
      <w:rPr>
        <w:rFonts w:ascii="Times New Roman" w:hAnsi="Times New Roman" w:hint="default"/>
      </w:rPr>
    </w:lvl>
    <w:lvl w:ilvl="7" w:tplc="AFCCAACC" w:tentative="1">
      <w:start w:val="1"/>
      <w:numFmt w:val="bullet"/>
      <w:lvlText w:val="•"/>
      <w:lvlJc w:val="left"/>
      <w:pPr>
        <w:tabs>
          <w:tab w:val="num" w:pos="5760"/>
        </w:tabs>
        <w:ind w:left="5760" w:hanging="360"/>
      </w:pPr>
      <w:rPr>
        <w:rFonts w:ascii="Times New Roman" w:hAnsi="Times New Roman" w:hint="default"/>
      </w:rPr>
    </w:lvl>
    <w:lvl w:ilvl="8" w:tplc="E88AA15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55711C6"/>
    <w:multiLevelType w:val="multilevel"/>
    <w:tmpl w:val="876E268A"/>
    <w:lvl w:ilvl="0">
      <w:start w:val="1"/>
      <w:numFmt w:val="none"/>
      <w:suff w:val="nothing"/>
      <w:lvlText w:val="%1"/>
      <w:lvlJc w:val="left"/>
      <w:pPr>
        <w:ind w:left="346" w:hanging="346"/>
      </w:pPr>
      <w:rPr>
        <w:rFonts w:hint="default"/>
      </w:rPr>
    </w:lvl>
    <w:lvl w:ilvl="1">
      <w:start w:val="1"/>
      <w:numFmt w:val="none"/>
      <w:suff w:val="nothing"/>
      <w:lvlText w:val="%2"/>
      <w:lvlJc w:val="left"/>
      <w:pPr>
        <w:ind w:left="691" w:hanging="345"/>
      </w:pPr>
      <w:rPr>
        <w:rFonts w:hint="default"/>
      </w:rPr>
    </w:lvl>
    <w:lvl w:ilvl="2">
      <w:start w:val="1"/>
      <w:numFmt w:val="none"/>
      <w:suff w:val="nothing"/>
      <w:lvlText w:val="%3"/>
      <w:lvlJc w:val="left"/>
      <w:pPr>
        <w:ind w:left="1037" w:hanging="346"/>
      </w:pPr>
      <w:rPr>
        <w:rFonts w:hint="default"/>
      </w:rPr>
    </w:lvl>
    <w:lvl w:ilvl="3">
      <w:start w:val="1"/>
      <w:numFmt w:val="none"/>
      <w:suff w:val="nothing"/>
      <w:lvlText w:val=""/>
      <w:lvlJc w:val="left"/>
      <w:pPr>
        <w:ind w:left="1382" w:hanging="345"/>
      </w:pPr>
      <w:rPr>
        <w:rFonts w:hint="default"/>
      </w:rPr>
    </w:lvl>
    <w:lvl w:ilvl="4">
      <w:start w:val="1"/>
      <w:numFmt w:val="none"/>
      <w:suff w:val="nothing"/>
      <w:lvlText w:val=""/>
      <w:lvlJc w:val="left"/>
      <w:pPr>
        <w:ind w:left="1728" w:hanging="346"/>
      </w:pPr>
      <w:rPr>
        <w:rFonts w:hint="default"/>
      </w:rPr>
    </w:lvl>
    <w:lvl w:ilvl="5">
      <w:start w:val="1"/>
      <w:numFmt w:val="none"/>
      <w:suff w:val="nothing"/>
      <w:lvlText w:val=""/>
      <w:lvlJc w:val="left"/>
      <w:pPr>
        <w:ind w:left="2074" w:hanging="346"/>
      </w:pPr>
      <w:rPr>
        <w:rFonts w:hint="default"/>
      </w:rPr>
    </w:lvl>
    <w:lvl w:ilvl="6">
      <w:start w:val="1"/>
      <w:numFmt w:val="none"/>
      <w:suff w:val="nothing"/>
      <w:lvlText w:val=""/>
      <w:lvlJc w:val="left"/>
      <w:pPr>
        <w:ind w:left="2419" w:hanging="345"/>
      </w:pPr>
      <w:rPr>
        <w:rFonts w:hint="default"/>
      </w:rPr>
    </w:lvl>
    <w:lvl w:ilvl="7">
      <w:start w:val="1"/>
      <w:numFmt w:val="none"/>
      <w:suff w:val="nothing"/>
      <w:lvlText w:val=""/>
      <w:lvlJc w:val="left"/>
      <w:pPr>
        <w:ind w:left="2765" w:hanging="346"/>
      </w:pPr>
      <w:rPr>
        <w:rFonts w:hint="default"/>
      </w:rPr>
    </w:lvl>
    <w:lvl w:ilvl="8">
      <w:start w:val="1"/>
      <w:numFmt w:val="none"/>
      <w:suff w:val="nothing"/>
      <w:lvlText w:val=""/>
      <w:lvlJc w:val="left"/>
      <w:pPr>
        <w:ind w:left="3110" w:hanging="345"/>
      </w:pPr>
      <w:rPr>
        <w:rFonts w:hint="default"/>
      </w:rPr>
    </w:lvl>
  </w:abstractNum>
  <w:abstractNum w:abstractNumId="18" w15:restartNumberingAfterBreak="0">
    <w:nsid w:val="3F380AD7"/>
    <w:multiLevelType w:val="multilevel"/>
    <w:tmpl w:val="F870AD7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4F5E07DF"/>
    <w:multiLevelType w:val="multilevel"/>
    <w:tmpl w:val="60E49074"/>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516A28CC"/>
    <w:multiLevelType w:val="hybridMultilevel"/>
    <w:tmpl w:val="9E8E32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F744E9"/>
    <w:multiLevelType w:val="multilevel"/>
    <w:tmpl w:val="A1C4874A"/>
    <w:lvl w:ilvl="0">
      <w:start w:val="1"/>
      <w:numFmt w:val="lowerRoman"/>
      <w:pStyle w:val="ListRoman"/>
      <w:lvlText w:val="%1."/>
      <w:lvlJc w:val="left"/>
      <w:pPr>
        <w:tabs>
          <w:tab w:val="num" w:pos="346"/>
        </w:tabs>
        <w:ind w:left="346" w:hanging="346"/>
      </w:pPr>
      <w:rPr>
        <w:rFonts w:hint="default"/>
      </w:rPr>
    </w:lvl>
    <w:lvl w:ilvl="1">
      <w:start w:val="1"/>
      <w:numFmt w:val="lowerRoman"/>
      <w:pStyle w:val="ListRoman2"/>
      <w:lvlText w:val="%2."/>
      <w:lvlJc w:val="left"/>
      <w:pPr>
        <w:tabs>
          <w:tab w:val="num" w:pos="691"/>
        </w:tabs>
        <w:ind w:left="691" w:hanging="345"/>
      </w:pPr>
      <w:rPr>
        <w:rFonts w:hint="default"/>
      </w:rPr>
    </w:lvl>
    <w:lvl w:ilvl="2">
      <w:start w:val="1"/>
      <w:numFmt w:val="lowerRoman"/>
      <w:pStyle w:val="ListRoman3"/>
      <w:lvlText w:val="%3."/>
      <w:lvlJc w:val="left"/>
      <w:pPr>
        <w:tabs>
          <w:tab w:val="num" w:pos="1037"/>
        </w:tabs>
        <w:ind w:left="1037" w:hanging="346"/>
      </w:pPr>
      <w:rPr>
        <w:rFonts w:hint="default"/>
      </w:rPr>
    </w:lvl>
    <w:lvl w:ilvl="3">
      <w:start w:val="1"/>
      <w:numFmt w:val="lowerRoman"/>
      <w:pStyle w:val="ListRoman4"/>
      <w:lvlText w:val="%4."/>
      <w:lvlJc w:val="left"/>
      <w:pPr>
        <w:tabs>
          <w:tab w:val="num" w:pos="1382"/>
        </w:tabs>
        <w:ind w:left="1382" w:hanging="345"/>
      </w:pPr>
      <w:rPr>
        <w:rFonts w:hint="default"/>
      </w:rPr>
    </w:lvl>
    <w:lvl w:ilvl="4">
      <w:start w:val="1"/>
      <w:numFmt w:val="lowerRoman"/>
      <w:pStyle w:val="ListRoman5"/>
      <w:lvlText w:val="%5."/>
      <w:lvlJc w:val="left"/>
      <w:pPr>
        <w:tabs>
          <w:tab w:val="num" w:pos="1728"/>
        </w:tabs>
        <w:ind w:left="1728" w:hanging="346"/>
      </w:pPr>
      <w:rPr>
        <w:rFonts w:hint="default"/>
      </w:rPr>
    </w:lvl>
    <w:lvl w:ilvl="5">
      <w:start w:val="1"/>
      <w:numFmt w:val="lowerRoman"/>
      <w:lvlText w:val="%6."/>
      <w:lvlJc w:val="left"/>
      <w:pPr>
        <w:tabs>
          <w:tab w:val="num" w:pos="2074"/>
        </w:tabs>
        <w:ind w:left="2074" w:hanging="346"/>
      </w:pPr>
      <w:rPr>
        <w:rFonts w:hint="default"/>
      </w:rPr>
    </w:lvl>
    <w:lvl w:ilvl="6">
      <w:start w:val="1"/>
      <w:numFmt w:val="lowerRoman"/>
      <w:lvlText w:val="%7."/>
      <w:lvlJc w:val="left"/>
      <w:pPr>
        <w:tabs>
          <w:tab w:val="num" w:pos="2419"/>
        </w:tabs>
        <w:ind w:left="2419" w:hanging="345"/>
      </w:pPr>
      <w:rPr>
        <w:rFonts w:hint="default"/>
      </w:rPr>
    </w:lvl>
    <w:lvl w:ilvl="7">
      <w:start w:val="1"/>
      <w:numFmt w:val="lowerRoman"/>
      <w:lvlText w:val="%8."/>
      <w:lvlJc w:val="left"/>
      <w:pPr>
        <w:tabs>
          <w:tab w:val="num" w:pos="2765"/>
        </w:tabs>
        <w:ind w:left="2765" w:hanging="346"/>
      </w:pPr>
      <w:rPr>
        <w:rFonts w:hint="default"/>
      </w:rPr>
    </w:lvl>
    <w:lvl w:ilvl="8">
      <w:start w:val="1"/>
      <w:numFmt w:val="lowerRoman"/>
      <w:lvlText w:val="%9."/>
      <w:lvlJc w:val="left"/>
      <w:pPr>
        <w:tabs>
          <w:tab w:val="num" w:pos="3110"/>
        </w:tabs>
        <w:ind w:left="3110" w:hanging="345"/>
      </w:pPr>
      <w:rPr>
        <w:rFonts w:hint="default"/>
      </w:rPr>
    </w:lvl>
  </w:abstractNum>
  <w:abstractNum w:abstractNumId="22" w15:restartNumberingAfterBreak="0">
    <w:nsid w:val="54E356BA"/>
    <w:multiLevelType w:val="multilevel"/>
    <w:tmpl w:val="DABC014A"/>
    <w:lvl w:ilvl="0">
      <w:start w:val="1"/>
      <w:numFmt w:val="decimal"/>
      <w:pStyle w:val="ListNumber"/>
      <w:lvlText w:val="%1."/>
      <w:lvlJc w:val="left"/>
      <w:pPr>
        <w:tabs>
          <w:tab w:val="num" w:pos="346"/>
        </w:tabs>
        <w:ind w:left="346" w:hanging="346"/>
      </w:pPr>
      <w:rPr>
        <w:rFonts w:hint="default"/>
      </w:rPr>
    </w:lvl>
    <w:lvl w:ilvl="1">
      <w:start w:val="1"/>
      <w:numFmt w:val="decimal"/>
      <w:pStyle w:val="ListNumber2"/>
      <w:lvlText w:val="%2."/>
      <w:lvlJc w:val="left"/>
      <w:pPr>
        <w:tabs>
          <w:tab w:val="num" w:pos="691"/>
        </w:tabs>
        <w:ind w:left="691" w:hanging="345"/>
      </w:pPr>
      <w:rPr>
        <w:rFonts w:hint="default"/>
      </w:rPr>
    </w:lvl>
    <w:lvl w:ilvl="2">
      <w:start w:val="1"/>
      <w:numFmt w:val="decimal"/>
      <w:pStyle w:val="ListNumber3"/>
      <w:lvlText w:val="%3."/>
      <w:lvlJc w:val="left"/>
      <w:pPr>
        <w:tabs>
          <w:tab w:val="num" w:pos="1037"/>
        </w:tabs>
        <w:ind w:left="1037" w:hanging="346"/>
      </w:pPr>
      <w:rPr>
        <w:rFonts w:hint="default"/>
      </w:rPr>
    </w:lvl>
    <w:lvl w:ilvl="3">
      <w:start w:val="1"/>
      <w:numFmt w:val="decimal"/>
      <w:pStyle w:val="ListNumber4"/>
      <w:lvlText w:val="%4."/>
      <w:lvlJc w:val="left"/>
      <w:pPr>
        <w:tabs>
          <w:tab w:val="num" w:pos="1382"/>
        </w:tabs>
        <w:ind w:left="1382" w:hanging="345"/>
      </w:pPr>
      <w:rPr>
        <w:rFonts w:hint="default"/>
      </w:rPr>
    </w:lvl>
    <w:lvl w:ilvl="4">
      <w:start w:val="1"/>
      <w:numFmt w:val="decimal"/>
      <w:pStyle w:val="ListNumber5"/>
      <w:lvlText w:val="%5."/>
      <w:lvlJc w:val="left"/>
      <w:pPr>
        <w:tabs>
          <w:tab w:val="num" w:pos="1728"/>
        </w:tabs>
        <w:ind w:left="1728" w:hanging="346"/>
      </w:pPr>
      <w:rPr>
        <w:rFonts w:hint="default"/>
      </w:rPr>
    </w:lvl>
    <w:lvl w:ilvl="5">
      <w:start w:val="1"/>
      <w:numFmt w:val="decimal"/>
      <w:lvlText w:val="%6."/>
      <w:lvlJc w:val="left"/>
      <w:pPr>
        <w:tabs>
          <w:tab w:val="num" w:pos="2074"/>
        </w:tabs>
        <w:ind w:left="2074" w:hanging="346"/>
      </w:pPr>
      <w:rPr>
        <w:rFonts w:hint="default"/>
      </w:rPr>
    </w:lvl>
    <w:lvl w:ilvl="6">
      <w:start w:val="1"/>
      <w:numFmt w:val="decimal"/>
      <w:lvlText w:val="%7."/>
      <w:lvlJc w:val="left"/>
      <w:pPr>
        <w:tabs>
          <w:tab w:val="num" w:pos="2419"/>
        </w:tabs>
        <w:ind w:left="2419" w:hanging="345"/>
      </w:pPr>
      <w:rPr>
        <w:rFonts w:hint="default"/>
      </w:rPr>
    </w:lvl>
    <w:lvl w:ilvl="7">
      <w:start w:val="1"/>
      <w:numFmt w:val="decimal"/>
      <w:lvlText w:val="%8."/>
      <w:lvlJc w:val="left"/>
      <w:pPr>
        <w:tabs>
          <w:tab w:val="num" w:pos="2765"/>
        </w:tabs>
        <w:ind w:left="2765" w:hanging="346"/>
      </w:pPr>
      <w:rPr>
        <w:rFonts w:hint="default"/>
      </w:rPr>
    </w:lvl>
    <w:lvl w:ilvl="8">
      <w:start w:val="1"/>
      <w:numFmt w:val="decimal"/>
      <w:lvlText w:val="%9."/>
      <w:lvlJc w:val="left"/>
      <w:pPr>
        <w:tabs>
          <w:tab w:val="num" w:pos="3110"/>
        </w:tabs>
        <w:ind w:left="3110" w:hanging="345"/>
      </w:pPr>
      <w:rPr>
        <w:rFonts w:hint="default"/>
      </w:rPr>
    </w:lvl>
  </w:abstractNum>
  <w:abstractNum w:abstractNumId="23" w15:restartNumberingAfterBreak="0">
    <w:nsid w:val="58161E23"/>
    <w:multiLevelType w:val="hybridMultilevel"/>
    <w:tmpl w:val="A0489164"/>
    <w:lvl w:ilvl="0" w:tplc="14C8B7C2">
      <w:start w:val="1"/>
      <w:numFmt w:val="bullet"/>
      <w:lvlText w:val=""/>
      <w:lvlJc w:val="left"/>
      <w:pPr>
        <w:tabs>
          <w:tab w:val="num" w:pos="720"/>
        </w:tabs>
        <w:ind w:left="720" w:hanging="360"/>
      </w:pPr>
      <w:rPr>
        <w:rFonts w:ascii="Wingdings" w:hAnsi="Wingdings" w:hint="default"/>
      </w:rPr>
    </w:lvl>
    <w:lvl w:ilvl="1" w:tplc="0F6CEEA8" w:tentative="1">
      <w:start w:val="1"/>
      <w:numFmt w:val="bullet"/>
      <w:lvlText w:val=""/>
      <w:lvlJc w:val="left"/>
      <w:pPr>
        <w:tabs>
          <w:tab w:val="num" w:pos="1440"/>
        </w:tabs>
        <w:ind w:left="1440" w:hanging="360"/>
      </w:pPr>
      <w:rPr>
        <w:rFonts w:ascii="Wingdings" w:hAnsi="Wingdings" w:hint="default"/>
      </w:rPr>
    </w:lvl>
    <w:lvl w:ilvl="2" w:tplc="5792E9C0" w:tentative="1">
      <w:start w:val="1"/>
      <w:numFmt w:val="bullet"/>
      <w:lvlText w:val=""/>
      <w:lvlJc w:val="left"/>
      <w:pPr>
        <w:tabs>
          <w:tab w:val="num" w:pos="2160"/>
        </w:tabs>
        <w:ind w:left="2160" w:hanging="360"/>
      </w:pPr>
      <w:rPr>
        <w:rFonts w:ascii="Wingdings" w:hAnsi="Wingdings" w:hint="default"/>
      </w:rPr>
    </w:lvl>
    <w:lvl w:ilvl="3" w:tplc="F5882460" w:tentative="1">
      <w:start w:val="1"/>
      <w:numFmt w:val="bullet"/>
      <w:lvlText w:val=""/>
      <w:lvlJc w:val="left"/>
      <w:pPr>
        <w:tabs>
          <w:tab w:val="num" w:pos="2880"/>
        </w:tabs>
        <w:ind w:left="2880" w:hanging="360"/>
      </w:pPr>
      <w:rPr>
        <w:rFonts w:ascii="Wingdings" w:hAnsi="Wingdings" w:hint="default"/>
      </w:rPr>
    </w:lvl>
    <w:lvl w:ilvl="4" w:tplc="E8ACA67A" w:tentative="1">
      <w:start w:val="1"/>
      <w:numFmt w:val="bullet"/>
      <w:lvlText w:val=""/>
      <w:lvlJc w:val="left"/>
      <w:pPr>
        <w:tabs>
          <w:tab w:val="num" w:pos="3600"/>
        </w:tabs>
        <w:ind w:left="3600" w:hanging="360"/>
      </w:pPr>
      <w:rPr>
        <w:rFonts w:ascii="Wingdings" w:hAnsi="Wingdings" w:hint="default"/>
      </w:rPr>
    </w:lvl>
    <w:lvl w:ilvl="5" w:tplc="1F50A836" w:tentative="1">
      <w:start w:val="1"/>
      <w:numFmt w:val="bullet"/>
      <w:lvlText w:val=""/>
      <w:lvlJc w:val="left"/>
      <w:pPr>
        <w:tabs>
          <w:tab w:val="num" w:pos="4320"/>
        </w:tabs>
        <w:ind w:left="4320" w:hanging="360"/>
      </w:pPr>
      <w:rPr>
        <w:rFonts w:ascii="Wingdings" w:hAnsi="Wingdings" w:hint="default"/>
      </w:rPr>
    </w:lvl>
    <w:lvl w:ilvl="6" w:tplc="AFFCD7EC" w:tentative="1">
      <w:start w:val="1"/>
      <w:numFmt w:val="bullet"/>
      <w:lvlText w:val=""/>
      <w:lvlJc w:val="left"/>
      <w:pPr>
        <w:tabs>
          <w:tab w:val="num" w:pos="5040"/>
        </w:tabs>
        <w:ind w:left="5040" w:hanging="360"/>
      </w:pPr>
      <w:rPr>
        <w:rFonts w:ascii="Wingdings" w:hAnsi="Wingdings" w:hint="default"/>
      </w:rPr>
    </w:lvl>
    <w:lvl w:ilvl="7" w:tplc="FD0C72C0" w:tentative="1">
      <w:start w:val="1"/>
      <w:numFmt w:val="bullet"/>
      <w:lvlText w:val=""/>
      <w:lvlJc w:val="left"/>
      <w:pPr>
        <w:tabs>
          <w:tab w:val="num" w:pos="5760"/>
        </w:tabs>
        <w:ind w:left="5760" w:hanging="360"/>
      </w:pPr>
      <w:rPr>
        <w:rFonts w:ascii="Wingdings" w:hAnsi="Wingdings" w:hint="default"/>
      </w:rPr>
    </w:lvl>
    <w:lvl w:ilvl="8" w:tplc="963AAF1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072B77"/>
    <w:multiLevelType w:val="multilevel"/>
    <w:tmpl w:val="581221F4"/>
    <w:lvl w:ilvl="0">
      <w:start w:val="1"/>
      <w:numFmt w:val="decimal"/>
      <w:lvlText w:val="%1"/>
      <w:lvlJc w:val="left"/>
      <w:pPr>
        <w:ind w:left="450" w:hanging="450"/>
      </w:pPr>
      <w:rPr>
        <w:rFonts w:hint="default"/>
      </w:rPr>
    </w:lvl>
    <w:lvl w:ilvl="1">
      <w:start w:val="5"/>
      <w:numFmt w:val="decimal"/>
      <w:lvlText w:val="%1.%2"/>
      <w:lvlJc w:val="left"/>
      <w:pPr>
        <w:ind w:left="252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6840" w:hanging="1440"/>
      </w:pPr>
      <w:rPr>
        <w:rFonts w:hint="default"/>
      </w:rPr>
    </w:lvl>
    <w:lvl w:ilvl="4">
      <w:start w:val="1"/>
      <w:numFmt w:val="decimal"/>
      <w:lvlText w:val="%1.%2.%3.%4.%5"/>
      <w:lvlJc w:val="left"/>
      <w:pPr>
        <w:ind w:left="9000" w:hanging="1800"/>
      </w:pPr>
      <w:rPr>
        <w:rFonts w:hint="default"/>
      </w:rPr>
    </w:lvl>
    <w:lvl w:ilvl="5">
      <w:start w:val="1"/>
      <w:numFmt w:val="decimal"/>
      <w:lvlText w:val="%1.%2.%3.%4.%5.%6"/>
      <w:lvlJc w:val="left"/>
      <w:pPr>
        <w:ind w:left="11160" w:hanging="2160"/>
      </w:pPr>
      <w:rPr>
        <w:rFonts w:hint="default"/>
      </w:rPr>
    </w:lvl>
    <w:lvl w:ilvl="6">
      <w:start w:val="1"/>
      <w:numFmt w:val="decimal"/>
      <w:lvlText w:val="%1.%2.%3.%4.%5.%6.%7"/>
      <w:lvlJc w:val="left"/>
      <w:pPr>
        <w:ind w:left="13320" w:hanging="2520"/>
      </w:pPr>
      <w:rPr>
        <w:rFonts w:hint="default"/>
      </w:rPr>
    </w:lvl>
    <w:lvl w:ilvl="7">
      <w:start w:val="1"/>
      <w:numFmt w:val="decimal"/>
      <w:lvlText w:val="%1.%2.%3.%4.%5.%6.%7.%8"/>
      <w:lvlJc w:val="left"/>
      <w:pPr>
        <w:ind w:left="15480" w:hanging="2880"/>
      </w:pPr>
      <w:rPr>
        <w:rFonts w:hint="default"/>
      </w:rPr>
    </w:lvl>
    <w:lvl w:ilvl="8">
      <w:start w:val="1"/>
      <w:numFmt w:val="decimal"/>
      <w:lvlText w:val="%1.%2.%3.%4.%5.%6.%7.%8.%9"/>
      <w:lvlJc w:val="left"/>
      <w:pPr>
        <w:ind w:left="17280" w:hanging="2880"/>
      </w:pPr>
      <w:rPr>
        <w:rFonts w:hint="default"/>
      </w:rPr>
    </w:lvl>
  </w:abstractNum>
  <w:abstractNum w:abstractNumId="25" w15:restartNumberingAfterBreak="0">
    <w:nsid w:val="59DC119E"/>
    <w:multiLevelType w:val="multilevel"/>
    <w:tmpl w:val="FA6A4740"/>
    <w:lvl w:ilvl="0">
      <w:start w:val="1"/>
      <w:numFmt w:val="lowerLetter"/>
      <w:pStyle w:val="ListAlpha"/>
      <w:lvlText w:val="%1."/>
      <w:lvlJc w:val="left"/>
      <w:pPr>
        <w:tabs>
          <w:tab w:val="num" w:pos="346"/>
        </w:tabs>
        <w:ind w:left="346" w:hanging="346"/>
      </w:pPr>
      <w:rPr>
        <w:rFonts w:hint="default"/>
      </w:rPr>
    </w:lvl>
    <w:lvl w:ilvl="1">
      <w:start w:val="1"/>
      <w:numFmt w:val="lowerLetter"/>
      <w:pStyle w:val="ListAlpha2"/>
      <w:lvlText w:val="%2."/>
      <w:lvlJc w:val="left"/>
      <w:pPr>
        <w:tabs>
          <w:tab w:val="num" w:pos="691"/>
        </w:tabs>
        <w:ind w:left="691" w:hanging="345"/>
      </w:pPr>
      <w:rPr>
        <w:rFonts w:hint="default"/>
      </w:rPr>
    </w:lvl>
    <w:lvl w:ilvl="2">
      <w:start w:val="1"/>
      <w:numFmt w:val="lowerLetter"/>
      <w:pStyle w:val="ListAlpha3"/>
      <w:lvlText w:val="%3."/>
      <w:lvlJc w:val="left"/>
      <w:pPr>
        <w:tabs>
          <w:tab w:val="num" w:pos="1037"/>
        </w:tabs>
        <w:ind w:left="1037" w:hanging="346"/>
      </w:pPr>
      <w:rPr>
        <w:rFonts w:hint="default"/>
      </w:rPr>
    </w:lvl>
    <w:lvl w:ilvl="3">
      <w:start w:val="1"/>
      <w:numFmt w:val="lowerLetter"/>
      <w:pStyle w:val="ListAlpha4"/>
      <w:lvlText w:val="%4."/>
      <w:lvlJc w:val="left"/>
      <w:pPr>
        <w:tabs>
          <w:tab w:val="num" w:pos="1382"/>
        </w:tabs>
        <w:ind w:left="1382" w:hanging="345"/>
      </w:pPr>
      <w:rPr>
        <w:rFonts w:hint="default"/>
      </w:rPr>
    </w:lvl>
    <w:lvl w:ilvl="4">
      <w:start w:val="1"/>
      <w:numFmt w:val="lowerLetter"/>
      <w:pStyle w:val="ListAlpha5"/>
      <w:lvlText w:val="%5."/>
      <w:lvlJc w:val="left"/>
      <w:pPr>
        <w:tabs>
          <w:tab w:val="num" w:pos="1728"/>
        </w:tabs>
        <w:ind w:left="1728" w:hanging="346"/>
      </w:pPr>
      <w:rPr>
        <w:rFonts w:hint="default"/>
      </w:rPr>
    </w:lvl>
    <w:lvl w:ilvl="5">
      <w:start w:val="1"/>
      <w:numFmt w:val="lowerLetter"/>
      <w:lvlText w:val="%6."/>
      <w:lvlJc w:val="left"/>
      <w:pPr>
        <w:tabs>
          <w:tab w:val="num" w:pos="2074"/>
        </w:tabs>
        <w:ind w:left="2074" w:hanging="346"/>
      </w:pPr>
      <w:rPr>
        <w:rFonts w:hint="default"/>
      </w:rPr>
    </w:lvl>
    <w:lvl w:ilvl="6">
      <w:start w:val="1"/>
      <w:numFmt w:val="lowerLetter"/>
      <w:lvlText w:val="%7."/>
      <w:lvlJc w:val="left"/>
      <w:pPr>
        <w:tabs>
          <w:tab w:val="num" w:pos="2419"/>
        </w:tabs>
        <w:ind w:left="2419" w:hanging="345"/>
      </w:pPr>
      <w:rPr>
        <w:rFonts w:hint="default"/>
      </w:rPr>
    </w:lvl>
    <w:lvl w:ilvl="7">
      <w:start w:val="1"/>
      <w:numFmt w:val="lowerLetter"/>
      <w:lvlText w:val="%8."/>
      <w:lvlJc w:val="left"/>
      <w:pPr>
        <w:tabs>
          <w:tab w:val="num" w:pos="2765"/>
        </w:tabs>
        <w:ind w:left="2765" w:hanging="346"/>
      </w:pPr>
      <w:rPr>
        <w:rFonts w:hint="default"/>
      </w:rPr>
    </w:lvl>
    <w:lvl w:ilvl="8">
      <w:start w:val="1"/>
      <w:numFmt w:val="lowerLetter"/>
      <w:lvlText w:val="%9."/>
      <w:lvlJc w:val="left"/>
      <w:pPr>
        <w:tabs>
          <w:tab w:val="num" w:pos="3110"/>
        </w:tabs>
        <w:ind w:left="3110" w:hanging="345"/>
      </w:pPr>
      <w:rPr>
        <w:rFonts w:hint="default"/>
      </w:rPr>
    </w:lvl>
  </w:abstractNum>
  <w:abstractNum w:abstractNumId="26" w15:restartNumberingAfterBreak="0">
    <w:nsid w:val="63743712"/>
    <w:multiLevelType w:val="multilevel"/>
    <w:tmpl w:val="DABC014A"/>
    <w:lvl w:ilvl="0">
      <w:start w:val="1"/>
      <w:numFmt w:val="decimal"/>
      <w:lvlText w:val="%1."/>
      <w:lvlJc w:val="left"/>
      <w:pPr>
        <w:tabs>
          <w:tab w:val="num" w:pos="346"/>
        </w:tabs>
        <w:ind w:left="346" w:hanging="346"/>
      </w:pPr>
      <w:rPr>
        <w:rFonts w:hint="default"/>
      </w:rPr>
    </w:lvl>
    <w:lvl w:ilvl="1">
      <w:start w:val="1"/>
      <w:numFmt w:val="decimal"/>
      <w:lvlText w:val="%2."/>
      <w:lvlJc w:val="left"/>
      <w:pPr>
        <w:tabs>
          <w:tab w:val="num" w:pos="691"/>
        </w:tabs>
        <w:ind w:left="691" w:hanging="345"/>
      </w:pPr>
      <w:rPr>
        <w:rFonts w:hint="default"/>
      </w:rPr>
    </w:lvl>
    <w:lvl w:ilvl="2">
      <w:start w:val="1"/>
      <w:numFmt w:val="decimal"/>
      <w:lvlText w:val="%3."/>
      <w:lvlJc w:val="left"/>
      <w:pPr>
        <w:tabs>
          <w:tab w:val="num" w:pos="1037"/>
        </w:tabs>
        <w:ind w:left="1037" w:hanging="346"/>
      </w:pPr>
      <w:rPr>
        <w:rFonts w:hint="default"/>
      </w:rPr>
    </w:lvl>
    <w:lvl w:ilvl="3">
      <w:start w:val="1"/>
      <w:numFmt w:val="decimal"/>
      <w:lvlText w:val="%4."/>
      <w:lvlJc w:val="left"/>
      <w:pPr>
        <w:tabs>
          <w:tab w:val="num" w:pos="1382"/>
        </w:tabs>
        <w:ind w:left="1382" w:hanging="345"/>
      </w:pPr>
      <w:rPr>
        <w:rFonts w:hint="default"/>
      </w:rPr>
    </w:lvl>
    <w:lvl w:ilvl="4">
      <w:start w:val="1"/>
      <w:numFmt w:val="decimal"/>
      <w:lvlText w:val="%5."/>
      <w:lvlJc w:val="left"/>
      <w:pPr>
        <w:tabs>
          <w:tab w:val="num" w:pos="1728"/>
        </w:tabs>
        <w:ind w:left="1728" w:hanging="346"/>
      </w:pPr>
      <w:rPr>
        <w:rFonts w:hint="default"/>
      </w:rPr>
    </w:lvl>
    <w:lvl w:ilvl="5">
      <w:start w:val="1"/>
      <w:numFmt w:val="decimal"/>
      <w:lvlText w:val="%6."/>
      <w:lvlJc w:val="left"/>
      <w:pPr>
        <w:tabs>
          <w:tab w:val="num" w:pos="2074"/>
        </w:tabs>
        <w:ind w:left="2074" w:hanging="346"/>
      </w:pPr>
      <w:rPr>
        <w:rFonts w:hint="default"/>
      </w:rPr>
    </w:lvl>
    <w:lvl w:ilvl="6">
      <w:start w:val="1"/>
      <w:numFmt w:val="decimal"/>
      <w:lvlText w:val="%7."/>
      <w:lvlJc w:val="left"/>
      <w:pPr>
        <w:tabs>
          <w:tab w:val="num" w:pos="2419"/>
        </w:tabs>
        <w:ind w:left="2419" w:hanging="345"/>
      </w:pPr>
      <w:rPr>
        <w:rFonts w:hint="default"/>
      </w:rPr>
    </w:lvl>
    <w:lvl w:ilvl="7">
      <w:start w:val="1"/>
      <w:numFmt w:val="decimal"/>
      <w:lvlText w:val="%8."/>
      <w:lvlJc w:val="left"/>
      <w:pPr>
        <w:tabs>
          <w:tab w:val="num" w:pos="2765"/>
        </w:tabs>
        <w:ind w:left="2765" w:hanging="346"/>
      </w:pPr>
      <w:rPr>
        <w:rFonts w:hint="default"/>
      </w:rPr>
    </w:lvl>
    <w:lvl w:ilvl="8">
      <w:start w:val="1"/>
      <w:numFmt w:val="decimal"/>
      <w:lvlText w:val="%9."/>
      <w:lvlJc w:val="left"/>
      <w:pPr>
        <w:tabs>
          <w:tab w:val="num" w:pos="3110"/>
        </w:tabs>
        <w:ind w:left="3110" w:hanging="345"/>
      </w:pPr>
      <w:rPr>
        <w:rFonts w:hint="default"/>
      </w:rPr>
    </w:lvl>
  </w:abstractNum>
  <w:abstractNum w:abstractNumId="27" w15:restartNumberingAfterBreak="0">
    <w:nsid w:val="6B364545"/>
    <w:multiLevelType w:val="hybridMultilevel"/>
    <w:tmpl w:val="451CB6B0"/>
    <w:lvl w:ilvl="0" w:tplc="FAB0BC60">
      <w:start w:val="1"/>
      <w:numFmt w:val="bullet"/>
      <w:lvlText w:val=""/>
      <w:lvlJc w:val="left"/>
      <w:pPr>
        <w:tabs>
          <w:tab w:val="num" w:pos="720"/>
        </w:tabs>
        <w:ind w:left="720" w:hanging="360"/>
      </w:pPr>
      <w:rPr>
        <w:rFonts w:ascii="Wingdings" w:hAnsi="Wingdings" w:hint="default"/>
      </w:rPr>
    </w:lvl>
    <w:lvl w:ilvl="1" w:tplc="2194ADF8">
      <w:start w:val="55"/>
      <w:numFmt w:val="bullet"/>
      <w:lvlText w:val=""/>
      <w:lvlJc w:val="left"/>
      <w:pPr>
        <w:tabs>
          <w:tab w:val="num" w:pos="1440"/>
        </w:tabs>
        <w:ind w:left="1440" w:hanging="360"/>
      </w:pPr>
      <w:rPr>
        <w:rFonts w:ascii="Wingdings" w:hAnsi="Wingdings" w:hint="default"/>
      </w:rPr>
    </w:lvl>
    <w:lvl w:ilvl="2" w:tplc="9F6EC8B2" w:tentative="1">
      <w:start w:val="1"/>
      <w:numFmt w:val="bullet"/>
      <w:lvlText w:val=""/>
      <w:lvlJc w:val="left"/>
      <w:pPr>
        <w:tabs>
          <w:tab w:val="num" w:pos="2160"/>
        </w:tabs>
        <w:ind w:left="2160" w:hanging="360"/>
      </w:pPr>
      <w:rPr>
        <w:rFonts w:ascii="Wingdings" w:hAnsi="Wingdings" w:hint="default"/>
      </w:rPr>
    </w:lvl>
    <w:lvl w:ilvl="3" w:tplc="DFAA1672" w:tentative="1">
      <w:start w:val="1"/>
      <w:numFmt w:val="bullet"/>
      <w:lvlText w:val=""/>
      <w:lvlJc w:val="left"/>
      <w:pPr>
        <w:tabs>
          <w:tab w:val="num" w:pos="2880"/>
        </w:tabs>
        <w:ind w:left="2880" w:hanging="360"/>
      </w:pPr>
      <w:rPr>
        <w:rFonts w:ascii="Wingdings" w:hAnsi="Wingdings" w:hint="default"/>
      </w:rPr>
    </w:lvl>
    <w:lvl w:ilvl="4" w:tplc="6E74BFBC" w:tentative="1">
      <w:start w:val="1"/>
      <w:numFmt w:val="bullet"/>
      <w:lvlText w:val=""/>
      <w:lvlJc w:val="left"/>
      <w:pPr>
        <w:tabs>
          <w:tab w:val="num" w:pos="3600"/>
        </w:tabs>
        <w:ind w:left="3600" w:hanging="360"/>
      </w:pPr>
      <w:rPr>
        <w:rFonts w:ascii="Wingdings" w:hAnsi="Wingdings" w:hint="default"/>
      </w:rPr>
    </w:lvl>
    <w:lvl w:ilvl="5" w:tplc="11A07784" w:tentative="1">
      <w:start w:val="1"/>
      <w:numFmt w:val="bullet"/>
      <w:lvlText w:val=""/>
      <w:lvlJc w:val="left"/>
      <w:pPr>
        <w:tabs>
          <w:tab w:val="num" w:pos="4320"/>
        </w:tabs>
        <w:ind w:left="4320" w:hanging="360"/>
      </w:pPr>
      <w:rPr>
        <w:rFonts w:ascii="Wingdings" w:hAnsi="Wingdings" w:hint="default"/>
      </w:rPr>
    </w:lvl>
    <w:lvl w:ilvl="6" w:tplc="97CE339C" w:tentative="1">
      <w:start w:val="1"/>
      <w:numFmt w:val="bullet"/>
      <w:lvlText w:val=""/>
      <w:lvlJc w:val="left"/>
      <w:pPr>
        <w:tabs>
          <w:tab w:val="num" w:pos="5040"/>
        </w:tabs>
        <w:ind w:left="5040" w:hanging="360"/>
      </w:pPr>
      <w:rPr>
        <w:rFonts w:ascii="Wingdings" w:hAnsi="Wingdings" w:hint="default"/>
      </w:rPr>
    </w:lvl>
    <w:lvl w:ilvl="7" w:tplc="54F491B4" w:tentative="1">
      <w:start w:val="1"/>
      <w:numFmt w:val="bullet"/>
      <w:lvlText w:val=""/>
      <w:lvlJc w:val="left"/>
      <w:pPr>
        <w:tabs>
          <w:tab w:val="num" w:pos="5760"/>
        </w:tabs>
        <w:ind w:left="5760" w:hanging="360"/>
      </w:pPr>
      <w:rPr>
        <w:rFonts w:ascii="Wingdings" w:hAnsi="Wingdings" w:hint="default"/>
      </w:rPr>
    </w:lvl>
    <w:lvl w:ilvl="8" w:tplc="544AFD4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7B43F2"/>
    <w:multiLevelType w:val="multilevel"/>
    <w:tmpl w:val="20A6E5BC"/>
    <w:lvl w:ilvl="0">
      <w:start w:val="1"/>
      <w:numFmt w:val="bullet"/>
      <w:pStyle w:val="ListBullet"/>
      <w:lvlText w:val="•"/>
      <w:lvlJc w:val="left"/>
      <w:pPr>
        <w:tabs>
          <w:tab w:val="num" w:pos="346"/>
        </w:tabs>
        <w:ind w:left="346" w:hanging="346"/>
      </w:pPr>
      <w:rPr>
        <w:rFonts w:ascii="Georgia" w:hAnsi="Georgia" w:hint="default"/>
        <w:color w:val="auto"/>
      </w:rPr>
    </w:lvl>
    <w:lvl w:ilvl="1">
      <w:start w:val="1"/>
      <w:numFmt w:val="bullet"/>
      <w:pStyle w:val="ListBullet2"/>
      <w:lvlText w:val="-"/>
      <w:lvlJc w:val="left"/>
      <w:pPr>
        <w:tabs>
          <w:tab w:val="num" w:pos="691"/>
        </w:tabs>
        <w:ind w:left="691" w:hanging="345"/>
      </w:pPr>
      <w:rPr>
        <w:rFonts w:ascii="Arial" w:hAnsi="Arial" w:hint="default"/>
        <w:color w:val="auto"/>
      </w:rPr>
    </w:lvl>
    <w:lvl w:ilvl="2">
      <w:start w:val="1"/>
      <w:numFmt w:val="bullet"/>
      <w:pStyle w:val="ListBullet3"/>
      <w:lvlText w:val="◦"/>
      <w:lvlJc w:val="left"/>
      <w:pPr>
        <w:tabs>
          <w:tab w:val="num" w:pos="1037"/>
        </w:tabs>
        <w:ind w:left="1037" w:hanging="346"/>
      </w:pPr>
      <w:rPr>
        <w:rFonts w:ascii="Georgia" w:hAnsi="Georgia" w:hint="default"/>
        <w:color w:val="auto"/>
      </w:rPr>
    </w:lvl>
    <w:lvl w:ilvl="3">
      <w:start w:val="1"/>
      <w:numFmt w:val="bullet"/>
      <w:pStyle w:val="ListBullet4"/>
      <w:lvlText w:val="›"/>
      <w:lvlJc w:val="left"/>
      <w:pPr>
        <w:tabs>
          <w:tab w:val="num" w:pos="1382"/>
        </w:tabs>
        <w:ind w:left="1382" w:hanging="345"/>
      </w:pPr>
      <w:rPr>
        <w:rFonts w:ascii="Georgia" w:hAnsi="Georgia" w:hint="default"/>
        <w:color w:val="auto"/>
      </w:rPr>
    </w:lvl>
    <w:lvl w:ilvl="4">
      <w:start w:val="1"/>
      <w:numFmt w:val="bullet"/>
      <w:pStyle w:val="ListBullet5"/>
      <w:lvlText w:val="~"/>
      <w:lvlJc w:val="left"/>
      <w:pPr>
        <w:tabs>
          <w:tab w:val="num" w:pos="1728"/>
        </w:tabs>
        <w:ind w:left="1728" w:hanging="346"/>
      </w:pPr>
      <w:rPr>
        <w:rFonts w:ascii="Georgia" w:hAnsi="Georgia" w:hint="default"/>
        <w:color w:val="auto"/>
      </w:rPr>
    </w:lvl>
    <w:lvl w:ilvl="5">
      <w:start w:val="1"/>
      <w:numFmt w:val="bullet"/>
      <w:pStyle w:val="ListBullet6"/>
      <w:lvlText w:val="•"/>
      <w:lvlJc w:val="left"/>
      <w:pPr>
        <w:tabs>
          <w:tab w:val="num" w:pos="2074"/>
        </w:tabs>
        <w:ind w:left="2074" w:hanging="346"/>
      </w:pPr>
      <w:rPr>
        <w:rFonts w:ascii="Georgia" w:hAnsi="Georgia" w:hint="default"/>
        <w:color w:val="auto"/>
      </w:rPr>
    </w:lvl>
    <w:lvl w:ilvl="6">
      <w:start w:val="1"/>
      <w:numFmt w:val="bullet"/>
      <w:pStyle w:val="ListBullet7"/>
      <w:lvlText w:val="-"/>
      <w:lvlJc w:val="left"/>
      <w:pPr>
        <w:tabs>
          <w:tab w:val="num" w:pos="2419"/>
        </w:tabs>
        <w:ind w:left="2419" w:hanging="345"/>
      </w:pPr>
      <w:rPr>
        <w:rFonts w:ascii="Arial" w:hAnsi="Arial" w:hint="default"/>
        <w:color w:val="auto"/>
      </w:rPr>
    </w:lvl>
    <w:lvl w:ilvl="7">
      <w:start w:val="1"/>
      <w:numFmt w:val="bullet"/>
      <w:pStyle w:val="ListBullet8"/>
      <w:lvlText w:val="◦"/>
      <w:lvlJc w:val="left"/>
      <w:pPr>
        <w:tabs>
          <w:tab w:val="num" w:pos="2765"/>
        </w:tabs>
        <w:ind w:left="2765" w:hanging="346"/>
      </w:pPr>
      <w:rPr>
        <w:rFonts w:ascii="Georgia" w:hAnsi="Georgia" w:hint="default"/>
        <w:color w:val="auto"/>
      </w:rPr>
    </w:lvl>
    <w:lvl w:ilvl="8">
      <w:start w:val="1"/>
      <w:numFmt w:val="bullet"/>
      <w:pStyle w:val="ListBullet9"/>
      <w:lvlText w:val="›"/>
      <w:lvlJc w:val="left"/>
      <w:pPr>
        <w:tabs>
          <w:tab w:val="num" w:pos="3110"/>
        </w:tabs>
        <w:ind w:left="3110" w:hanging="345"/>
      </w:pPr>
      <w:rPr>
        <w:rFonts w:ascii="Georgia" w:hAnsi="Georgia" w:hint="default"/>
        <w:color w:val="auto"/>
      </w:rPr>
    </w:lvl>
  </w:abstractNum>
  <w:abstractNum w:abstractNumId="29" w15:restartNumberingAfterBreak="0">
    <w:nsid w:val="71A765C5"/>
    <w:multiLevelType w:val="hybridMultilevel"/>
    <w:tmpl w:val="E456553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BF7EC36A" w:tentative="1">
      <w:start w:val="1"/>
      <w:numFmt w:val="bullet"/>
      <w:lvlText w:val="•"/>
      <w:lvlJc w:val="left"/>
      <w:pPr>
        <w:tabs>
          <w:tab w:val="num" w:pos="2160"/>
        </w:tabs>
        <w:ind w:left="2160" w:hanging="360"/>
      </w:pPr>
      <w:rPr>
        <w:rFonts w:ascii="Times New Roman" w:hAnsi="Times New Roman" w:hint="default"/>
      </w:rPr>
    </w:lvl>
    <w:lvl w:ilvl="3" w:tplc="36829E10" w:tentative="1">
      <w:start w:val="1"/>
      <w:numFmt w:val="bullet"/>
      <w:lvlText w:val="•"/>
      <w:lvlJc w:val="left"/>
      <w:pPr>
        <w:tabs>
          <w:tab w:val="num" w:pos="2880"/>
        </w:tabs>
        <w:ind w:left="2880" w:hanging="360"/>
      </w:pPr>
      <w:rPr>
        <w:rFonts w:ascii="Times New Roman" w:hAnsi="Times New Roman" w:hint="default"/>
      </w:rPr>
    </w:lvl>
    <w:lvl w:ilvl="4" w:tplc="6FEE8E40" w:tentative="1">
      <w:start w:val="1"/>
      <w:numFmt w:val="bullet"/>
      <w:lvlText w:val="•"/>
      <w:lvlJc w:val="left"/>
      <w:pPr>
        <w:tabs>
          <w:tab w:val="num" w:pos="3600"/>
        </w:tabs>
        <w:ind w:left="3600" w:hanging="360"/>
      </w:pPr>
      <w:rPr>
        <w:rFonts w:ascii="Times New Roman" w:hAnsi="Times New Roman" w:hint="default"/>
      </w:rPr>
    </w:lvl>
    <w:lvl w:ilvl="5" w:tplc="A512324E" w:tentative="1">
      <w:start w:val="1"/>
      <w:numFmt w:val="bullet"/>
      <w:lvlText w:val="•"/>
      <w:lvlJc w:val="left"/>
      <w:pPr>
        <w:tabs>
          <w:tab w:val="num" w:pos="4320"/>
        </w:tabs>
        <w:ind w:left="4320" w:hanging="360"/>
      </w:pPr>
      <w:rPr>
        <w:rFonts w:ascii="Times New Roman" w:hAnsi="Times New Roman" w:hint="default"/>
      </w:rPr>
    </w:lvl>
    <w:lvl w:ilvl="6" w:tplc="60A8721C" w:tentative="1">
      <w:start w:val="1"/>
      <w:numFmt w:val="bullet"/>
      <w:lvlText w:val="•"/>
      <w:lvlJc w:val="left"/>
      <w:pPr>
        <w:tabs>
          <w:tab w:val="num" w:pos="5040"/>
        </w:tabs>
        <w:ind w:left="5040" w:hanging="360"/>
      </w:pPr>
      <w:rPr>
        <w:rFonts w:ascii="Times New Roman" w:hAnsi="Times New Roman" w:hint="default"/>
      </w:rPr>
    </w:lvl>
    <w:lvl w:ilvl="7" w:tplc="34F05326" w:tentative="1">
      <w:start w:val="1"/>
      <w:numFmt w:val="bullet"/>
      <w:lvlText w:val="•"/>
      <w:lvlJc w:val="left"/>
      <w:pPr>
        <w:tabs>
          <w:tab w:val="num" w:pos="5760"/>
        </w:tabs>
        <w:ind w:left="5760" w:hanging="360"/>
      </w:pPr>
      <w:rPr>
        <w:rFonts w:ascii="Times New Roman" w:hAnsi="Times New Roman" w:hint="default"/>
      </w:rPr>
    </w:lvl>
    <w:lvl w:ilvl="8" w:tplc="380E0112"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3C926E4"/>
    <w:multiLevelType w:val="multilevel"/>
    <w:tmpl w:val="57746936"/>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1" w15:restartNumberingAfterBreak="0">
    <w:nsid w:val="73DC01A6"/>
    <w:multiLevelType w:val="hybridMultilevel"/>
    <w:tmpl w:val="F132A916"/>
    <w:lvl w:ilvl="0" w:tplc="12D84136">
      <w:start w:val="1"/>
      <w:numFmt w:val="bullet"/>
      <w:lvlText w:val=""/>
      <w:lvlJc w:val="left"/>
      <w:pPr>
        <w:ind w:left="720" w:hanging="360"/>
      </w:pPr>
      <w:rPr>
        <w:rFonts w:ascii="Symbol" w:hAnsi="Symbol" w:hint="default"/>
      </w:rPr>
    </w:lvl>
    <w:lvl w:ilvl="1" w:tplc="18DCFA16" w:tentative="1">
      <w:start w:val="1"/>
      <w:numFmt w:val="bullet"/>
      <w:lvlText w:val="o"/>
      <w:lvlJc w:val="left"/>
      <w:pPr>
        <w:ind w:left="1440" w:hanging="360"/>
      </w:pPr>
      <w:rPr>
        <w:rFonts w:ascii="Courier New" w:hAnsi="Courier New" w:cs="Courier New" w:hint="default"/>
      </w:rPr>
    </w:lvl>
    <w:lvl w:ilvl="2" w:tplc="DECCEBC2" w:tentative="1">
      <w:start w:val="1"/>
      <w:numFmt w:val="bullet"/>
      <w:lvlText w:val=""/>
      <w:lvlJc w:val="left"/>
      <w:pPr>
        <w:ind w:left="2160" w:hanging="360"/>
      </w:pPr>
      <w:rPr>
        <w:rFonts w:ascii="Wingdings" w:hAnsi="Wingdings" w:hint="default"/>
      </w:rPr>
    </w:lvl>
    <w:lvl w:ilvl="3" w:tplc="21CE67C4" w:tentative="1">
      <w:start w:val="1"/>
      <w:numFmt w:val="bullet"/>
      <w:lvlText w:val=""/>
      <w:lvlJc w:val="left"/>
      <w:pPr>
        <w:ind w:left="2880" w:hanging="360"/>
      </w:pPr>
      <w:rPr>
        <w:rFonts w:ascii="Symbol" w:hAnsi="Symbol" w:hint="default"/>
      </w:rPr>
    </w:lvl>
    <w:lvl w:ilvl="4" w:tplc="4BEADC98" w:tentative="1">
      <w:start w:val="1"/>
      <w:numFmt w:val="bullet"/>
      <w:lvlText w:val="o"/>
      <w:lvlJc w:val="left"/>
      <w:pPr>
        <w:ind w:left="3600" w:hanging="360"/>
      </w:pPr>
      <w:rPr>
        <w:rFonts w:ascii="Courier New" w:hAnsi="Courier New" w:cs="Courier New" w:hint="default"/>
      </w:rPr>
    </w:lvl>
    <w:lvl w:ilvl="5" w:tplc="3E7205AA" w:tentative="1">
      <w:start w:val="1"/>
      <w:numFmt w:val="bullet"/>
      <w:lvlText w:val=""/>
      <w:lvlJc w:val="left"/>
      <w:pPr>
        <w:ind w:left="4320" w:hanging="360"/>
      </w:pPr>
      <w:rPr>
        <w:rFonts w:ascii="Wingdings" w:hAnsi="Wingdings" w:hint="default"/>
      </w:rPr>
    </w:lvl>
    <w:lvl w:ilvl="6" w:tplc="9D381326" w:tentative="1">
      <w:start w:val="1"/>
      <w:numFmt w:val="bullet"/>
      <w:lvlText w:val=""/>
      <w:lvlJc w:val="left"/>
      <w:pPr>
        <w:ind w:left="5040" w:hanging="360"/>
      </w:pPr>
      <w:rPr>
        <w:rFonts w:ascii="Symbol" w:hAnsi="Symbol" w:hint="default"/>
      </w:rPr>
    </w:lvl>
    <w:lvl w:ilvl="7" w:tplc="110AF0D8" w:tentative="1">
      <w:start w:val="1"/>
      <w:numFmt w:val="bullet"/>
      <w:lvlText w:val="o"/>
      <w:lvlJc w:val="left"/>
      <w:pPr>
        <w:ind w:left="5760" w:hanging="360"/>
      </w:pPr>
      <w:rPr>
        <w:rFonts w:ascii="Courier New" w:hAnsi="Courier New" w:cs="Courier New" w:hint="default"/>
      </w:rPr>
    </w:lvl>
    <w:lvl w:ilvl="8" w:tplc="2416B7F8" w:tentative="1">
      <w:start w:val="1"/>
      <w:numFmt w:val="bullet"/>
      <w:lvlText w:val=""/>
      <w:lvlJc w:val="left"/>
      <w:pPr>
        <w:ind w:left="6480" w:hanging="360"/>
      </w:pPr>
      <w:rPr>
        <w:rFonts w:ascii="Wingdings" w:hAnsi="Wingdings" w:hint="default"/>
      </w:rPr>
    </w:lvl>
  </w:abstractNum>
  <w:abstractNum w:abstractNumId="32" w15:restartNumberingAfterBreak="0">
    <w:nsid w:val="792F63C6"/>
    <w:multiLevelType w:val="multilevel"/>
    <w:tmpl w:val="3F3EBD72"/>
    <w:lvl w:ilvl="0">
      <w:start w:val="1"/>
      <w:numFmt w:val="decimal"/>
      <w:pStyle w:val="ExhibitHeading1"/>
      <w:suff w:val="space"/>
      <w:lvlText w:val="Exhibit %1. -"/>
      <w:lvlJc w:val="left"/>
      <w:pPr>
        <w:ind w:left="432" w:hanging="432"/>
      </w:pPr>
      <w:rPr>
        <w:rFonts w:hint="default"/>
      </w:rPr>
    </w:lvl>
    <w:lvl w:ilvl="1">
      <w:start w:val="1"/>
      <w:numFmt w:val="decimal"/>
      <w:pStyle w:val="ExhibitHeading2"/>
      <w:suff w:val="space"/>
      <w:lvlText w:val="%1.%2"/>
      <w:lvlJc w:val="left"/>
      <w:pPr>
        <w:ind w:left="576" w:hanging="576"/>
      </w:pPr>
      <w:rPr>
        <w:rFonts w:hint="default"/>
      </w:rPr>
    </w:lvl>
    <w:lvl w:ilvl="2">
      <w:start w:val="1"/>
      <w:numFmt w:val="decimal"/>
      <w:pStyle w:val="ExhibitHeading3"/>
      <w:suff w:val="space"/>
      <w:lvlText w:val="%1.%2.%3"/>
      <w:lvlJc w:val="left"/>
      <w:pPr>
        <w:ind w:left="720" w:hanging="720"/>
      </w:pPr>
      <w:rPr>
        <w:rFonts w:hint="default"/>
      </w:rPr>
    </w:lvl>
    <w:lvl w:ilvl="3">
      <w:start w:val="1"/>
      <w:numFmt w:val="decimal"/>
      <w:pStyle w:val="ExhibitHeading4"/>
      <w:suff w:val="space"/>
      <w:lvlText w:val="%1.%2.%3.%4"/>
      <w:lvlJc w:val="left"/>
      <w:pPr>
        <w:ind w:left="864" w:hanging="864"/>
      </w:pPr>
      <w:rPr>
        <w:rFonts w:hint="default"/>
      </w:rPr>
    </w:lvl>
    <w:lvl w:ilvl="4">
      <w:start w:val="1"/>
      <w:numFmt w:val="decimal"/>
      <w:pStyle w:val="ExhibitHeading5"/>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3" w15:restartNumberingAfterBreak="0">
    <w:nsid w:val="7A1E1565"/>
    <w:multiLevelType w:val="hybridMultilevel"/>
    <w:tmpl w:val="09B84E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605D07"/>
    <w:multiLevelType w:val="hybridMultilevel"/>
    <w:tmpl w:val="4C5CF4C8"/>
    <w:lvl w:ilvl="0" w:tplc="3E406C26">
      <w:start w:val="1"/>
      <w:numFmt w:val="bullet"/>
      <w:lvlText w:val="•"/>
      <w:lvlJc w:val="left"/>
      <w:pPr>
        <w:tabs>
          <w:tab w:val="num" w:pos="720"/>
        </w:tabs>
        <w:ind w:left="720" w:hanging="360"/>
      </w:pPr>
      <w:rPr>
        <w:rFonts w:ascii="Arial" w:hAnsi="Arial" w:hint="default"/>
      </w:rPr>
    </w:lvl>
    <w:lvl w:ilvl="1" w:tplc="640478D2" w:tentative="1">
      <w:start w:val="1"/>
      <w:numFmt w:val="bullet"/>
      <w:lvlText w:val="•"/>
      <w:lvlJc w:val="left"/>
      <w:pPr>
        <w:tabs>
          <w:tab w:val="num" w:pos="1440"/>
        </w:tabs>
        <w:ind w:left="1440" w:hanging="360"/>
      </w:pPr>
      <w:rPr>
        <w:rFonts w:ascii="Arial" w:hAnsi="Arial" w:hint="default"/>
      </w:rPr>
    </w:lvl>
    <w:lvl w:ilvl="2" w:tplc="971A5912" w:tentative="1">
      <w:start w:val="1"/>
      <w:numFmt w:val="bullet"/>
      <w:lvlText w:val="•"/>
      <w:lvlJc w:val="left"/>
      <w:pPr>
        <w:tabs>
          <w:tab w:val="num" w:pos="2160"/>
        </w:tabs>
        <w:ind w:left="2160" w:hanging="360"/>
      </w:pPr>
      <w:rPr>
        <w:rFonts w:ascii="Arial" w:hAnsi="Arial" w:hint="default"/>
      </w:rPr>
    </w:lvl>
    <w:lvl w:ilvl="3" w:tplc="783E4056" w:tentative="1">
      <w:start w:val="1"/>
      <w:numFmt w:val="bullet"/>
      <w:lvlText w:val="•"/>
      <w:lvlJc w:val="left"/>
      <w:pPr>
        <w:tabs>
          <w:tab w:val="num" w:pos="2880"/>
        </w:tabs>
        <w:ind w:left="2880" w:hanging="360"/>
      </w:pPr>
      <w:rPr>
        <w:rFonts w:ascii="Arial" w:hAnsi="Arial" w:hint="default"/>
      </w:rPr>
    </w:lvl>
    <w:lvl w:ilvl="4" w:tplc="784ED91E" w:tentative="1">
      <w:start w:val="1"/>
      <w:numFmt w:val="bullet"/>
      <w:lvlText w:val="•"/>
      <w:lvlJc w:val="left"/>
      <w:pPr>
        <w:tabs>
          <w:tab w:val="num" w:pos="3600"/>
        </w:tabs>
        <w:ind w:left="3600" w:hanging="360"/>
      </w:pPr>
      <w:rPr>
        <w:rFonts w:ascii="Arial" w:hAnsi="Arial" w:hint="default"/>
      </w:rPr>
    </w:lvl>
    <w:lvl w:ilvl="5" w:tplc="03180D08" w:tentative="1">
      <w:start w:val="1"/>
      <w:numFmt w:val="bullet"/>
      <w:lvlText w:val="•"/>
      <w:lvlJc w:val="left"/>
      <w:pPr>
        <w:tabs>
          <w:tab w:val="num" w:pos="4320"/>
        </w:tabs>
        <w:ind w:left="4320" w:hanging="360"/>
      </w:pPr>
      <w:rPr>
        <w:rFonts w:ascii="Arial" w:hAnsi="Arial" w:hint="default"/>
      </w:rPr>
    </w:lvl>
    <w:lvl w:ilvl="6" w:tplc="560C73FC" w:tentative="1">
      <w:start w:val="1"/>
      <w:numFmt w:val="bullet"/>
      <w:lvlText w:val="•"/>
      <w:lvlJc w:val="left"/>
      <w:pPr>
        <w:tabs>
          <w:tab w:val="num" w:pos="5040"/>
        </w:tabs>
        <w:ind w:left="5040" w:hanging="360"/>
      </w:pPr>
      <w:rPr>
        <w:rFonts w:ascii="Arial" w:hAnsi="Arial" w:hint="default"/>
      </w:rPr>
    </w:lvl>
    <w:lvl w:ilvl="7" w:tplc="21FE5F80" w:tentative="1">
      <w:start w:val="1"/>
      <w:numFmt w:val="bullet"/>
      <w:lvlText w:val="•"/>
      <w:lvlJc w:val="left"/>
      <w:pPr>
        <w:tabs>
          <w:tab w:val="num" w:pos="5760"/>
        </w:tabs>
        <w:ind w:left="5760" w:hanging="360"/>
      </w:pPr>
      <w:rPr>
        <w:rFonts w:ascii="Arial" w:hAnsi="Arial" w:hint="default"/>
      </w:rPr>
    </w:lvl>
    <w:lvl w:ilvl="8" w:tplc="48B6C848" w:tentative="1">
      <w:start w:val="1"/>
      <w:numFmt w:val="bullet"/>
      <w:lvlText w:val="•"/>
      <w:lvlJc w:val="left"/>
      <w:pPr>
        <w:tabs>
          <w:tab w:val="num" w:pos="6480"/>
        </w:tabs>
        <w:ind w:left="6480" w:hanging="360"/>
      </w:pPr>
      <w:rPr>
        <w:rFonts w:ascii="Arial" w:hAnsi="Arial" w:hint="default"/>
      </w:rPr>
    </w:lvl>
  </w:abstractNum>
  <w:num w:numId="1">
    <w:abstractNumId w:val="28"/>
  </w:num>
  <w:num w:numId="2">
    <w:abstractNumId w:val="7"/>
  </w:num>
  <w:num w:numId="3">
    <w:abstractNumId w:val="6"/>
  </w:num>
  <w:num w:numId="4">
    <w:abstractNumId w:val="5"/>
  </w:num>
  <w:num w:numId="5">
    <w:abstractNumId w:val="4"/>
  </w:num>
  <w:num w:numId="6">
    <w:abstractNumId w:val="22"/>
  </w:num>
  <w:num w:numId="7">
    <w:abstractNumId w:val="3"/>
  </w:num>
  <w:num w:numId="8">
    <w:abstractNumId w:val="2"/>
  </w:num>
  <w:num w:numId="9">
    <w:abstractNumId w:val="1"/>
  </w:num>
  <w:num w:numId="10">
    <w:abstractNumId w:val="0"/>
  </w:num>
  <w:num w:numId="11">
    <w:abstractNumId w:val="25"/>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14"/>
  </w:num>
  <w:num w:numId="15">
    <w:abstractNumId w:val="13"/>
  </w:num>
  <w:num w:numId="16">
    <w:abstractNumId w:val="32"/>
  </w:num>
  <w:num w:numId="17">
    <w:abstractNumId w:val="26"/>
  </w:num>
  <w:num w:numId="18">
    <w:abstractNumId w:val="17"/>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31"/>
  </w:num>
  <w:num w:numId="22">
    <w:abstractNumId w:val="18"/>
  </w:num>
  <w:num w:numId="23">
    <w:abstractNumId w:val="16"/>
  </w:num>
  <w:num w:numId="24">
    <w:abstractNumId w:val="23"/>
  </w:num>
  <w:num w:numId="25">
    <w:abstractNumId w:val="29"/>
  </w:num>
  <w:num w:numId="26">
    <w:abstractNumId w:val="27"/>
  </w:num>
  <w:num w:numId="27">
    <w:abstractNumId w:val="20"/>
  </w:num>
  <w:num w:numId="28">
    <w:abstractNumId w:val="8"/>
  </w:num>
  <w:num w:numId="29">
    <w:abstractNumId w:val="14"/>
  </w:num>
  <w:num w:numId="30">
    <w:abstractNumId w:val="14"/>
  </w:num>
  <w:num w:numId="31">
    <w:abstractNumId w:val="33"/>
  </w:num>
  <w:num w:numId="32">
    <w:abstractNumId w:val="14"/>
  </w:num>
  <w:num w:numId="33">
    <w:abstractNumId w:val="14"/>
  </w:num>
  <w:num w:numId="34">
    <w:abstractNumId w:val="19"/>
  </w:num>
  <w:num w:numId="35">
    <w:abstractNumId w:val="10"/>
  </w:num>
  <w:num w:numId="36">
    <w:abstractNumId w:val="24"/>
  </w:num>
  <w:num w:numId="37">
    <w:abstractNumId w:val="30"/>
  </w:num>
  <w:num w:numId="38">
    <w:abstractNumId w:val="15"/>
  </w:num>
  <w:num w:numId="39">
    <w:abstractNumId w:val="11"/>
  </w:num>
  <w:num w:numId="40">
    <w:abstractNumId w:val="12"/>
  </w:num>
  <w:num w:numId="41">
    <w:abstractNumId w:val="9"/>
  </w:num>
  <w:num w:numId="42">
    <w:abstractNumId w:val="14"/>
  </w:num>
  <w:num w:numId="43">
    <w:abstractNumId w:val="34"/>
  </w:num>
  <w:num w:numId="44">
    <w:abstractNumId w:val="14"/>
  </w:num>
  <w:num w:numId="45">
    <w:abstractNumId w:val="14"/>
  </w:num>
  <w:num w:numId="46">
    <w:abstractNumId w:val="14"/>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864"/>
  <w:drawingGridVerticalSpacing w:val="83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lour Palette" w:val="Smart Report"/>
    <w:docVar w:name="Disclaimer" w:val="None"/>
    <w:docVar w:name="Privilege Stamp" w:val="None"/>
    <w:docVar w:name="Smrt Headings Level" w:val="1"/>
  </w:docVars>
  <w:rsids>
    <w:rsidRoot w:val="00C540D0"/>
    <w:rsid w:val="0000175B"/>
    <w:rsid w:val="00004DEC"/>
    <w:rsid w:val="0001152F"/>
    <w:rsid w:val="00012647"/>
    <w:rsid w:val="0001556F"/>
    <w:rsid w:val="00016C62"/>
    <w:rsid w:val="000239EC"/>
    <w:rsid w:val="00030436"/>
    <w:rsid w:val="00031FD9"/>
    <w:rsid w:val="00032FC5"/>
    <w:rsid w:val="000331B2"/>
    <w:rsid w:val="0004091D"/>
    <w:rsid w:val="0004496C"/>
    <w:rsid w:val="00045C1E"/>
    <w:rsid w:val="00052F4A"/>
    <w:rsid w:val="00057E57"/>
    <w:rsid w:val="0006330A"/>
    <w:rsid w:val="00065EE8"/>
    <w:rsid w:val="00077FCC"/>
    <w:rsid w:val="00084DBF"/>
    <w:rsid w:val="00086AA2"/>
    <w:rsid w:val="00090042"/>
    <w:rsid w:val="00090122"/>
    <w:rsid w:val="00090B52"/>
    <w:rsid w:val="000969F3"/>
    <w:rsid w:val="0009786B"/>
    <w:rsid w:val="000B0D8F"/>
    <w:rsid w:val="000B2FF9"/>
    <w:rsid w:val="000B411E"/>
    <w:rsid w:val="000B5B0F"/>
    <w:rsid w:val="000B7011"/>
    <w:rsid w:val="000C1DE6"/>
    <w:rsid w:val="000C574E"/>
    <w:rsid w:val="000C78B4"/>
    <w:rsid w:val="000D1860"/>
    <w:rsid w:val="000D4CB3"/>
    <w:rsid w:val="000D511A"/>
    <w:rsid w:val="000E2337"/>
    <w:rsid w:val="000E24B9"/>
    <w:rsid w:val="000E3AAB"/>
    <w:rsid w:val="000E3AC0"/>
    <w:rsid w:val="000E6809"/>
    <w:rsid w:val="000F04EA"/>
    <w:rsid w:val="000F3B1C"/>
    <w:rsid w:val="000F7B74"/>
    <w:rsid w:val="001009C3"/>
    <w:rsid w:val="00100BEC"/>
    <w:rsid w:val="0010165E"/>
    <w:rsid w:val="001040EE"/>
    <w:rsid w:val="00104A41"/>
    <w:rsid w:val="0010599B"/>
    <w:rsid w:val="00106618"/>
    <w:rsid w:val="00107F7F"/>
    <w:rsid w:val="001106C8"/>
    <w:rsid w:val="001125F2"/>
    <w:rsid w:val="001153D7"/>
    <w:rsid w:val="0011650B"/>
    <w:rsid w:val="0012265E"/>
    <w:rsid w:val="00124E80"/>
    <w:rsid w:val="001265B5"/>
    <w:rsid w:val="00132108"/>
    <w:rsid w:val="00135F4D"/>
    <w:rsid w:val="00136FFA"/>
    <w:rsid w:val="001405B7"/>
    <w:rsid w:val="0014078F"/>
    <w:rsid w:val="00141B68"/>
    <w:rsid w:val="0014301E"/>
    <w:rsid w:val="0014748F"/>
    <w:rsid w:val="001500E3"/>
    <w:rsid w:val="0015088D"/>
    <w:rsid w:val="0015255D"/>
    <w:rsid w:val="001535A3"/>
    <w:rsid w:val="00155668"/>
    <w:rsid w:val="001576E7"/>
    <w:rsid w:val="00162064"/>
    <w:rsid w:val="001620E0"/>
    <w:rsid w:val="00162740"/>
    <w:rsid w:val="00170A38"/>
    <w:rsid w:val="00171141"/>
    <w:rsid w:val="00177E9F"/>
    <w:rsid w:val="00177EB8"/>
    <w:rsid w:val="00184220"/>
    <w:rsid w:val="00186623"/>
    <w:rsid w:val="00191CB1"/>
    <w:rsid w:val="001937B1"/>
    <w:rsid w:val="0019468B"/>
    <w:rsid w:val="001949E1"/>
    <w:rsid w:val="00194D23"/>
    <w:rsid w:val="00195975"/>
    <w:rsid w:val="00196015"/>
    <w:rsid w:val="001A2149"/>
    <w:rsid w:val="001A2443"/>
    <w:rsid w:val="001B074F"/>
    <w:rsid w:val="001B2012"/>
    <w:rsid w:val="001B2DF4"/>
    <w:rsid w:val="001B3E53"/>
    <w:rsid w:val="001B50FB"/>
    <w:rsid w:val="001B7B46"/>
    <w:rsid w:val="001C0780"/>
    <w:rsid w:val="001C1137"/>
    <w:rsid w:val="001C1CC3"/>
    <w:rsid w:val="001C2DFD"/>
    <w:rsid w:val="001C6E38"/>
    <w:rsid w:val="001D19F2"/>
    <w:rsid w:val="001D3893"/>
    <w:rsid w:val="001D3A4B"/>
    <w:rsid w:val="001D3FB7"/>
    <w:rsid w:val="001D42A5"/>
    <w:rsid w:val="001D43FA"/>
    <w:rsid w:val="001D4C46"/>
    <w:rsid w:val="001D6857"/>
    <w:rsid w:val="001E31C6"/>
    <w:rsid w:val="001E4E37"/>
    <w:rsid w:val="001E675C"/>
    <w:rsid w:val="001E6D56"/>
    <w:rsid w:val="001F25A2"/>
    <w:rsid w:val="001F56A4"/>
    <w:rsid w:val="002008ED"/>
    <w:rsid w:val="00202422"/>
    <w:rsid w:val="00203B51"/>
    <w:rsid w:val="00204320"/>
    <w:rsid w:val="002061A4"/>
    <w:rsid w:val="00207C71"/>
    <w:rsid w:val="0021032B"/>
    <w:rsid w:val="00211A5E"/>
    <w:rsid w:val="002133A7"/>
    <w:rsid w:val="00220283"/>
    <w:rsid w:val="002211B3"/>
    <w:rsid w:val="00222C4D"/>
    <w:rsid w:val="00225B45"/>
    <w:rsid w:val="00230629"/>
    <w:rsid w:val="00232269"/>
    <w:rsid w:val="00232A91"/>
    <w:rsid w:val="0023577B"/>
    <w:rsid w:val="00236A98"/>
    <w:rsid w:val="00241E4D"/>
    <w:rsid w:val="00252015"/>
    <w:rsid w:val="00261B7C"/>
    <w:rsid w:val="0026271F"/>
    <w:rsid w:val="00263301"/>
    <w:rsid w:val="00264998"/>
    <w:rsid w:val="00274E3C"/>
    <w:rsid w:val="00277021"/>
    <w:rsid w:val="00282966"/>
    <w:rsid w:val="00287890"/>
    <w:rsid w:val="00292AB3"/>
    <w:rsid w:val="00295889"/>
    <w:rsid w:val="002962C2"/>
    <w:rsid w:val="002A13DC"/>
    <w:rsid w:val="002A160A"/>
    <w:rsid w:val="002A16A0"/>
    <w:rsid w:val="002A7404"/>
    <w:rsid w:val="002B0AD4"/>
    <w:rsid w:val="002B3D6C"/>
    <w:rsid w:val="002C2FAB"/>
    <w:rsid w:val="002C3270"/>
    <w:rsid w:val="002C3F77"/>
    <w:rsid w:val="002C5F9A"/>
    <w:rsid w:val="002C6F53"/>
    <w:rsid w:val="002D0003"/>
    <w:rsid w:val="002D1B55"/>
    <w:rsid w:val="002D36AA"/>
    <w:rsid w:val="002D3A5F"/>
    <w:rsid w:val="002D4E2B"/>
    <w:rsid w:val="002D4EF1"/>
    <w:rsid w:val="002D66E5"/>
    <w:rsid w:val="002D7759"/>
    <w:rsid w:val="002E3664"/>
    <w:rsid w:val="002E51D9"/>
    <w:rsid w:val="002F0086"/>
    <w:rsid w:val="002F0D2E"/>
    <w:rsid w:val="002F78F7"/>
    <w:rsid w:val="00303D74"/>
    <w:rsid w:val="0030606D"/>
    <w:rsid w:val="00307C65"/>
    <w:rsid w:val="0031034E"/>
    <w:rsid w:val="00310F00"/>
    <w:rsid w:val="00313CA8"/>
    <w:rsid w:val="003149AB"/>
    <w:rsid w:val="003234D6"/>
    <w:rsid w:val="00325F32"/>
    <w:rsid w:val="00327E3C"/>
    <w:rsid w:val="00330CEF"/>
    <w:rsid w:val="003319ED"/>
    <w:rsid w:val="00337FCC"/>
    <w:rsid w:val="00340670"/>
    <w:rsid w:val="00341463"/>
    <w:rsid w:val="00341502"/>
    <w:rsid w:val="0034596B"/>
    <w:rsid w:val="00347FB3"/>
    <w:rsid w:val="00350C79"/>
    <w:rsid w:val="00352512"/>
    <w:rsid w:val="0036240E"/>
    <w:rsid w:val="00372DF8"/>
    <w:rsid w:val="003744E4"/>
    <w:rsid w:val="00374E3A"/>
    <w:rsid w:val="00375340"/>
    <w:rsid w:val="00377EE7"/>
    <w:rsid w:val="00380844"/>
    <w:rsid w:val="003822BC"/>
    <w:rsid w:val="00384DDC"/>
    <w:rsid w:val="003852D3"/>
    <w:rsid w:val="0039054A"/>
    <w:rsid w:val="003917B1"/>
    <w:rsid w:val="003952B2"/>
    <w:rsid w:val="00395536"/>
    <w:rsid w:val="003A010F"/>
    <w:rsid w:val="003A2F26"/>
    <w:rsid w:val="003A5182"/>
    <w:rsid w:val="003B1935"/>
    <w:rsid w:val="003B4295"/>
    <w:rsid w:val="003B4D81"/>
    <w:rsid w:val="003B6D4E"/>
    <w:rsid w:val="003C040D"/>
    <w:rsid w:val="003C1B04"/>
    <w:rsid w:val="003C2E84"/>
    <w:rsid w:val="003C392E"/>
    <w:rsid w:val="003C4247"/>
    <w:rsid w:val="003D2CDE"/>
    <w:rsid w:val="003D432D"/>
    <w:rsid w:val="003D5A30"/>
    <w:rsid w:val="003E2054"/>
    <w:rsid w:val="003E2B5D"/>
    <w:rsid w:val="003E677E"/>
    <w:rsid w:val="003E7297"/>
    <w:rsid w:val="003E73EE"/>
    <w:rsid w:val="003F4041"/>
    <w:rsid w:val="003F4899"/>
    <w:rsid w:val="00406A0E"/>
    <w:rsid w:val="0041184B"/>
    <w:rsid w:val="00411871"/>
    <w:rsid w:val="0041297C"/>
    <w:rsid w:val="00413623"/>
    <w:rsid w:val="004137BF"/>
    <w:rsid w:val="00416461"/>
    <w:rsid w:val="00417FBA"/>
    <w:rsid w:val="004223F1"/>
    <w:rsid w:val="00423D9F"/>
    <w:rsid w:val="004242F3"/>
    <w:rsid w:val="00433709"/>
    <w:rsid w:val="0043509E"/>
    <w:rsid w:val="00437F85"/>
    <w:rsid w:val="004425DE"/>
    <w:rsid w:val="00443304"/>
    <w:rsid w:val="00445E4A"/>
    <w:rsid w:val="004504F7"/>
    <w:rsid w:val="004507AC"/>
    <w:rsid w:val="004521C5"/>
    <w:rsid w:val="0045398C"/>
    <w:rsid w:val="00454182"/>
    <w:rsid w:val="00456C8D"/>
    <w:rsid w:val="00456E0B"/>
    <w:rsid w:val="00461539"/>
    <w:rsid w:val="00466FD5"/>
    <w:rsid w:val="00470A56"/>
    <w:rsid w:val="00473070"/>
    <w:rsid w:val="00474180"/>
    <w:rsid w:val="00476CAC"/>
    <w:rsid w:val="00477C36"/>
    <w:rsid w:val="00483857"/>
    <w:rsid w:val="00484745"/>
    <w:rsid w:val="004854FB"/>
    <w:rsid w:val="004864EB"/>
    <w:rsid w:val="00490C7E"/>
    <w:rsid w:val="00491A20"/>
    <w:rsid w:val="0049628E"/>
    <w:rsid w:val="004A1E24"/>
    <w:rsid w:val="004A4AA0"/>
    <w:rsid w:val="004A4AC0"/>
    <w:rsid w:val="004A6DB1"/>
    <w:rsid w:val="004B18A8"/>
    <w:rsid w:val="004B2A08"/>
    <w:rsid w:val="004B313D"/>
    <w:rsid w:val="004C35CC"/>
    <w:rsid w:val="004C74B7"/>
    <w:rsid w:val="004D0901"/>
    <w:rsid w:val="004D1A34"/>
    <w:rsid w:val="004D5701"/>
    <w:rsid w:val="004E003E"/>
    <w:rsid w:val="004E1FBD"/>
    <w:rsid w:val="004E5C0E"/>
    <w:rsid w:val="004F23F4"/>
    <w:rsid w:val="004F3932"/>
    <w:rsid w:val="004F7F07"/>
    <w:rsid w:val="00502377"/>
    <w:rsid w:val="005036B0"/>
    <w:rsid w:val="00507472"/>
    <w:rsid w:val="00507869"/>
    <w:rsid w:val="005166CB"/>
    <w:rsid w:val="0052450E"/>
    <w:rsid w:val="00530ABB"/>
    <w:rsid w:val="00531565"/>
    <w:rsid w:val="005322C7"/>
    <w:rsid w:val="00533E54"/>
    <w:rsid w:val="00537545"/>
    <w:rsid w:val="005405DB"/>
    <w:rsid w:val="00540CC7"/>
    <w:rsid w:val="005455F8"/>
    <w:rsid w:val="00545C78"/>
    <w:rsid w:val="0055018C"/>
    <w:rsid w:val="00552DF9"/>
    <w:rsid w:val="00554118"/>
    <w:rsid w:val="00555FB6"/>
    <w:rsid w:val="005578B0"/>
    <w:rsid w:val="00557C31"/>
    <w:rsid w:val="00560F7C"/>
    <w:rsid w:val="0056222F"/>
    <w:rsid w:val="00563717"/>
    <w:rsid w:val="00565969"/>
    <w:rsid w:val="0056743F"/>
    <w:rsid w:val="005678E2"/>
    <w:rsid w:val="00573F90"/>
    <w:rsid w:val="0058176B"/>
    <w:rsid w:val="00582896"/>
    <w:rsid w:val="005914B8"/>
    <w:rsid w:val="005A07F5"/>
    <w:rsid w:val="005A0F17"/>
    <w:rsid w:val="005A1E7F"/>
    <w:rsid w:val="005A4975"/>
    <w:rsid w:val="005A4BC0"/>
    <w:rsid w:val="005A613E"/>
    <w:rsid w:val="005A63F2"/>
    <w:rsid w:val="005A65B9"/>
    <w:rsid w:val="005A7DEB"/>
    <w:rsid w:val="005B0362"/>
    <w:rsid w:val="005B16AD"/>
    <w:rsid w:val="005B191B"/>
    <w:rsid w:val="005B1A7B"/>
    <w:rsid w:val="005B1E49"/>
    <w:rsid w:val="005B3F9E"/>
    <w:rsid w:val="005B431F"/>
    <w:rsid w:val="005B68D3"/>
    <w:rsid w:val="005C2F94"/>
    <w:rsid w:val="005C4577"/>
    <w:rsid w:val="005C5F22"/>
    <w:rsid w:val="005C72AD"/>
    <w:rsid w:val="005C7896"/>
    <w:rsid w:val="005D6D5C"/>
    <w:rsid w:val="005D78B9"/>
    <w:rsid w:val="005E5E91"/>
    <w:rsid w:val="005F1D2C"/>
    <w:rsid w:val="005F29F3"/>
    <w:rsid w:val="005F5D3E"/>
    <w:rsid w:val="005F7E86"/>
    <w:rsid w:val="0060047A"/>
    <w:rsid w:val="006022F7"/>
    <w:rsid w:val="00602EAD"/>
    <w:rsid w:val="0060458F"/>
    <w:rsid w:val="006049D5"/>
    <w:rsid w:val="00605381"/>
    <w:rsid w:val="006115AB"/>
    <w:rsid w:val="0061174C"/>
    <w:rsid w:val="0061320C"/>
    <w:rsid w:val="0061489B"/>
    <w:rsid w:val="00616024"/>
    <w:rsid w:val="006225E0"/>
    <w:rsid w:val="00624870"/>
    <w:rsid w:val="00624BC2"/>
    <w:rsid w:val="00625F14"/>
    <w:rsid w:val="00626EB6"/>
    <w:rsid w:val="00627357"/>
    <w:rsid w:val="006364BB"/>
    <w:rsid w:val="0064565A"/>
    <w:rsid w:val="00647817"/>
    <w:rsid w:val="00647E81"/>
    <w:rsid w:val="00651171"/>
    <w:rsid w:val="00652079"/>
    <w:rsid w:val="00652211"/>
    <w:rsid w:val="00655B45"/>
    <w:rsid w:val="00657C10"/>
    <w:rsid w:val="0066587A"/>
    <w:rsid w:val="006660F0"/>
    <w:rsid w:val="00667574"/>
    <w:rsid w:val="0067025B"/>
    <w:rsid w:val="006713ED"/>
    <w:rsid w:val="00671934"/>
    <w:rsid w:val="00674A82"/>
    <w:rsid w:val="006751F5"/>
    <w:rsid w:val="00676BAB"/>
    <w:rsid w:val="006809B0"/>
    <w:rsid w:val="006824BC"/>
    <w:rsid w:val="00683F13"/>
    <w:rsid w:val="00684224"/>
    <w:rsid w:val="00691D4A"/>
    <w:rsid w:val="00693B52"/>
    <w:rsid w:val="00695A13"/>
    <w:rsid w:val="00697AFD"/>
    <w:rsid w:val="00697DD5"/>
    <w:rsid w:val="006A7015"/>
    <w:rsid w:val="006B2DF8"/>
    <w:rsid w:val="006B6583"/>
    <w:rsid w:val="006C0ABC"/>
    <w:rsid w:val="006C322D"/>
    <w:rsid w:val="006C6342"/>
    <w:rsid w:val="006D2F5C"/>
    <w:rsid w:val="006D4048"/>
    <w:rsid w:val="006D58C1"/>
    <w:rsid w:val="006D5F54"/>
    <w:rsid w:val="006D6992"/>
    <w:rsid w:val="006E4CDE"/>
    <w:rsid w:val="006F0C9E"/>
    <w:rsid w:val="006F0D0D"/>
    <w:rsid w:val="006F14DB"/>
    <w:rsid w:val="006F2DEA"/>
    <w:rsid w:val="006F3559"/>
    <w:rsid w:val="006F5CA5"/>
    <w:rsid w:val="00701540"/>
    <w:rsid w:val="00704B96"/>
    <w:rsid w:val="00705341"/>
    <w:rsid w:val="00705550"/>
    <w:rsid w:val="00710A79"/>
    <w:rsid w:val="00711489"/>
    <w:rsid w:val="00721887"/>
    <w:rsid w:val="007218D2"/>
    <w:rsid w:val="00722D74"/>
    <w:rsid w:val="0072471D"/>
    <w:rsid w:val="00725A72"/>
    <w:rsid w:val="00725D7E"/>
    <w:rsid w:val="00725ECD"/>
    <w:rsid w:val="00725F9C"/>
    <w:rsid w:val="0072697F"/>
    <w:rsid w:val="00735A12"/>
    <w:rsid w:val="007401A4"/>
    <w:rsid w:val="00741C67"/>
    <w:rsid w:val="00742086"/>
    <w:rsid w:val="00744780"/>
    <w:rsid w:val="00745F00"/>
    <w:rsid w:val="00747D3B"/>
    <w:rsid w:val="00752DF9"/>
    <w:rsid w:val="00756D94"/>
    <w:rsid w:val="00757D8C"/>
    <w:rsid w:val="00762024"/>
    <w:rsid w:val="00762038"/>
    <w:rsid w:val="0076267A"/>
    <w:rsid w:val="007636AD"/>
    <w:rsid w:val="007703CF"/>
    <w:rsid w:val="00771109"/>
    <w:rsid w:val="007816AB"/>
    <w:rsid w:val="00790D7C"/>
    <w:rsid w:val="00791261"/>
    <w:rsid w:val="007A07AA"/>
    <w:rsid w:val="007A2EF7"/>
    <w:rsid w:val="007A3998"/>
    <w:rsid w:val="007B069D"/>
    <w:rsid w:val="007B234F"/>
    <w:rsid w:val="007B4C91"/>
    <w:rsid w:val="007B7CA4"/>
    <w:rsid w:val="007C1D38"/>
    <w:rsid w:val="007C1DC3"/>
    <w:rsid w:val="007C3918"/>
    <w:rsid w:val="007C547A"/>
    <w:rsid w:val="007C6805"/>
    <w:rsid w:val="007D63B0"/>
    <w:rsid w:val="007D7FF5"/>
    <w:rsid w:val="007F7521"/>
    <w:rsid w:val="00802028"/>
    <w:rsid w:val="008039B5"/>
    <w:rsid w:val="00804F00"/>
    <w:rsid w:val="00806611"/>
    <w:rsid w:val="00812ADB"/>
    <w:rsid w:val="00813D39"/>
    <w:rsid w:val="00815E26"/>
    <w:rsid w:val="008228AC"/>
    <w:rsid w:val="00826B28"/>
    <w:rsid w:val="00827779"/>
    <w:rsid w:val="00827840"/>
    <w:rsid w:val="00830523"/>
    <w:rsid w:val="008311C8"/>
    <w:rsid w:val="00831354"/>
    <w:rsid w:val="00831FFF"/>
    <w:rsid w:val="00833806"/>
    <w:rsid w:val="008376D6"/>
    <w:rsid w:val="008418E3"/>
    <w:rsid w:val="00841C5D"/>
    <w:rsid w:val="008468E7"/>
    <w:rsid w:val="00853D00"/>
    <w:rsid w:val="0085483F"/>
    <w:rsid w:val="008550D2"/>
    <w:rsid w:val="0085620E"/>
    <w:rsid w:val="00860E90"/>
    <w:rsid w:val="00861219"/>
    <w:rsid w:val="00864C97"/>
    <w:rsid w:val="00864D64"/>
    <w:rsid w:val="00870687"/>
    <w:rsid w:val="00871D26"/>
    <w:rsid w:val="00876A00"/>
    <w:rsid w:val="00876CFB"/>
    <w:rsid w:val="008832F2"/>
    <w:rsid w:val="00884517"/>
    <w:rsid w:val="00887A24"/>
    <w:rsid w:val="008952B7"/>
    <w:rsid w:val="00896CA7"/>
    <w:rsid w:val="008A16BA"/>
    <w:rsid w:val="008A51C1"/>
    <w:rsid w:val="008A7EA5"/>
    <w:rsid w:val="008B056C"/>
    <w:rsid w:val="008B22DF"/>
    <w:rsid w:val="008B54C2"/>
    <w:rsid w:val="008C239A"/>
    <w:rsid w:val="008C3655"/>
    <w:rsid w:val="008D1E83"/>
    <w:rsid w:val="008D488C"/>
    <w:rsid w:val="008E1A3E"/>
    <w:rsid w:val="008E38A2"/>
    <w:rsid w:val="008E478F"/>
    <w:rsid w:val="008E4F5F"/>
    <w:rsid w:val="008F0168"/>
    <w:rsid w:val="008F0B58"/>
    <w:rsid w:val="008F59D0"/>
    <w:rsid w:val="008F5AF9"/>
    <w:rsid w:val="008F6583"/>
    <w:rsid w:val="008F6864"/>
    <w:rsid w:val="00900902"/>
    <w:rsid w:val="00901BBD"/>
    <w:rsid w:val="0090294C"/>
    <w:rsid w:val="0090466E"/>
    <w:rsid w:val="009066B4"/>
    <w:rsid w:val="009105D5"/>
    <w:rsid w:val="00910B73"/>
    <w:rsid w:val="00911B4E"/>
    <w:rsid w:val="009136FF"/>
    <w:rsid w:val="009138BC"/>
    <w:rsid w:val="00913F59"/>
    <w:rsid w:val="00914D28"/>
    <w:rsid w:val="009165A3"/>
    <w:rsid w:val="00916BFE"/>
    <w:rsid w:val="00916D38"/>
    <w:rsid w:val="0092006D"/>
    <w:rsid w:val="00923713"/>
    <w:rsid w:val="00923DCE"/>
    <w:rsid w:val="00923ECF"/>
    <w:rsid w:val="00927C1A"/>
    <w:rsid w:val="00931B7A"/>
    <w:rsid w:val="00936598"/>
    <w:rsid w:val="00941BE9"/>
    <w:rsid w:val="00942674"/>
    <w:rsid w:val="00942F6D"/>
    <w:rsid w:val="00946160"/>
    <w:rsid w:val="00947FFD"/>
    <w:rsid w:val="009541A2"/>
    <w:rsid w:val="00955A29"/>
    <w:rsid w:val="009614F8"/>
    <w:rsid w:val="009625F3"/>
    <w:rsid w:val="00963E69"/>
    <w:rsid w:val="00965F22"/>
    <w:rsid w:val="00966306"/>
    <w:rsid w:val="00972CCA"/>
    <w:rsid w:val="0097441D"/>
    <w:rsid w:val="00974A95"/>
    <w:rsid w:val="009778C8"/>
    <w:rsid w:val="00983A25"/>
    <w:rsid w:val="009915EC"/>
    <w:rsid w:val="00996C39"/>
    <w:rsid w:val="009A2C31"/>
    <w:rsid w:val="009A3A66"/>
    <w:rsid w:val="009A4457"/>
    <w:rsid w:val="009A4CF9"/>
    <w:rsid w:val="009A7B66"/>
    <w:rsid w:val="009A7E20"/>
    <w:rsid w:val="009B1373"/>
    <w:rsid w:val="009B34BF"/>
    <w:rsid w:val="009B4F29"/>
    <w:rsid w:val="009B6242"/>
    <w:rsid w:val="009C15A5"/>
    <w:rsid w:val="009C1F43"/>
    <w:rsid w:val="009C3818"/>
    <w:rsid w:val="009C48C1"/>
    <w:rsid w:val="009D29D5"/>
    <w:rsid w:val="009D2A85"/>
    <w:rsid w:val="009D332F"/>
    <w:rsid w:val="009D348F"/>
    <w:rsid w:val="009D4224"/>
    <w:rsid w:val="009D6EE8"/>
    <w:rsid w:val="009D78D3"/>
    <w:rsid w:val="009E168D"/>
    <w:rsid w:val="009E4BD6"/>
    <w:rsid w:val="009E4BE0"/>
    <w:rsid w:val="009E6C68"/>
    <w:rsid w:val="009F0394"/>
    <w:rsid w:val="009F6850"/>
    <w:rsid w:val="009F6F57"/>
    <w:rsid w:val="00A032F9"/>
    <w:rsid w:val="00A14B7D"/>
    <w:rsid w:val="00A15047"/>
    <w:rsid w:val="00A17836"/>
    <w:rsid w:val="00A229BB"/>
    <w:rsid w:val="00A23DA5"/>
    <w:rsid w:val="00A26560"/>
    <w:rsid w:val="00A27F17"/>
    <w:rsid w:val="00A330EC"/>
    <w:rsid w:val="00A33D52"/>
    <w:rsid w:val="00A342C6"/>
    <w:rsid w:val="00A34434"/>
    <w:rsid w:val="00A3778D"/>
    <w:rsid w:val="00A37D36"/>
    <w:rsid w:val="00A41EDA"/>
    <w:rsid w:val="00A43D32"/>
    <w:rsid w:val="00A468EF"/>
    <w:rsid w:val="00A52052"/>
    <w:rsid w:val="00A5697E"/>
    <w:rsid w:val="00A5786E"/>
    <w:rsid w:val="00A61E2D"/>
    <w:rsid w:val="00A651C7"/>
    <w:rsid w:val="00A67F75"/>
    <w:rsid w:val="00A717B0"/>
    <w:rsid w:val="00A73613"/>
    <w:rsid w:val="00A737E9"/>
    <w:rsid w:val="00A73AE3"/>
    <w:rsid w:val="00A82344"/>
    <w:rsid w:val="00A8442B"/>
    <w:rsid w:val="00A87658"/>
    <w:rsid w:val="00A87A71"/>
    <w:rsid w:val="00A91C8D"/>
    <w:rsid w:val="00A91E00"/>
    <w:rsid w:val="00A91EB3"/>
    <w:rsid w:val="00A93604"/>
    <w:rsid w:val="00A95B20"/>
    <w:rsid w:val="00AA0307"/>
    <w:rsid w:val="00AA1016"/>
    <w:rsid w:val="00AA57F7"/>
    <w:rsid w:val="00AB194D"/>
    <w:rsid w:val="00AB2B45"/>
    <w:rsid w:val="00AB7F8B"/>
    <w:rsid w:val="00AC0E55"/>
    <w:rsid w:val="00AC2D56"/>
    <w:rsid w:val="00AC3374"/>
    <w:rsid w:val="00AC43A5"/>
    <w:rsid w:val="00AC440F"/>
    <w:rsid w:val="00AC4959"/>
    <w:rsid w:val="00AD11E0"/>
    <w:rsid w:val="00AD5EE1"/>
    <w:rsid w:val="00AD77D6"/>
    <w:rsid w:val="00AE1E28"/>
    <w:rsid w:val="00AE3548"/>
    <w:rsid w:val="00AE50D2"/>
    <w:rsid w:val="00AE701E"/>
    <w:rsid w:val="00AF01D9"/>
    <w:rsid w:val="00AF0F0A"/>
    <w:rsid w:val="00AF1A18"/>
    <w:rsid w:val="00AF6C65"/>
    <w:rsid w:val="00B0044B"/>
    <w:rsid w:val="00B013FF"/>
    <w:rsid w:val="00B01878"/>
    <w:rsid w:val="00B038F2"/>
    <w:rsid w:val="00B07192"/>
    <w:rsid w:val="00B104A1"/>
    <w:rsid w:val="00B11529"/>
    <w:rsid w:val="00B1159F"/>
    <w:rsid w:val="00B11D4F"/>
    <w:rsid w:val="00B1461D"/>
    <w:rsid w:val="00B15864"/>
    <w:rsid w:val="00B2128D"/>
    <w:rsid w:val="00B23852"/>
    <w:rsid w:val="00B258FE"/>
    <w:rsid w:val="00B3074A"/>
    <w:rsid w:val="00B3584C"/>
    <w:rsid w:val="00B35B42"/>
    <w:rsid w:val="00B4101A"/>
    <w:rsid w:val="00B4382C"/>
    <w:rsid w:val="00B43B02"/>
    <w:rsid w:val="00B4721C"/>
    <w:rsid w:val="00B50E34"/>
    <w:rsid w:val="00B55671"/>
    <w:rsid w:val="00B557D5"/>
    <w:rsid w:val="00B64311"/>
    <w:rsid w:val="00B719D4"/>
    <w:rsid w:val="00B72B37"/>
    <w:rsid w:val="00B74913"/>
    <w:rsid w:val="00B74A2C"/>
    <w:rsid w:val="00B82B5A"/>
    <w:rsid w:val="00B83298"/>
    <w:rsid w:val="00B863DD"/>
    <w:rsid w:val="00B906A1"/>
    <w:rsid w:val="00B96ECB"/>
    <w:rsid w:val="00BA4D70"/>
    <w:rsid w:val="00BA7499"/>
    <w:rsid w:val="00BB2F5F"/>
    <w:rsid w:val="00BB5090"/>
    <w:rsid w:val="00BB5764"/>
    <w:rsid w:val="00BC4B6A"/>
    <w:rsid w:val="00BC5880"/>
    <w:rsid w:val="00BC78B7"/>
    <w:rsid w:val="00BD056B"/>
    <w:rsid w:val="00BD476B"/>
    <w:rsid w:val="00BE2698"/>
    <w:rsid w:val="00BE3DE7"/>
    <w:rsid w:val="00BE7E6A"/>
    <w:rsid w:val="00BF520F"/>
    <w:rsid w:val="00BF6B56"/>
    <w:rsid w:val="00C00BE7"/>
    <w:rsid w:val="00C035D7"/>
    <w:rsid w:val="00C04B02"/>
    <w:rsid w:val="00C0624B"/>
    <w:rsid w:val="00C06844"/>
    <w:rsid w:val="00C114DA"/>
    <w:rsid w:val="00C1310D"/>
    <w:rsid w:val="00C144C6"/>
    <w:rsid w:val="00C1632F"/>
    <w:rsid w:val="00C167CB"/>
    <w:rsid w:val="00C17DA8"/>
    <w:rsid w:val="00C20FA1"/>
    <w:rsid w:val="00C21624"/>
    <w:rsid w:val="00C327A1"/>
    <w:rsid w:val="00C373A3"/>
    <w:rsid w:val="00C40678"/>
    <w:rsid w:val="00C41183"/>
    <w:rsid w:val="00C41A4C"/>
    <w:rsid w:val="00C42BCC"/>
    <w:rsid w:val="00C43331"/>
    <w:rsid w:val="00C4631B"/>
    <w:rsid w:val="00C540D0"/>
    <w:rsid w:val="00C554FE"/>
    <w:rsid w:val="00C56908"/>
    <w:rsid w:val="00C601B4"/>
    <w:rsid w:val="00C6484F"/>
    <w:rsid w:val="00C747C6"/>
    <w:rsid w:val="00C747C9"/>
    <w:rsid w:val="00C74CD7"/>
    <w:rsid w:val="00C76B2A"/>
    <w:rsid w:val="00C77A69"/>
    <w:rsid w:val="00C91EDF"/>
    <w:rsid w:val="00C92EE7"/>
    <w:rsid w:val="00C93D28"/>
    <w:rsid w:val="00C95483"/>
    <w:rsid w:val="00C965F8"/>
    <w:rsid w:val="00C9799A"/>
    <w:rsid w:val="00CA23DA"/>
    <w:rsid w:val="00CA50E9"/>
    <w:rsid w:val="00CA6E60"/>
    <w:rsid w:val="00CB0A6C"/>
    <w:rsid w:val="00CB39D8"/>
    <w:rsid w:val="00CC1312"/>
    <w:rsid w:val="00CC6D57"/>
    <w:rsid w:val="00CC788A"/>
    <w:rsid w:val="00CD019A"/>
    <w:rsid w:val="00CD2728"/>
    <w:rsid w:val="00CD3B2F"/>
    <w:rsid w:val="00CD4C59"/>
    <w:rsid w:val="00CD60E9"/>
    <w:rsid w:val="00CE4072"/>
    <w:rsid w:val="00CE6D72"/>
    <w:rsid w:val="00CE6E6F"/>
    <w:rsid w:val="00CF45E1"/>
    <w:rsid w:val="00D040B6"/>
    <w:rsid w:val="00D056CD"/>
    <w:rsid w:val="00D0691F"/>
    <w:rsid w:val="00D1305B"/>
    <w:rsid w:val="00D132A4"/>
    <w:rsid w:val="00D15ED7"/>
    <w:rsid w:val="00D1704E"/>
    <w:rsid w:val="00D17F80"/>
    <w:rsid w:val="00D20CDA"/>
    <w:rsid w:val="00D219AE"/>
    <w:rsid w:val="00D24B42"/>
    <w:rsid w:val="00D26F18"/>
    <w:rsid w:val="00D27049"/>
    <w:rsid w:val="00D3091F"/>
    <w:rsid w:val="00D32EF0"/>
    <w:rsid w:val="00D33215"/>
    <w:rsid w:val="00D43775"/>
    <w:rsid w:val="00D43F96"/>
    <w:rsid w:val="00D44CE5"/>
    <w:rsid w:val="00D5012C"/>
    <w:rsid w:val="00D52C78"/>
    <w:rsid w:val="00D5347F"/>
    <w:rsid w:val="00D55718"/>
    <w:rsid w:val="00D62152"/>
    <w:rsid w:val="00D63DFA"/>
    <w:rsid w:val="00D67F87"/>
    <w:rsid w:val="00D702C0"/>
    <w:rsid w:val="00D74DFC"/>
    <w:rsid w:val="00D75085"/>
    <w:rsid w:val="00D76EEC"/>
    <w:rsid w:val="00D77F94"/>
    <w:rsid w:val="00D80995"/>
    <w:rsid w:val="00D82F9A"/>
    <w:rsid w:val="00D85DD1"/>
    <w:rsid w:val="00D921FA"/>
    <w:rsid w:val="00D9431F"/>
    <w:rsid w:val="00DA366F"/>
    <w:rsid w:val="00DA6DF8"/>
    <w:rsid w:val="00DB07DA"/>
    <w:rsid w:val="00DB1FD8"/>
    <w:rsid w:val="00DB31C0"/>
    <w:rsid w:val="00DB3823"/>
    <w:rsid w:val="00DB5131"/>
    <w:rsid w:val="00DB53EC"/>
    <w:rsid w:val="00DB5C27"/>
    <w:rsid w:val="00DB5FF6"/>
    <w:rsid w:val="00DC0043"/>
    <w:rsid w:val="00DC176A"/>
    <w:rsid w:val="00DC787F"/>
    <w:rsid w:val="00DC7F1F"/>
    <w:rsid w:val="00DD29E9"/>
    <w:rsid w:val="00DE1DD4"/>
    <w:rsid w:val="00DE1E93"/>
    <w:rsid w:val="00DE3A10"/>
    <w:rsid w:val="00DE4CBB"/>
    <w:rsid w:val="00DE5DB1"/>
    <w:rsid w:val="00DE6090"/>
    <w:rsid w:val="00DF01A4"/>
    <w:rsid w:val="00DF3300"/>
    <w:rsid w:val="00E00F0A"/>
    <w:rsid w:val="00E016ED"/>
    <w:rsid w:val="00E047E3"/>
    <w:rsid w:val="00E05321"/>
    <w:rsid w:val="00E059F0"/>
    <w:rsid w:val="00E10E55"/>
    <w:rsid w:val="00E1139C"/>
    <w:rsid w:val="00E11EC0"/>
    <w:rsid w:val="00E20289"/>
    <w:rsid w:val="00E202DE"/>
    <w:rsid w:val="00E21FC0"/>
    <w:rsid w:val="00E23183"/>
    <w:rsid w:val="00E23FFC"/>
    <w:rsid w:val="00E249D3"/>
    <w:rsid w:val="00E25DF2"/>
    <w:rsid w:val="00E32A13"/>
    <w:rsid w:val="00E3457D"/>
    <w:rsid w:val="00E34F54"/>
    <w:rsid w:val="00E35240"/>
    <w:rsid w:val="00E3617F"/>
    <w:rsid w:val="00E41E4D"/>
    <w:rsid w:val="00E42E9E"/>
    <w:rsid w:val="00E4464B"/>
    <w:rsid w:val="00E51EB4"/>
    <w:rsid w:val="00E5363E"/>
    <w:rsid w:val="00E53C83"/>
    <w:rsid w:val="00E5746C"/>
    <w:rsid w:val="00E57EC2"/>
    <w:rsid w:val="00E62A67"/>
    <w:rsid w:val="00E65130"/>
    <w:rsid w:val="00E66FA7"/>
    <w:rsid w:val="00E72361"/>
    <w:rsid w:val="00E73C60"/>
    <w:rsid w:val="00E74FC7"/>
    <w:rsid w:val="00E76DAE"/>
    <w:rsid w:val="00E836B8"/>
    <w:rsid w:val="00E83704"/>
    <w:rsid w:val="00E9243E"/>
    <w:rsid w:val="00E973CD"/>
    <w:rsid w:val="00EA42E3"/>
    <w:rsid w:val="00EA5E04"/>
    <w:rsid w:val="00EA6A72"/>
    <w:rsid w:val="00EA7605"/>
    <w:rsid w:val="00EB176D"/>
    <w:rsid w:val="00EB2409"/>
    <w:rsid w:val="00EB2CF7"/>
    <w:rsid w:val="00EB67B2"/>
    <w:rsid w:val="00EB77BB"/>
    <w:rsid w:val="00EC29B5"/>
    <w:rsid w:val="00EC3111"/>
    <w:rsid w:val="00ED22A2"/>
    <w:rsid w:val="00ED62F2"/>
    <w:rsid w:val="00EE0B56"/>
    <w:rsid w:val="00EE4181"/>
    <w:rsid w:val="00EE528C"/>
    <w:rsid w:val="00EE57A8"/>
    <w:rsid w:val="00EE79F2"/>
    <w:rsid w:val="00EF24CD"/>
    <w:rsid w:val="00EF29A3"/>
    <w:rsid w:val="00EF2CA6"/>
    <w:rsid w:val="00EF5BCC"/>
    <w:rsid w:val="00EF60EE"/>
    <w:rsid w:val="00EF63AD"/>
    <w:rsid w:val="00EF6DA4"/>
    <w:rsid w:val="00EF6ED0"/>
    <w:rsid w:val="00EF7FD6"/>
    <w:rsid w:val="00F0063B"/>
    <w:rsid w:val="00F0251D"/>
    <w:rsid w:val="00F06936"/>
    <w:rsid w:val="00F1717D"/>
    <w:rsid w:val="00F207C6"/>
    <w:rsid w:val="00F253F8"/>
    <w:rsid w:val="00F32F2C"/>
    <w:rsid w:val="00F33740"/>
    <w:rsid w:val="00F355E8"/>
    <w:rsid w:val="00F37356"/>
    <w:rsid w:val="00F40325"/>
    <w:rsid w:val="00F406B3"/>
    <w:rsid w:val="00F41956"/>
    <w:rsid w:val="00F50C52"/>
    <w:rsid w:val="00F6643D"/>
    <w:rsid w:val="00F67287"/>
    <w:rsid w:val="00F7146C"/>
    <w:rsid w:val="00F727F8"/>
    <w:rsid w:val="00F73045"/>
    <w:rsid w:val="00F75ED1"/>
    <w:rsid w:val="00F7610F"/>
    <w:rsid w:val="00F7639D"/>
    <w:rsid w:val="00F82187"/>
    <w:rsid w:val="00F84AF8"/>
    <w:rsid w:val="00F87145"/>
    <w:rsid w:val="00F87761"/>
    <w:rsid w:val="00F91563"/>
    <w:rsid w:val="00F92457"/>
    <w:rsid w:val="00F92C4D"/>
    <w:rsid w:val="00F9538B"/>
    <w:rsid w:val="00F976C0"/>
    <w:rsid w:val="00FA135E"/>
    <w:rsid w:val="00FA16FB"/>
    <w:rsid w:val="00FA2776"/>
    <w:rsid w:val="00FA402A"/>
    <w:rsid w:val="00FA51B2"/>
    <w:rsid w:val="00FA7334"/>
    <w:rsid w:val="00FA7DA6"/>
    <w:rsid w:val="00FB157E"/>
    <w:rsid w:val="00FB4624"/>
    <w:rsid w:val="00FB5612"/>
    <w:rsid w:val="00FB5F78"/>
    <w:rsid w:val="00FB6350"/>
    <w:rsid w:val="00FC0A6F"/>
    <w:rsid w:val="00FC2D00"/>
    <w:rsid w:val="00FC3B15"/>
    <w:rsid w:val="00FC6981"/>
    <w:rsid w:val="00FD0D9B"/>
    <w:rsid w:val="00FD7286"/>
    <w:rsid w:val="00FD7DAD"/>
    <w:rsid w:val="00FE006E"/>
    <w:rsid w:val="00FF0E93"/>
    <w:rsid w:val="00FF720A"/>
    <w:rsid w:val="00FF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44B05"/>
  <w15:docId w15:val="{651444FC-A12C-4C52-BAA9-6A7F06A9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56D94"/>
    <w:pPr>
      <w:spacing w:line="240" w:lineRule="auto"/>
    </w:pPr>
  </w:style>
  <w:style w:type="paragraph" w:styleId="Heading1">
    <w:name w:val="heading 1"/>
    <w:basedOn w:val="Normal"/>
    <w:next w:val="Heading2"/>
    <w:link w:val="Heading1Char"/>
    <w:uiPriority w:val="9"/>
    <w:qFormat/>
    <w:rsid w:val="00E249D3"/>
    <w:pPr>
      <w:keepNext/>
      <w:pageBreakBefore/>
      <w:numPr>
        <w:numId w:val="14"/>
      </w:numPr>
      <w:spacing w:after="480" w:line="0" w:lineRule="atLeast"/>
      <w:outlineLvl w:val="0"/>
    </w:pPr>
    <w:rPr>
      <w:rFonts w:asciiTheme="majorHAnsi" w:eastAsiaTheme="majorEastAsia" w:hAnsiTheme="majorHAnsi" w:cstheme="majorBidi"/>
      <w:b/>
      <w:i/>
      <w:color w:val="000000" w:themeColor="text1"/>
      <w:sz w:val="48"/>
      <w:szCs w:val="32"/>
    </w:rPr>
  </w:style>
  <w:style w:type="paragraph" w:styleId="Heading2">
    <w:name w:val="heading 2"/>
    <w:basedOn w:val="Normal"/>
    <w:next w:val="BodyText"/>
    <w:link w:val="Heading2Char"/>
    <w:uiPriority w:val="9"/>
    <w:unhideWhenUsed/>
    <w:qFormat/>
    <w:rsid w:val="001949E1"/>
    <w:pPr>
      <w:keepNext/>
      <w:numPr>
        <w:ilvl w:val="1"/>
        <w:numId w:val="14"/>
      </w:numPr>
      <w:spacing w:line="0" w:lineRule="atLeast"/>
      <w:outlineLvl w:val="1"/>
    </w:pPr>
    <w:rPr>
      <w:rFonts w:asciiTheme="majorHAnsi" w:eastAsiaTheme="majorEastAsia" w:hAnsiTheme="majorHAnsi" w:cstheme="majorBidi"/>
      <w:b/>
      <w:i/>
      <w:color w:val="821A1A" w:themeColor="text2"/>
      <w:sz w:val="32"/>
      <w:szCs w:val="26"/>
    </w:rPr>
  </w:style>
  <w:style w:type="paragraph" w:styleId="Heading3">
    <w:name w:val="heading 3"/>
    <w:basedOn w:val="Normal"/>
    <w:next w:val="BodyText"/>
    <w:link w:val="Heading3Char"/>
    <w:uiPriority w:val="9"/>
    <w:unhideWhenUsed/>
    <w:rsid w:val="001949E1"/>
    <w:pPr>
      <w:keepNext/>
      <w:numPr>
        <w:ilvl w:val="2"/>
        <w:numId w:val="14"/>
      </w:numPr>
      <w:spacing w:line="0" w:lineRule="atLeast"/>
      <w:ind w:left="0" w:firstLine="0"/>
      <w:outlineLvl w:val="2"/>
    </w:pPr>
    <w:rPr>
      <w:rFonts w:asciiTheme="majorHAnsi" w:eastAsiaTheme="majorEastAsia" w:hAnsiTheme="majorHAnsi" w:cstheme="majorBidi"/>
      <w:b/>
      <w:i/>
      <w:color w:val="821A1A" w:themeColor="text2"/>
      <w:sz w:val="28"/>
      <w:szCs w:val="24"/>
    </w:rPr>
  </w:style>
  <w:style w:type="paragraph" w:styleId="Heading4">
    <w:name w:val="heading 4"/>
    <w:basedOn w:val="Normal"/>
    <w:next w:val="BodyText"/>
    <w:link w:val="Heading4Char"/>
    <w:uiPriority w:val="9"/>
    <w:unhideWhenUsed/>
    <w:qFormat/>
    <w:rsid w:val="001949E1"/>
    <w:pPr>
      <w:keepNext/>
      <w:numPr>
        <w:ilvl w:val="3"/>
        <w:numId w:val="14"/>
      </w:numPr>
      <w:spacing w:line="0" w:lineRule="atLeast"/>
      <w:ind w:left="0" w:firstLine="0"/>
      <w:outlineLvl w:val="3"/>
    </w:pPr>
    <w:rPr>
      <w:rFonts w:asciiTheme="majorHAnsi" w:eastAsiaTheme="majorEastAsia" w:hAnsiTheme="majorHAnsi" w:cstheme="majorBidi"/>
      <w:i/>
      <w:iCs/>
      <w:color w:val="821A1A" w:themeColor="text2"/>
      <w:sz w:val="28"/>
    </w:rPr>
  </w:style>
  <w:style w:type="paragraph" w:styleId="Heading5">
    <w:name w:val="heading 5"/>
    <w:basedOn w:val="Normal"/>
    <w:next w:val="BodyText"/>
    <w:link w:val="Heading5Char"/>
    <w:uiPriority w:val="9"/>
    <w:unhideWhenUsed/>
    <w:rsid w:val="001949E1"/>
    <w:pPr>
      <w:keepNext/>
      <w:numPr>
        <w:ilvl w:val="4"/>
        <w:numId w:val="14"/>
      </w:numPr>
      <w:spacing w:line="0" w:lineRule="atLeast"/>
      <w:ind w:left="0" w:firstLine="0"/>
      <w:outlineLvl w:val="4"/>
    </w:pPr>
    <w:rPr>
      <w:rFonts w:asciiTheme="majorHAnsi" w:eastAsiaTheme="majorEastAsia" w:hAnsiTheme="majorHAnsi" w:cstheme="majorBidi"/>
      <w:i/>
      <w:color w:val="821A1A" w:themeColor="text2"/>
      <w:sz w:val="24"/>
    </w:rPr>
  </w:style>
  <w:style w:type="paragraph" w:styleId="Heading6">
    <w:name w:val="heading 6"/>
    <w:basedOn w:val="Normal"/>
    <w:next w:val="Normal"/>
    <w:link w:val="Heading6Char"/>
    <w:uiPriority w:val="9"/>
    <w:semiHidden/>
    <w:unhideWhenUsed/>
    <w:rsid w:val="00701540"/>
    <w:pPr>
      <w:keepNext/>
      <w:spacing w:line="0" w:lineRule="atLeast"/>
      <w:outlineLvl w:val="5"/>
    </w:pPr>
    <w:rPr>
      <w:rFonts w:asciiTheme="majorHAnsi" w:eastAsiaTheme="majorEastAsia" w:hAnsiTheme="majorHAnsi" w:cstheme="majorBidi"/>
      <w:color w:val="821A1A" w:themeColor="text2"/>
      <w:sz w:val="24"/>
    </w:rPr>
  </w:style>
  <w:style w:type="paragraph" w:styleId="Heading7">
    <w:name w:val="heading 7"/>
    <w:basedOn w:val="Normal"/>
    <w:next w:val="Normal"/>
    <w:link w:val="Heading7Char"/>
    <w:uiPriority w:val="9"/>
    <w:semiHidden/>
    <w:unhideWhenUsed/>
    <w:rsid w:val="00204320"/>
    <w:pPr>
      <w:keepNext/>
      <w:spacing w:before="40" w:after="0"/>
      <w:outlineLvl w:val="6"/>
    </w:pPr>
    <w:rPr>
      <w:rFonts w:asciiTheme="majorHAnsi" w:eastAsiaTheme="majorEastAsia" w:hAnsiTheme="majorHAnsi" w:cstheme="majorBidi"/>
      <w:i/>
      <w:iCs/>
      <w:color w:val="400D0D" w:themeColor="accent1" w:themeShade="7F"/>
    </w:rPr>
  </w:style>
  <w:style w:type="paragraph" w:styleId="Heading8">
    <w:name w:val="heading 8"/>
    <w:basedOn w:val="Normal"/>
    <w:next w:val="BodyText"/>
    <w:link w:val="Heading8Char"/>
    <w:uiPriority w:val="9"/>
    <w:semiHidden/>
    <w:unhideWhenUsed/>
    <w:rsid w:val="00204320"/>
    <w:pPr>
      <w:keepNext/>
      <w:spacing w:after="2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rsid w:val="00204320"/>
    <w:pPr>
      <w:keepNext/>
      <w:spacing w:after="2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E6A"/>
    <w:pPr>
      <w:tabs>
        <w:tab w:val="center" w:pos="4680"/>
        <w:tab w:val="right" w:pos="9360"/>
      </w:tabs>
      <w:spacing w:after="0"/>
    </w:pPr>
    <w:rPr>
      <w:rFonts w:ascii="Arial" w:hAnsi="Arial"/>
      <w:color w:val="000000" w:themeColor="text1"/>
      <w:sz w:val="16"/>
    </w:rPr>
  </w:style>
  <w:style w:type="character" w:customStyle="1" w:styleId="HeaderChar">
    <w:name w:val="Header Char"/>
    <w:basedOn w:val="DefaultParagraphFont"/>
    <w:link w:val="Header"/>
    <w:uiPriority w:val="99"/>
    <w:rsid w:val="00BE7E6A"/>
    <w:rPr>
      <w:rFonts w:ascii="Arial" w:hAnsi="Arial"/>
      <w:color w:val="000000" w:themeColor="text1"/>
      <w:sz w:val="16"/>
    </w:rPr>
  </w:style>
  <w:style w:type="paragraph" w:styleId="Footer">
    <w:name w:val="footer"/>
    <w:aliases w:val="|| Footer"/>
    <w:basedOn w:val="Normal"/>
    <w:link w:val="FooterChar"/>
    <w:uiPriority w:val="99"/>
    <w:unhideWhenUsed/>
    <w:rsid w:val="00EF7FD6"/>
    <w:pPr>
      <w:tabs>
        <w:tab w:val="center" w:pos="4680"/>
        <w:tab w:val="right" w:pos="9360"/>
      </w:tabs>
      <w:spacing w:after="0"/>
    </w:pPr>
    <w:rPr>
      <w:rFonts w:ascii="Arial" w:hAnsi="Arial"/>
      <w:color w:val="000000" w:themeColor="text1"/>
      <w:sz w:val="16"/>
    </w:rPr>
  </w:style>
  <w:style w:type="character" w:customStyle="1" w:styleId="FooterChar">
    <w:name w:val="Footer Char"/>
    <w:aliases w:val="|| Footer Char"/>
    <w:basedOn w:val="DefaultParagraphFont"/>
    <w:link w:val="Footer"/>
    <w:uiPriority w:val="99"/>
    <w:rsid w:val="00EF7FD6"/>
    <w:rPr>
      <w:rFonts w:ascii="Arial" w:hAnsi="Arial"/>
      <w:color w:val="000000" w:themeColor="text1"/>
      <w:sz w:val="16"/>
    </w:rPr>
  </w:style>
  <w:style w:type="paragraph" w:customStyle="1" w:styleId="Address">
    <w:name w:val="Address"/>
    <w:basedOn w:val="Normal"/>
    <w:link w:val="AddressChar"/>
    <w:qFormat/>
    <w:rsid w:val="00C965F8"/>
    <w:pPr>
      <w:spacing w:after="0" w:line="200" w:lineRule="atLeast"/>
    </w:pPr>
    <w:rPr>
      <w:i/>
      <w:sz w:val="18"/>
    </w:rPr>
  </w:style>
  <w:style w:type="character" w:customStyle="1" w:styleId="Heading1Char">
    <w:name w:val="Heading 1 Char"/>
    <w:basedOn w:val="DefaultParagraphFont"/>
    <w:link w:val="Heading1"/>
    <w:uiPriority w:val="9"/>
    <w:rsid w:val="00E249D3"/>
    <w:rPr>
      <w:rFonts w:asciiTheme="majorHAnsi" w:eastAsiaTheme="majorEastAsia" w:hAnsiTheme="majorHAnsi" w:cstheme="majorBidi"/>
      <w:b/>
      <w:i/>
      <w:color w:val="000000" w:themeColor="text1"/>
      <w:sz w:val="48"/>
      <w:szCs w:val="32"/>
    </w:rPr>
  </w:style>
  <w:style w:type="paragraph" w:styleId="BodyText">
    <w:name w:val="Body Text"/>
    <w:basedOn w:val="Normal"/>
    <w:link w:val="BodyTextChar"/>
    <w:uiPriority w:val="99"/>
    <w:unhideWhenUsed/>
    <w:qFormat/>
    <w:rsid w:val="008550D2"/>
  </w:style>
  <w:style w:type="character" w:customStyle="1" w:styleId="BodyTextChar">
    <w:name w:val="Body Text Char"/>
    <w:basedOn w:val="DefaultParagraphFont"/>
    <w:link w:val="BodyText"/>
    <w:uiPriority w:val="99"/>
    <w:rsid w:val="008550D2"/>
    <w:rPr>
      <w:sz w:val="20"/>
    </w:rPr>
  </w:style>
  <w:style w:type="character" w:customStyle="1" w:styleId="Heading2Char">
    <w:name w:val="Heading 2 Char"/>
    <w:basedOn w:val="DefaultParagraphFont"/>
    <w:link w:val="Heading2"/>
    <w:uiPriority w:val="9"/>
    <w:rsid w:val="001949E1"/>
    <w:rPr>
      <w:rFonts w:asciiTheme="majorHAnsi" w:eastAsiaTheme="majorEastAsia" w:hAnsiTheme="majorHAnsi" w:cstheme="majorBidi"/>
      <w:b/>
      <w:i/>
      <w:color w:val="821A1A" w:themeColor="text2"/>
      <w:sz w:val="32"/>
      <w:szCs w:val="26"/>
    </w:rPr>
  </w:style>
  <w:style w:type="character" w:customStyle="1" w:styleId="Heading3Char">
    <w:name w:val="Heading 3 Char"/>
    <w:basedOn w:val="DefaultParagraphFont"/>
    <w:link w:val="Heading3"/>
    <w:uiPriority w:val="9"/>
    <w:rsid w:val="001949E1"/>
    <w:rPr>
      <w:rFonts w:asciiTheme="majorHAnsi" w:eastAsiaTheme="majorEastAsia" w:hAnsiTheme="majorHAnsi" w:cstheme="majorBidi"/>
      <w:b/>
      <w:i/>
      <w:color w:val="821A1A" w:themeColor="text2"/>
      <w:sz w:val="28"/>
      <w:szCs w:val="24"/>
    </w:rPr>
  </w:style>
  <w:style w:type="character" w:customStyle="1" w:styleId="Heading4Char">
    <w:name w:val="Heading 4 Char"/>
    <w:basedOn w:val="DefaultParagraphFont"/>
    <w:link w:val="Heading4"/>
    <w:uiPriority w:val="9"/>
    <w:rsid w:val="001949E1"/>
    <w:rPr>
      <w:rFonts w:asciiTheme="majorHAnsi" w:eastAsiaTheme="majorEastAsia" w:hAnsiTheme="majorHAnsi" w:cstheme="majorBidi"/>
      <w:i/>
      <w:iCs/>
      <w:color w:val="821A1A" w:themeColor="text2"/>
      <w:sz w:val="28"/>
    </w:rPr>
  </w:style>
  <w:style w:type="character" w:customStyle="1" w:styleId="Heading5Char">
    <w:name w:val="Heading 5 Char"/>
    <w:basedOn w:val="DefaultParagraphFont"/>
    <w:link w:val="Heading5"/>
    <w:uiPriority w:val="9"/>
    <w:rsid w:val="001949E1"/>
    <w:rPr>
      <w:rFonts w:asciiTheme="majorHAnsi" w:eastAsiaTheme="majorEastAsia" w:hAnsiTheme="majorHAnsi" w:cstheme="majorBidi"/>
      <w:i/>
      <w:color w:val="821A1A" w:themeColor="text2"/>
      <w:sz w:val="24"/>
    </w:rPr>
  </w:style>
  <w:style w:type="character" w:customStyle="1" w:styleId="Heading6Char">
    <w:name w:val="Heading 6 Char"/>
    <w:basedOn w:val="DefaultParagraphFont"/>
    <w:link w:val="Heading6"/>
    <w:uiPriority w:val="9"/>
    <w:semiHidden/>
    <w:rsid w:val="00701540"/>
    <w:rPr>
      <w:rFonts w:asciiTheme="majorHAnsi" w:eastAsiaTheme="majorEastAsia" w:hAnsiTheme="majorHAnsi" w:cstheme="majorBidi"/>
      <w:color w:val="821A1A" w:themeColor="text2"/>
      <w:sz w:val="24"/>
    </w:rPr>
  </w:style>
  <w:style w:type="character" w:customStyle="1" w:styleId="Heading7Char">
    <w:name w:val="Heading 7 Char"/>
    <w:basedOn w:val="DefaultParagraphFont"/>
    <w:link w:val="Heading7"/>
    <w:uiPriority w:val="9"/>
    <w:semiHidden/>
    <w:rsid w:val="00204320"/>
    <w:rPr>
      <w:rFonts w:asciiTheme="majorHAnsi" w:eastAsiaTheme="majorEastAsia" w:hAnsiTheme="majorHAnsi" w:cstheme="majorBidi"/>
      <w:i/>
      <w:iCs/>
      <w:color w:val="400D0D" w:themeColor="accent1" w:themeShade="7F"/>
      <w:sz w:val="20"/>
    </w:rPr>
  </w:style>
  <w:style w:type="character" w:customStyle="1" w:styleId="Heading8Char">
    <w:name w:val="Heading 8 Char"/>
    <w:basedOn w:val="DefaultParagraphFont"/>
    <w:link w:val="Heading8"/>
    <w:uiPriority w:val="9"/>
    <w:semiHidden/>
    <w:rsid w:val="002043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4320"/>
    <w:rPr>
      <w:rFonts w:asciiTheme="majorHAnsi" w:eastAsiaTheme="majorEastAsia" w:hAnsiTheme="majorHAnsi" w:cstheme="majorBidi"/>
      <w:i/>
      <w:iCs/>
      <w:color w:val="272727" w:themeColor="text1" w:themeTint="D8"/>
      <w:sz w:val="20"/>
      <w:szCs w:val="21"/>
    </w:rPr>
  </w:style>
  <w:style w:type="paragraph" w:styleId="BlockText">
    <w:name w:val="Block Text"/>
    <w:basedOn w:val="BodyText"/>
    <w:uiPriority w:val="99"/>
    <w:unhideWhenUsed/>
    <w:rsid w:val="00B4382C"/>
    <w:pPr>
      <w:pBdr>
        <w:top w:val="single" w:sz="2" w:space="10" w:color="821A1A" w:themeColor="accent1" w:shadow="1"/>
        <w:left w:val="single" w:sz="2" w:space="10" w:color="821A1A" w:themeColor="accent1" w:shadow="1"/>
        <w:bottom w:val="single" w:sz="2" w:space="10" w:color="821A1A" w:themeColor="accent1" w:shadow="1"/>
        <w:right w:val="single" w:sz="2" w:space="10" w:color="821A1A" w:themeColor="accent1" w:shadow="1"/>
      </w:pBdr>
      <w:ind w:left="230" w:right="230"/>
    </w:pPr>
    <w:rPr>
      <w:rFonts w:eastAsiaTheme="minorEastAsia"/>
      <w:i/>
      <w:iCs/>
      <w:color w:val="821A1A" w:themeColor="accent1"/>
      <w:sz w:val="22"/>
    </w:rPr>
  </w:style>
  <w:style w:type="paragraph" w:customStyle="1" w:styleId="BlockText3">
    <w:name w:val="Block Text 3"/>
    <w:basedOn w:val="BodyText"/>
    <w:rsid w:val="008B54C2"/>
    <w:pPr>
      <w:pBdr>
        <w:top w:val="single" w:sz="8" w:space="10" w:color="821A1A" w:themeColor="accent1"/>
        <w:left w:val="single" w:sz="8" w:space="10" w:color="821A1A" w:themeColor="accent1"/>
        <w:bottom w:val="single" w:sz="8" w:space="10" w:color="821A1A" w:themeColor="accent1"/>
        <w:right w:val="single" w:sz="8" w:space="10" w:color="821A1A" w:themeColor="accent1"/>
      </w:pBdr>
      <w:shd w:val="clear" w:color="auto" w:fill="821A1A" w:themeFill="accent1"/>
      <w:ind w:left="230" w:right="230"/>
    </w:pPr>
    <w:rPr>
      <w:b/>
      <w:i/>
      <w:color w:val="FFFFFF" w:themeColor="background2"/>
      <w:sz w:val="22"/>
    </w:rPr>
  </w:style>
  <w:style w:type="paragraph" w:customStyle="1" w:styleId="Callout">
    <w:name w:val="Callout"/>
    <w:basedOn w:val="BodyText"/>
    <w:next w:val="BodyText"/>
    <w:rsid w:val="00CA23DA"/>
    <w:pPr>
      <w:framePr w:w="2102" w:hSpace="230" w:wrap="around" w:vAnchor="text" w:hAnchor="page" w:x="1023" w:y="203"/>
    </w:pPr>
    <w:rPr>
      <w:i/>
      <w:color w:val="821A1A" w:themeColor="text2"/>
      <w:sz w:val="16"/>
    </w:rPr>
  </w:style>
  <w:style w:type="paragraph" w:styleId="CommentText">
    <w:name w:val="annotation text"/>
    <w:basedOn w:val="Normal"/>
    <w:link w:val="CommentTextChar"/>
    <w:uiPriority w:val="99"/>
    <w:semiHidden/>
    <w:unhideWhenUsed/>
    <w:rsid w:val="00F92C4D"/>
  </w:style>
  <w:style w:type="character" w:customStyle="1" w:styleId="CommentTextChar">
    <w:name w:val="Comment Text Char"/>
    <w:basedOn w:val="DefaultParagraphFont"/>
    <w:link w:val="CommentText"/>
    <w:uiPriority w:val="99"/>
    <w:semiHidden/>
    <w:rsid w:val="00F92C4D"/>
    <w:rPr>
      <w:sz w:val="20"/>
      <w:szCs w:val="20"/>
    </w:rPr>
  </w:style>
  <w:style w:type="paragraph" w:styleId="Date">
    <w:name w:val="Date"/>
    <w:basedOn w:val="Normal"/>
    <w:next w:val="BodyText"/>
    <w:link w:val="DateChar"/>
    <w:uiPriority w:val="99"/>
    <w:unhideWhenUsed/>
    <w:rsid w:val="003A010F"/>
    <w:pPr>
      <w:spacing w:line="276" w:lineRule="auto"/>
      <w:ind w:left="2376"/>
    </w:pPr>
    <w:rPr>
      <w:sz w:val="28"/>
    </w:rPr>
  </w:style>
  <w:style w:type="character" w:customStyle="1" w:styleId="DateChar">
    <w:name w:val="Date Char"/>
    <w:basedOn w:val="DefaultParagraphFont"/>
    <w:link w:val="Date"/>
    <w:uiPriority w:val="99"/>
    <w:rsid w:val="003A010F"/>
    <w:rPr>
      <w:sz w:val="28"/>
    </w:rPr>
  </w:style>
  <w:style w:type="paragraph" w:customStyle="1" w:styleId="Disclaimer">
    <w:name w:val="Disclaimer"/>
    <w:basedOn w:val="BodyText"/>
    <w:link w:val="DisclaimerChar"/>
    <w:qFormat/>
    <w:rsid w:val="008C239A"/>
    <w:pPr>
      <w:spacing w:after="0" w:line="140" w:lineRule="atLeast"/>
    </w:pPr>
    <w:rPr>
      <w:sz w:val="16"/>
    </w:rPr>
  </w:style>
  <w:style w:type="paragraph" w:styleId="Caption">
    <w:name w:val="caption"/>
    <w:basedOn w:val="Normal"/>
    <w:next w:val="BodyText"/>
    <w:uiPriority w:val="35"/>
    <w:semiHidden/>
    <w:unhideWhenUsed/>
    <w:rsid w:val="00972CCA"/>
    <w:rPr>
      <w:i/>
      <w:iCs/>
      <w:color w:val="821A1A" w:themeColor="text2"/>
      <w:szCs w:val="18"/>
    </w:rPr>
  </w:style>
  <w:style w:type="paragraph" w:customStyle="1" w:styleId="DividerHeader">
    <w:name w:val="Divider Header"/>
    <w:rsid w:val="00502377"/>
    <w:pPr>
      <w:spacing w:after="240" w:line="240" w:lineRule="atLeast"/>
    </w:pPr>
    <w:rPr>
      <w:rFonts w:asciiTheme="majorHAnsi" w:hAnsiTheme="majorHAnsi"/>
      <w:b/>
      <w:i/>
      <w:color w:val="000000" w:themeColor="text1"/>
      <w:sz w:val="64"/>
    </w:rPr>
  </w:style>
  <w:style w:type="paragraph" w:customStyle="1" w:styleId="ExhibitHeading1">
    <w:name w:val="Exhibit Heading 1"/>
    <w:basedOn w:val="BodyText"/>
    <w:next w:val="BodyText"/>
    <w:rsid w:val="00F406B3"/>
    <w:pPr>
      <w:keepNext/>
      <w:pageBreakBefore/>
      <w:numPr>
        <w:numId w:val="16"/>
      </w:numPr>
      <w:spacing w:after="480" w:line="0" w:lineRule="atLeast"/>
      <w:ind w:left="0" w:firstLine="0"/>
      <w:outlineLvl w:val="0"/>
    </w:pPr>
    <w:rPr>
      <w:rFonts w:asciiTheme="majorHAnsi" w:hAnsiTheme="majorHAnsi"/>
      <w:b/>
      <w:i/>
      <w:sz w:val="48"/>
    </w:rPr>
  </w:style>
  <w:style w:type="paragraph" w:customStyle="1" w:styleId="ExhibitHeading2">
    <w:name w:val="Exhibit Heading 2"/>
    <w:basedOn w:val="ExhibitHeading1"/>
    <w:next w:val="BodyText"/>
    <w:rsid w:val="00DB5131"/>
    <w:pPr>
      <w:pageBreakBefore w:val="0"/>
      <w:numPr>
        <w:ilvl w:val="1"/>
      </w:numPr>
      <w:spacing w:after="160"/>
      <w:ind w:left="504" w:hanging="504"/>
      <w:outlineLvl w:val="1"/>
    </w:pPr>
    <w:rPr>
      <w:color w:val="821A1A" w:themeColor="text2"/>
      <w:sz w:val="32"/>
    </w:rPr>
  </w:style>
  <w:style w:type="paragraph" w:customStyle="1" w:styleId="ExhibitHeading3">
    <w:name w:val="Exhibit Heading 3"/>
    <w:basedOn w:val="ExhibitHeading2"/>
    <w:next w:val="BodyText"/>
    <w:rsid w:val="00DB5131"/>
    <w:pPr>
      <w:numPr>
        <w:ilvl w:val="2"/>
      </w:numPr>
      <w:ind w:left="648" w:hanging="648"/>
      <w:outlineLvl w:val="2"/>
    </w:pPr>
    <w:rPr>
      <w:sz w:val="28"/>
    </w:rPr>
  </w:style>
  <w:style w:type="paragraph" w:customStyle="1" w:styleId="ExhibitHeading4">
    <w:name w:val="Exhibit Heading 4"/>
    <w:basedOn w:val="ExhibitHeading3"/>
    <w:next w:val="BodyText"/>
    <w:rsid w:val="00DB5131"/>
    <w:pPr>
      <w:numPr>
        <w:ilvl w:val="3"/>
      </w:numPr>
      <w:ind w:left="792" w:hanging="792"/>
      <w:outlineLvl w:val="3"/>
    </w:pPr>
    <w:rPr>
      <w:b w:val="0"/>
    </w:rPr>
  </w:style>
  <w:style w:type="paragraph" w:customStyle="1" w:styleId="ExhibitHeading5">
    <w:name w:val="Exhibit Heading 5"/>
    <w:basedOn w:val="ExhibitHeading4"/>
    <w:next w:val="BodyText"/>
    <w:rsid w:val="00DB5131"/>
    <w:pPr>
      <w:numPr>
        <w:ilvl w:val="4"/>
      </w:numPr>
      <w:ind w:left="864" w:hanging="864"/>
      <w:outlineLvl w:val="4"/>
    </w:pPr>
    <w:rPr>
      <w:sz w:val="24"/>
    </w:rPr>
  </w:style>
  <w:style w:type="character" w:styleId="FollowedHyperlink">
    <w:name w:val="FollowedHyperlink"/>
    <w:basedOn w:val="DefaultParagraphFont"/>
    <w:uiPriority w:val="99"/>
    <w:semiHidden/>
    <w:unhideWhenUsed/>
    <w:rsid w:val="00BC4B6A"/>
    <w:rPr>
      <w:color w:val="B9B29E" w:themeColor="accent6" w:themeTint="99"/>
      <w:u w:val="single"/>
    </w:rPr>
  </w:style>
  <w:style w:type="character" w:styleId="FootnoteReference">
    <w:name w:val="footnote reference"/>
    <w:basedOn w:val="DefaultParagraphFont"/>
    <w:uiPriority w:val="99"/>
    <w:semiHidden/>
    <w:unhideWhenUsed/>
    <w:rsid w:val="00DC787F"/>
    <w:rPr>
      <w:color w:val="000000" w:themeColor="text1"/>
      <w:vertAlign w:val="superscript"/>
    </w:rPr>
  </w:style>
  <w:style w:type="paragraph" w:styleId="FootnoteText">
    <w:name w:val="footnote text"/>
    <w:basedOn w:val="Normal"/>
    <w:link w:val="FootnoteTextChar"/>
    <w:uiPriority w:val="99"/>
    <w:semiHidden/>
    <w:unhideWhenUsed/>
    <w:rsid w:val="00B906A1"/>
    <w:pPr>
      <w:spacing w:after="0"/>
    </w:pPr>
    <w:rPr>
      <w:color w:val="000000" w:themeColor="text1"/>
      <w:sz w:val="18"/>
    </w:rPr>
  </w:style>
  <w:style w:type="character" w:customStyle="1" w:styleId="FootnoteTextChar">
    <w:name w:val="Footnote Text Char"/>
    <w:basedOn w:val="DefaultParagraphFont"/>
    <w:link w:val="FootnoteText"/>
    <w:uiPriority w:val="99"/>
    <w:semiHidden/>
    <w:rsid w:val="00B906A1"/>
    <w:rPr>
      <w:color w:val="000000" w:themeColor="text1"/>
      <w:sz w:val="18"/>
      <w:szCs w:val="20"/>
    </w:rPr>
  </w:style>
  <w:style w:type="paragraph" w:customStyle="1" w:styleId="Guidance">
    <w:name w:val="Guidance"/>
    <w:basedOn w:val="Normal"/>
    <w:link w:val="GuidanceChar"/>
    <w:uiPriority w:val="99"/>
    <w:qFormat/>
    <w:rsid w:val="00FD7DAD"/>
    <w:pPr>
      <w:spacing w:after="100" w:afterAutospacing="1" w:line="276" w:lineRule="auto"/>
    </w:pPr>
    <w:rPr>
      <w:rFonts w:ascii="Arial" w:hAnsi="Arial"/>
      <w:color w:val="00A5FF"/>
      <w:sz w:val="16"/>
    </w:rPr>
  </w:style>
  <w:style w:type="character" w:styleId="HTMLAcronym">
    <w:name w:val="HTML Acronym"/>
    <w:basedOn w:val="DefaultParagraphFont"/>
    <w:uiPriority w:val="99"/>
    <w:semiHidden/>
    <w:unhideWhenUsed/>
    <w:rsid w:val="00B07192"/>
    <w:rPr>
      <w:color w:val="000000" w:themeColor="text1"/>
    </w:rPr>
  </w:style>
  <w:style w:type="character" w:styleId="Hyperlink">
    <w:name w:val="Hyperlink"/>
    <w:basedOn w:val="DefaultParagraphFont"/>
    <w:uiPriority w:val="99"/>
    <w:unhideWhenUsed/>
    <w:rsid w:val="002D4EF1"/>
    <w:rPr>
      <w:color w:val="0070C0"/>
      <w:u w:val="single"/>
    </w:rPr>
  </w:style>
  <w:style w:type="paragraph" w:styleId="Index1">
    <w:name w:val="index 1"/>
    <w:basedOn w:val="Normal"/>
    <w:next w:val="Normal"/>
    <w:autoRedefine/>
    <w:uiPriority w:val="99"/>
    <w:unhideWhenUsed/>
    <w:rsid w:val="007C1DC3"/>
    <w:pPr>
      <w:spacing w:after="120"/>
      <w:ind w:left="202" w:hanging="202"/>
    </w:pPr>
  </w:style>
  <w:style w:type="paragraph" w:styleId="Index2">
    <w:name w:val="index 2"/>
    <w:basedOn w:val="Normal"/>
    <w:next w:val="Normal"/>
    <w:autoRedefine/>
    <w:uiPriority w:val="99"/>
    <w:unhideWhenUsed/>
    <w:rsid w:val="007C1DC3"/>
    <w:pPr>
      <w:spacing w:after="120"/>
      <w:ind w:left="404" w:hanging="202"/>
    </w:pPr>
  </w:style>
  <w:style w:type="paragraph" w:styleId="Index3">
    <w:name w:val="index 3"/>
    <w:basedOn w:val="Normal"/>
    <w:next w:val="Normal"/>
    <w:autoRedefine/>
    <w:uiPriority w:val="99"/>
    <w:unhideWhenUsed/>
    <w:rsid w:val="007C1DC3"/>
    <w:pPr>
      <w:spacing w:after="120"/>
      <w:ind w:left="605" w:hanging="202"/>
    </w:pPr>
  </w:style>
  <w:style w:type="paragraph" w:styleId="Index4">
    <w:name w:val="index 4"/>
    <w:basedOn w:val="Normal"/>
    <w:next w:val="Normal"/>
    <w:autoRedefine/>
    <w:uiPriority w:val="99"/>
    <w:unhideWhenUsed/>
    <w:rsid w:val="0052450E"/>
    <w:pPr>
      <w:spacing w:after="0"/>
      <w:ind w:left="800" w:hanging="200"/>
    </w:pPr>
  </w:style>
  <w:style w:type="paragraph" w:styleId="Index5">
    <w:name w:val="index 5"/>
    <w:basedOn w:val="Normal"/>
    <w:next w:val="Normal"/>
    <w:autoRedefine/>
    <w:uiPriority w:val="99"/>
    <w:unhideWhenUsed/>
    <w:rsid w:val="007C1DC3"/>
    <w:pPr>
      <w:spacing w:after="120"/>
      <w:ind w:left="1008" w:hanging="202"/>
    </w:pPr>
  </w:style>
  <w:style w:type="paragraph" w:styleId="Index6">
    <w:name w:val="index 6"/>
    <w:basedOn w:val="Normal"/>
    <w:next w:val="Normal"/>
    <w:autoRedefine/>
    <w:uiPriority w:val="99"/>
    <w:unhideWhenUsed/>
    <w:rsid w:val="007C1DC3"/>
    <w:pPr>
      <w:spacing w:after="120"/>
      <w:ind w:left="1196" w:hanging="202"/>
    </w:pPr>
  </w:style>
  <w:style w:type="paragraph" w:styleId="Index7">
    <w:name w:val="index 7"/>
    <w:basedOn w:val="Normal"/>
    <w:next w:val="Normal"/>
    <w:autoRedefine/>
    <w:uiPriority w:val="99"/>
    <w:unhideWhenUsed/>
    <w:rsid w:val="007C1DC3"/>
    <w:pPr>
      <w:spacing w:after="120"/>
      <w:ind w:left="1397" w:hanging="202"/>
    </w:pPr>
  </w:style>
  <w:style w:type="paragraph" w:styleId="Index8">
    <w:name w:val="index 8"/>
    <w:basedOn w:val="Normal"/>
    <w:next w:val="Normal"/>
    <w:autoRedefine/>
    <w:uiPriority w:val="99"/>
    <w:unhideWhenUsed/>
    <w:rsid w:val="007C1DC3"/>
    <w:pPr>
      <w:spacing w:after="120"/>
      <w:ind w:left="1599" w:hanging="202"/>
    </w:pPr>
  </w:style>
  <w:style w:type="paragraph" w:styleId="Index9">
    <w:name w:val="index 9"/>
    <w:basedOn w:val="Normal"/>
    <w:next w:val="Normal"/>
    <w:autoRedefine/>
    <w:uiPriority w:val="99"/>
    <w:unhideWhenUsed/>
    <w:rsid w:val="007C1DC3"/>
    <w:pPr>
      <w:spacing w:after="120"/>
      <w:ind w:left="1800" w:hanging="202"/>
    </w:pPr>
  </w:style>
  <w:style w:type="paragraph" w:styleId="IndexHeading">
    <w:name w:val="index heading"/>
    <w:basedOn w:val="Normal"/>
    <w:next w:val="Index1"/>
    <w:uiPriority w:val="99"/>
    <w:unhideWhenUsed/>
    <w:rsid w:val="006D4048"/>
    <w:rPr>
      <w:rFonts w:asciiTheme="majorHAnsi" w:eastAsiaTheme="majorEastAsia" w:hAnsiTheme="majorHAnsi" w:cstheme="majorBidi"/>
      <w:b/>
      <w:bCs/>
    </w:rPr>
  </w:style>
  <w:style w:type="character" w:styleId="IntenseEmphasis">
    <w:name w:val="Intense Emphasis"/>
    <w:basedOn w:val="DefaultParagraphFont"/>
    <w:uiPriority w:val="21"/>
    <w:rsid w:val="006D4048"/>
    <w:rPr>
      <w:i/>
      <w:iCs/>
      <w:color w:val="821A1A" w:themeColor="accent1"/>
    </w:rPr>
  </w:style>
  <w:style w:type="paragraph" w:customStyle="1" w:styleId="HeadingText">
    <w:name w:val="Heading Text"/>
    <w:basedOn w:val="BodyText"/>
    <w:next w:val="BodyText"/>
    <w:qFormat/>
    <w:rsid w:val="0058176B"/>
    <w:pPr>
      <w:spacing w:after="80"/>
    </w:pPr>
    <w:rPr>
      <w:b/>
      <w:color w:val="821A1A" w:themeColor="text2"/>
    </w:rPr>
  </w:style>
  <w:style w:type="character" w:styleId="IntenseReference">
    <w:name w:val="Intense Reference"/>
    <w:basedOn w:val="DefaultParagraphFont"/>
    <w:uiPriority w:val="32"/>
    <w:rsid w:val="00B15864"/>
    <w:rPr>
      <w:b/>
      <w:bCs/>
      <w:smallCaps/>
      <w:color w:val="821A1A" w:themeColor="accent1"/>
      <w:spacing w:val="5"/>
    </w:rPr>
  </w:style>
  <w:style w:type="character" w:styleId="Emphasis">
    <w:name w:val="Emphasis"/>
    <w:basedOn w:val="DefaultParagraphFont"/>
    <w:uiPriority w:val="99"/>
    <w:qFormat/>
    <w:rsid w:val="00052F4A"/>
    <w:rPr>
      <w:i/>
      <w:iCs/>
    </w:rPr>
  </w:style>
  <w:style w:type="paragraph" w:styleId="IntenseQuote">
    <w:name w:val="Intense Quote"/>
    <w:basedOn w:val="Normal"/>
    <w:next w:val="Normal"/>
    <w:link w:val="IntenseQuoteChar"/>
    <w:uiPriority w:val="30"/>
    <w:rsid w:val="00DB3823"/>
    <w:pPr>
      <w:pBdr>
        <w:bottom w:val="single" w:sz="4" w:space="10" w:color="821A1A" w:themeColor="accent1"/>
      </w:pBdr>
      <w:spacing w:before="200" w:after="280" w:line="276" w:lineRule="auto"/>
      <w:ind w:left="936" w:right="936"/>
    </w:pPr>
    <w:rPr>
      <w:b/>
      <w:i/>
      <w:iCs/>
      <w:color w:val="821A1A" w:themeColor="accent1"/>
    </w:rPr>
  </w:style>
  <w:style w:type="character" w:customStyle="1" w:styleId="IntenseQuoteChar">
    <w:name w:val="Intense Quote Char"/>
    <w:basedOn w:val="DefaultParagraphFont"/>
    <w:link w:val="IntenseQuote"/>
    <w:uiPriority w:val="30"/>
    <w:rsid w:val="00DB3823"/>
    <w:rPr>
      <w:b/>
      <w:i/>
      <w:iCs/>
      <w:color w:val="821A1A" w:themeColor="accent1"/>
      <w:sz w:val="20"/>
    </w:rPr>
  </w:style>
  <w:style w:type="character" w:styleId="LineNumber">
    <w:name w:val="line number"/>
    <w:basedOn w:val="DefaultParagraphFont"/>
    <w:uiPriority w:val="99"/>
    <w:unhideWhenUsed/>
    <w:rsid w:val="00DB3823"/>
  </w:style>
  <w:style w:type="paragraph" w:styleId="List">
    <w:name w:val="List"/>
    <w:basedOn w:val="Normal"/>
    <w:uiPriority w:val="99"/>
    <w:unhideWhenUsed/>
    <w:rsid w:val="007C1DC3"/>
    <w:pPr>
      <w:spacing w:after="120"/>
      <w:ind w:left="346"/>
    </w:pPr>
  </w:style>
  <w:style w:type="paragraph" w:styleId="List2">
    <w:name w:val="List 2"/>
    <w:basedOn w:val="List"/>
    <w:uiPriority w:val="99"/>
    <w:unhideWhenUsed/>
    <w:rsid w:val="007C1DC3"/>
    <w:pPr>
      <w:ind w:left="691"/>
    </w:pPr>
  </w:style>
  <w:style w:type="paragraph" w:styleId="List4">
    <w:name w:val="List 4"/>
    <w:basedOn w:val="List3"/>
    <w:uiPriority w:val="99"/>
    <w:unhideWhenUsed/>
    <w:rsid w:val="005A613E"/>
    <w:pPr>
      <w:ind w:left="1382" w:firstLine="0"/>
    </w:pPr>
  </w:style>
  <w:style w:type="paragraph" w:styleId="List3">
    <w:name w:val="List 3"/>
    <w:basedOn w:val="List2"/>
    <w:uiPriority w:val="99"/>
    <w:unhideWhenUsed/>
    <w:rsid w:val="007C1DC3"/>
    <w:pPr>
      <w:ind w:left="2232" w:hanging="1195"/>
    </w:pPr>
  </w:style>
  <w:style w:type="paragraph" w:styleId="List5">
    <w:name w:val="List 5"/>
    <w:basedOn w:val="Normal"/>
    <w:uiPriority w:val="99"/>
    <w:unhideWhenUsed/>
    <w:rsid w:val="007C1DC3"/>
    <w:pPr>
      <w:spacing w:after="120"/>
      <w:ind w:left="1728"/>
    </w:pPr>
  </w:style>
  <w:style w:type="paragraph" w:customStyle="1" w:styleId="ListAlpha">
    <w:name w:val="List Alpha"/>
    <w:basedOn w:val="Normal"/>
    <w:qFormat/>
    <w:rsid w:val="007C1DC3"/>
    <w:pPr>
      <w:numPr>
        <w:numId w:val="11"/>
      </w:numPr>
      <w:spacing w:after="120"/>
    </w:pPr>
  </w:style>
  <w:style w:type="paragraph" w:customStyle="1" w:styleId="ListAlpha2">
    <w:name w:val="List Alpha 2"/>
    <w:basedOn w:val="ListAlpha"/>
    <w:qFormat/>
    <w:rsid w:val="007C1DC3"/>
    <w:pPr>
      <w:numPr>
        <w:ilvl w:val="1"/>
      </w:numPr>
      <w:ind w:left="692" w:hanging="346"/>
    </w:pPr>
  </w:style>
  <w:style w:type="paragraph" w:customStyle="1" w:styleId="ListAlpha3">
    <w:name w:val="List Alpha 3"/>
    <w:basedOn w:val="ListAlpha"/>
    <w:qFormat/>
    <w:rsid w:val="003B1935"/>
    <w:pPr>
      <w:numPr>
        <w:ilvl w:val="2"/>
      </w:numPr>
    </w:pPr>
  </w:style>
  <w:style w:type="paragraph" w:customStyle="1" w:styleId="ListAlpha4">
    <w:name w:val="List Alpha 4"/>
    <w:basedOn w:val="ListAlpha3"/>
    <w:qFormat/>
    <w:rsid w:val="003B1935"/>
    <w:pPr>
      <w:numPr>
        <w:ilvl w:val="3"/>
      </w:numPr>
    </w:pPr>
  </w:style>
  <w:style w:type="paragraph" w:customStyle="1" w:styleId="ListAlpha5">
    <w:name w:val="List Alpha 5"/>
    <w:basedOn w:val="ListAlpha4"/>
    <w:rsid w:val="003B1935"/>
    <w:pPr>
      <w:numPr>
        <w:ilvl w:val="4"/>
      </w:numPr>
    </w:pPr>
  </w:style>
  <w:style w:type="paragraph" w:styleId="ListParagraph">
    <w:name w:val="List Paragraph"/>
    <w:basedOn w:val="Normal"/>
    <w:uiPriority w:val="34"/>
    <w:qFormat/>
    <w:rsid w:val="007C1DC3"/>
    <w:pPr>
      <w:spacing w:after="120"/>
      <w:ind w:left="720"/>
      <w:contextualSpacing/>
    </w:pPr>
  </w:style>
  <w:style w:type="paragraph" w:styleId="ListBullet">
    <w:name w:val="List Bullet"/>
    <w:basedOn w:val="Normal"/>
    <w:uiPriority w:val="99"/>
    <w:unhideWhenUsed/>
    <w:qFormat/>
    <w:rsid w:val="00BE2698"/>
    <w:pPr>
      <w:numPr>
        <w:numId w:val="1"/>
      </w:numPr>
      <w:spacing w:after="120"/>
    </w:pPr>
  </w:style>
  <w:style w:type="paragraph" w:styleId="ListBullet2">
    <w:name w:val="List Bullet 2"/>
    <w:basedOn w:val="Normal"/>
    <w:uiPriority w:val="99"/>
    <w:unhideWhenUsed/>
    <w:qFormat/>
    <w:rsid w:val="00232269"/>
    <w:pPr>
      <w:numPr>
        <w:ilvl w:val="1"/>
        <w:numId w:val="1"/>
      </w:numPr>
      <w:spacing w:after="120"/>
      <w:ind w:left="692" w:hanging="346"/>
    </w:pPr>
  </w:style>
  <w:style w:type="paragraph" w:styleId="ListBullet3">
    <w:name w:val="List Bullet 3"/>
    <w:basedOn w:val="Normal"/>
    <w:uiPriority w:val="99"/>
    <w:unhideWhenUsed/>
    <w:qFormat/>
    <w:rsid w:val="00232269"/>
    <w:pPr>
      <w:numPr>
        <w:ilvl w:val="2"/>
        <w:numId w:val="1"/>
      </w:numPr>
      <w:spacing w:after="120"/>
    </w:pPr>
  </w:style>
  <w:style w:type="paragraph" w:styleId="ListBullet4">
    <w:name w:val="List Bullet 4"/>
    <w:basedOn w:val="Normal"/>
    <w:uiPriority w:val="99"/>
    <w:unhideWhenUsed/>
    <w:qFormat/>
    <w:rsid w:val="00232269"/>
    <w:pPr>
      <w:numPr>
        <w:ilvl w:val="3"/>
        <w:numId w:val="1"/>
      </w:numPr>
      <w:spacing w:after="120"/>
      <w:ind w:left="1383" w:hanging="346"/>
    </w:pPr>
  </w:style>
  <w:style w:type="paragraph" w:styleId="ListBullet5">
    <w:name w:val="List Bullet 5"/>
    <w:basedOn w:val="Normal"/>
    <w:uiPriority w:val="99"/>
    <w:unhideWhenUsed/>
    <w:rsid w:val="00232269"/>
    <w:pPr>
      <w:numPr>
        <w:ilvl w:val="4"/>
        <w:numId w:val="1"/>
      </w:numPr>
      <w:spacing w:after="120"/>
    </w:pPr>
  </w:style>
  <w:style w:type="paragraph" w:customStyle="1" w:styleId="ListBullet6">
    <w:name w:val="List Bullet 6"/>
    <w:basedOn w:val="ListBullet5"/>
    <w:rsid w:val="00BE2698"/>
    <w:pPr>
      <w:numPr>
        <w:ilvl w:val="5"/>
      </w:numPr>
    </w:pPr>
  </w:style>
  <w:style w:type="paragraph" w:customStyle="1" w:styleId="ListBullet7">
    <w:name w:val="List Bullet 7"/>
    <w:basedOn w:val="ListBullet6"/>
    <w:rsid w:val="00DB07DA"/>
    <w:pPr>
      <w:numPr>
        <w:ilvl w:val="6"/>
      </w:numPr>
    </w:pPr>
  </w:style>
  <w:style w:type="paragraph" w:customStyle="1" w:styleId="ListBullet8">
    <w:name w:val="List Bullet 8"/>
    <w:basedOn w:val="ListBullet7"/>
    <w:rsid w:val="00BE2698"/>
    <w:pPr>
      <w:numPr>
        <w:ilvl w:val="7"/>
      </w:numPr>
    </w:pPr>
  </w:style>
  <w:style w:type="paragraph" w:customStyle="1" w:styleId="ListBullet9">
    <w:name w:val="List Bullet 9"/>
    <w:basedOn w:val="ListBullet8"/>
    <w:rsid w:val="00DB07DA"/>
    <w:pPr>
      <w:numPr>
        <w:ilvl w:val="8"/>
      </w:numPr>
    </w:pPr>
  </w:style>
  <w:style w:type="paragraph" w:styleId="ListNumber">
    <w:name w:val="List Number"/>
    <w:basedOn w:val="Normal"/>
    <w:uiPriority w:val="99"/>
    <w:unhideWhenUsed/>
    <w:qFormat/>
    <w:rsid w:val="007C1DC3"/>
    <w:pPr>
      <w:numPr>
        <w:numId w:val="6"/>
      </w:numPr>
      <w:spacing w:after="120"/>
    </w:pPr>
  </w:style>
  <w:style w:type="paragraph" w:styleId="ListNumber2">
    <w:name w:val="List Number 2"/>
    <w:basedOn w:val="ListNumber"/>
    <w:uiPriority w:val="99"/>
    <w:unhideWhenUsed/>
    <w:qFormat/>
    <w:rsid w:val="009E168D"/>
    <w:pPr>
      <w:numPr>
        <w:ilvl w:val="1"/>
      </w:numPr>
      <w:tabs>
        <w:tab w:val="left" w:pos="792"/>
      </w:tabs>
    </w:pPr>
  </w:style>
  <w:style w:type="paragraph" w:styleId="ListNumber3">
    <w:name w:val="List Number 3"/>
    <w:basedOn w:val="ListNumber2"/>
    <w:uiPriority w:val="99"/>
    <w:unhideWhenUsed/>
    <w:qFormat/>
    <w:rsid w:val="009E168D"/>
    <w:pPr>
      <w:numPr>
        <w:ilvl w:val="2"/>
      </w:numPr>
      <w:tabs>
        <w:tab w:val="clear" w:pos="792"/>
        <w:tab w:val="left" w:pos="1195"/>
      </w:tabs>
    </w:pPr>
  </w:style>
  <w:style w:type="paragraph" w:styleId="ListNumber4">
    <w:name w:val="List Number 4"/>
    <w:basedOn w:val="ListNumber3"/>
    <w:uiPriority w:val="99"/>
    <w:unhideWhenUsed/>
    <w:qFormat/>
    <w:rsid w:val="00BA4D70"/>
    <w:pPr>
      <w:numPr>
        <w:ilvl w:val="3"/>
      </w:numPr>
      <w:tabs>
        <w:tab w:val="clear" w:pos="1195"/>
        <w:tab w:val="left" w:pos="1642"/>
      </w:tabs>
    </w:pPr>
  </w:style>
  <w:style w:type="paragraph" w:styleId="ListNumber5">
    <w:name w:val="List Number 5"/>
    <w:basedOn w:val="ListNumber4"/>
    <w:uiPriority w:val="99"/>
    <w:unhideWhenUsed/>
    <w:rsid w:val="00BA4D70"/>
    <w:pPr>
      <w:numPr>
        <w:ilvl w:val="4"/>
      </w:numPr>
      <w:tabs>
        <w:tab w:val="clear" w:pos="1642"/>
        <w:tab w:val="left" w:pos="1987"/>
      </w:tabs>
    </w:pPr>
  </w:style>
  <w:style w:type="paragraph" w:styleId="ListContinue">
    <w:name w:val="List Continue"/>
    <w:basedOn w:val="Normal"/>
    <w:uiPriority w:val="99"/>
    <w:unhideWhenUsed/>
    <w:qFormat/>
    <w:rsid w:val="007C1DC3"/>
    <w:pPr>
      <w:spacing w:after="120"/>
      <w:ind w:left="346"/>
    </w:pPr>
  </w:style>
  <w:style w:type="paragraph" w:styleId="ListContinue2">
    <w:name w:val="List Continue 2"/>
    <w:basedOn w:val="ListContinue"/>
    <w:uiPriority w:val="99"/>
    <w:unhideWhenUsed/>
    <w:qFormat/>
    <w:rsid w:val="0010165E"/>
    <w:pPr>
      <w:ind w:left="691"/>
    </w:pPr>
  </w:style>
  <w:style w:type="paragraph" w:styleId="ListContinue3">
    <w:name w:val="List Continue 3"/>
    <w:basedOn w:val="ListNumber2"/>
    <w:uiPriority w:val="99"/>
    <w:unhideWhenUsed/>
    <w:qFormat/>
    <w:rsid w:val="007C1DC3"/>
    <w:pPr>
      <w:numPr>
        <w:ilvl w:val="0"/>
        <w:numId w:val="0"/>
      </w:numPr>
      <w:ind w:left="1037"/>
    </w:pPr>
  </w:style>
  <w:style w:type="paragraph" w:styleId="ListContinue4">
    <w:name w:val="List Continue 4"/>
    <w:basedOn w:val="ListContinue3"/>
    <w:uiPriority w:val="99"/>
    <w:unhideWhenUsed/>
    <w:qFormat/>
    <w:rsid w:val="0010165E"/>
    <w:pPr>
      <w:ind w:left="1382"/>
    </w:pPr>
  </w:style>
  <w:style w:type="paragraph" w:styleId="ListContinue5">
    <w:name w:val="List Continue 5"/>
    <w:basedOn w:val="ListContinue4"/>
    <w:uiPriority w:val="99"/>
    <w:unhideWhenUsed/>
    <w:rsid w:val="0010165E"/>
    <w:pPr>
      <w:ind w:left="1728"/>
    </w:pPr>
  </w:style>
  <w:style w:type="paragraph" w:styleId="MacroText">
    <w:name w:val="macro"/>
    <w:link w:val="MacroTextChar"/>
    <w:uiPriority w:val="99"/>
    <w:unhideWhenUsed/>
    <w:rsid w:val="00983A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rsid w:val="00983A25"/>
    <w:rPr>
      <w:rFonts w:ascii="Consolas" w:hAnsi="Consolas"/>
      <w:sz w:val="20"/>
      <w:szCs w:val="20"/>
    </w:rPr>
  </w:style>
  <w:style w:type="paragraph" w:styleId="MessageHeader">
    <w:name w:val="Message Header"/>
    <w:basedOn w:val="Normal"/>
    <w:link w:val="MessageHeaderChar"/>
    <w:uiPriority w:val="99"/>
    <w:semiHidden/>
    <w:unhideWhenUsed/>
    <w:rsid w:val="00983A25"/>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eastAsiaTheme="majorEastAsia" w:cstheme="majorBidi"/>
      <w:sz w:val="24"/>
      <w:szCs w:val="24"/>
    </w:rPr>
  </w:style>
  <w:style w:type="character" w:customStyle="1" w:styleId="MessageHeaderChar">
    <w:name w:val="Message Header Char"/>
    <w:basedOn w:val="DefaultParagraphFont"/>
    <w:link w:val="MessageHeader"/>
    <w:uiPriority w:val="99"/>
    <w:semiHidden/>
    <w:rsid w:val="00983A25"/>
    <w:rPr>
      <w:rFonts w:eastAsiaTheme="majorEastAsia" w:cstheme="majorBidi"/>
      <w:sz w:val="24"/>
      <w:szCs w:val="24"/>
      <w:shd w:val="pct20" w:color="auto" w:fill="auto"/>
    </w:rPr>
  </w:style>
  <w:style w:type="paragraph" w:customStyle="1" w:styleId="Non-numberedHeading1">
    <w:name w:val="Non-numbered Heading 1"/>
    <w:basedOn w:val="Normal"/>
    <w:next w:val="BodyText"/>
    <w:qFormat/>
    <w:rsid w:val="00EA5E04"/>
    <w:pPr>
      <w:keepNext/>
      <w:pageBreakBefore/>
      <w:spacing w:after="480"/>
      <w:outlineLvl w:val="0"/>
    </w:pPr>
    <w:rPr>
      <w:rFonts w:asciiTheme="majorHAnsi" w:eastAsiaTheme="majorEastAsia" w:hAnsiTheme="majorHAnsi" w:cstheme="majorBidi"/>
      <w:b/>
      <w:i/>
      <w:color w:val="000000" w:themeColor="text1"/>
      <w:sz w:val="48"/>
      <w:szCs w:val="32"/>
    </w:rPr>
  </w:style>
  <w:style w:type="paragraph" w:customStyle="1" w:styleId="Non-numberedHeading2">
    <w:name w:val="Non-numbered Heading 2"/>
    <w:basedOn w:val="Non-numberedHeading1"/>
    <w:next w:val="BodyText"/>
    <w:qFormat/>
    <w:rsid w:val="00D75085"/>
    <w:pPr>
      <w:pageBreakBefore w:val="0"/>
      <w:spacing w:after="160"/>
      <w:outlineLvl w:val="1"/>
    </w:pPr>
    <w:rPr>
      <w:color w:val="821A1A" w:themeColor="text2"/>
      <w:sz w:val="32"/>
    </w:rPr>
  </w:style>
  <w:style w:type="paragraph" w:customStyle="1" w:styleId="Non-numberedHeading3">
    <w:name w:val="Non-numbered Heading 3"/>
    <w:basedOn w:val="Non-numberedHeading2"/>
    <w:next w:val="BodyText"/>
    <w:qFormat/>
    <w:rsid w:val="00B83298"/>
    <w:pPr>
      <w:outlineLvl w:val="2"/>
    </w:pPr>
    <w:rPr>
      <w:sz w:val="28"/>
    </w:rPr>
  </w:style>
  <w:style w:type="paragraph" w:customStyle="1" w:styleId="Non-numberedHeading4">
    <w:name w:val="Non-numbered Heading 4"/>
    <w:basedOn w:val="Non-numberedHeading3"/>
    <w:next w:val="BodyText"/>
    <w:qFormat/>
    <w:rsid w:val="00B83298"/>
    <w:pPr>
      <w:outlineLvl w:val="3"/>
    </w:pPr>
    <w:rPr>
      <w:b w:val="0"/>
    </w:rPr>
  </w:style>
  <w:style w:type="paragraph" w:customStyle="1" w:styleId="Non-numberedHeading5">
    <w:name w:val="Non-numbered Heading 5"/>
    <w:basedOn w:val="Non-numberedHeading4"/>
    <w:next w:val="BodyText"/>
    <w:rsid w:val="00B83298"/>
    <w:pPr>
      <w:outlineLvl w:val="4"/>
    </w:pPr>
    <w:rPr>
      <w:sz w:val="24"/>
    </w:rPr>
  </w:style>
  <w:style w:type="paragraph" w:customStyle="1" w:styleId="PwCAddress">
    <w:name w:val="PwC Address"/>
    <w:basedOn w:val="BodyText"/>
    <w:qFormat/>
    <w:rsid w:val="000E3AAB"/>
    <w:pPr>
      <w:spacing w:after="0" w:line="200" w:lineRule="atLeast"/>
    </w:pPr>
    <w:rPr>
      <w:i/>
      <w:sz w:val="18"/>
    </w:rPr>
  </w:style>
  <w:style w:type="paragraph" w:styleId="Quote">
    <w:name w:val="Quote"/>
    <w:basedOn w:val="Normal"/>
    <w:next w:val="Normal"/>
    <w:link w:val="QuoteChar"/>
    <w:uiPriority w:val="29"/>
    <w:rsid w:val="0015255D"/>
    <w:pPr>
      <w:spacing w:line="276" w:lineRule="auto"/>
      <w:jc w:val="center"/>
    </w:pPr>
    <w:rPr>
      <w:i/>
      <w:iCs/>
      <w:color w:val="404040" w:themeColor="text1" w:themeTint="BF"/>
    </w:rPr>
  </w:style>
  <w:style w:type="character" w:customStyle="1" w:styleId="QuoteChar">
    <w:name w:val="Quote Char"/>
    <w:basedOn w:val="DefaultParagraphFont"/>
    <w:link w:val="Quote"/>
    <w:uiPriority w:val="29"/>
    <w:rsid w:val="0015255D"/>
    <w:rPr>
      <w:i/>
      <w:iCs/>
      <w:color w:val="404040" w:themeColor="text1" w:themeTint="BF"/>
      <w:sz w:val="20"/>
    </w:rPr>
  </w:style>
  <w:style w:type="paragraph" w:customStyle="1" w:styleId="Source">
    <w:name w:val="Source"/>
    <w:basedOn w:val="BodyText"/>
    <w:qFormat/>
    <w:rsid w:val="00EA6A72"/>
    <w:pPr>
      <w:spacing w:line="240" w:lineRule="atLeast"/>
    </w:pPr>
    <w:rPr>
      <w:i/>
      <w:sz w:val="16"/>
    </w:rPr>
  </w:style>
  <w:style w:type="paragraph" w:styleId="Subtitle">
    <w:name w:val="Subtitle"/>
    <w:basedOn w:val="Normal"/>
    <w:next w:val="Normal"/>
    <w:link w:val="SubtitleChar"/>
    <w:uiPriority w:val="11"/>
    <w:qFormat/>
    <w:rsid w:val="005A07F5"/>
    <w:pPr>
      <w:numPr>
        <w:ilvl w:val="1"/>
      </w:numPr>
      <w:spacing w:after="1200"/>
      <w:ind w:left="2376"/>
    </w:pPr>
    <w:rPr>
      <w:rFonts w:asciiTheme="majorHAnsi" w:eastAsiaTheme="minorEastAsia" w:hAnsiTheme="majorHAnsi"/>
      <w:spacing w:val="15"/>
      <w:sz w:val="64"/>
    </w:rPr>
  </w:style>
  <w:style w:type="character" w:customStyle="1" w:styleId="SubtitleChar">
    <w:name w:val="Subtitle Char"/>
    <w:basedOn w:val="DefaultParagraphFont"/>
    <w:link w:val="Subtitle"/>
    <w:uiPriority w:val="11"/>
    <w:rsid w:val="005A07F5"/>
    <w:rPr>
      <w:rFonts w:asciiTheme="majorHAnsi" w:eastAsiaTheme="minorEastAsia" w:hAnsiTheme="majorHAnsi"/>
      <w:spacing w:val="15"/>
      <w:sz w:val="64"/>
    </w:rPr>
  </w:style>
  <w:style w:type="character" w:styleId="SubtleEmphasis">
    <w:name w:val="Subtle Emphasis"/>
    <w:basedOn w:val="DefaultParagraphFont"/>
    <w:uiPriority w:val="19"/>
    <w:qFormat/>
    <w:rsid w:val="008039B5"/>
    <w:rPr>
      <w:i/>
      <w:iCs/>
      <w:color w:val="7F7F7F" w:themeColor="text1" w:themeTint="80"/>
    </w:rPr>
  </w:style>
  <w:style w:type="paragraph" w:styleId="Title">
    <w:name w:val="Title"/>
    <w:basedOn w:val="Normal"/>
    <w:next w:val="Normal"/>
    <w:link w:val="TitleChar"/>
    <w:uiPriority w:val="10"/>
    <w:rsid w:val="005A07F5"/>
    <w:pPr>
      <w:spacing w:after="0"/>
      <w:ind w:left="2376"/>
      <w:contextualSpacing/>
    </w:pPr>
    <w:rPr>
      <w:rFonts w:asciiTheme="majorHAnsi" w:eastAsiaTheme="majorEastAsia" w:hAnsiTheme="majorHAnsi" w:cstheme="majorBidi"/>
      <w:b/>
      <w:i/>
      <w:spacing w:val="-10"/>
      <w:kern w:val="28"/>
      <w:sz w:val="64"/>
      <w:szCs w:val="56"/>
    </w:rPr>
  </w:style>
  <w:style w:type="character" w:customStyle="1" w:styleId="TitleChar">
    <w:name w:val="Title Char"/>
    <w:basedOn w:val="DefaultParagraphFont"/>
    <w:link w:val="Title"/>
    <w:uiPriority w:val="10"/>
    <w:rsid w:val="005A07F5"/>
    <w:rPr>
      <w:rFonts w:asciiTheme="majorHAnsi" w:eastAsiaTheme="majorEastAsia" w:hAnsiTheme="majorHAnsi" w:cstheme="majorBidi"/>
      <w:b/>
      <w:i/>
      <w:spacing w:val="-10"/>
      <w:kern w:val="28"/>
      <w:sz w:val="64"/>
      <w:szCs w:val="56"/>
    </w:rPr>
  </w:style>
  <w:style w:type="paragraph" w:styleId="TOC1">
    <w:name w:val="toc 1"/>
    <w:basedOn w:val="Normal"/>
    <w:next w:val="Normal"/>
    <w:autoRedefine/>
    <w:uiPriority w:val="39"/>
    <w:unhideWhenUsed/>
    <w:rsid w:val="0039054A"/>
    <w:pPr>
      <w:tabs>
        <w:tab w:val="right" w:leader="dot" w:pos="9634"/>
      </w:tabs>
      <w:spacing w:after="0" w:line="360" w:lineRule="auto"/>
    </w:pPr>
    <w:rPr>
      <w:b/>
      <w:color w:val="821A1A" w:themeColor="text2"/>
    </w:rPr>
  </w:style>
  <w:style w:type="paragraph" w:styleId="TOC2">
    <w:name w:val="toc 2"/>
    <w:basedOn w:val="Normal"/>
    <w:next w:val="Normal"/>
    <w:autoRedefine/>
    <w:uiPriority w:val="39"/>
    <w:unhideWhenUsed/>
    <w:rsid w:val="0039054A"/>
    <w:pPr>
      <w:tabs>
        <w:tab w:val="right" w:leader="dot" w:pos="9634"/>
      </w:tabs>
      <w:spacing w:after="0" w:line="360" w:lineRule="auto"/>
      <w:ind w:left="360"/>
    </w:pPr>
  </w:style>
  <w:style w:type="paragraph" w:styleId="TOC3">
    <w:name w:val="toc 3"/>
    <w:basedOn w:val="Normal"/>
    <w:next w:val="Normal"/>
    <w:autoRedefine/>
    <w:uiPriority w:val="39"/>
    <w:unhideWhenUsed/>
    <w:rsid w:val="0039054A"/>
    <w:pPr>
      <w:tabs>
        <w:tab w:val="right" w:leader="dot" w:pos="9634"/>
      </w:tabs>
      <w:spacing w:after="0" w:line="360" w:lineRule="auto"/>
      <w:ind w:left="720"/>
    </w:pPr>
  </w:style>
  <w:style w:type="paragraph" w:styleId="TOC4">
    <w:name w:val="toc 4"/>
    <w:basedOn w:val="Normal"/>
    <w:next w:val="Normal"/>
    <w:autoRedefine/>
    <w:uiPriority w:val="39"/>
    <w:semiHidden/>
    <w:unhideWhenUsed/>
    <w:rsid w:val="0039054A"/>
    <w:pPr>
      <w:tabs>
        <w:tab w:val="right" w:leader="dot" w:pos="9360"/>
      </w:tabs>
      <w:spacing w:after="0" w:line="360" w:lineRule="auto"/>
    </w:pPr>
  </w:style>
  <w:style w:type="paragraph" w:styleId="TOC5">
    <w:name w:val="toc 5"/>
    <w:basedOn w:val="Normal"/>
    <w:next w:val="Normal"/>
    <w:autoRedefine/>
    <w:uiPriority w:val="39"/>
    <w:semiHidden/>
    <w:unhideWhenUsed/>
    <w:rsid w:val="004A1E24"/>
    <w:pPr>
      <w:spacing w:before="120" w:after="120" w:line="240" w:lineRule="atLeast"/>
      <w:ind w:left="806"/>
    </w:pPr>
  </w:style>
  <w:style w:type="paragraph" w:styleId="TOCHeading">
    <w:name w:val="TOC Heading"/>
    <w:basedOn w:val="Heading1"/>
    <w:next w:val="Normal"/>
    <w:uiPriority w:val="39"/>
    <w:unhideWhenUsed/>
    <w:qFormat/>
    <w:rsid w:val="00D20CDA"/>
    <w:pPr>
      <w:keepLines/>
      <w:pageBreakBefore w:val="0"/>
      <w:numPr>
        <w:numId w:val="0"/>
      </w:numPr>
      <w:outlineLvl w:val="9"/>
    </w:pPr>
  </w:style>
  <w:style w:type="paragraph" w:customStyle="1" w:styleId="ListRoman">
    <w:name w:val="List Roman"/>
    <w:basedOn w:val="BodyText"/>
    <w:qFormat/>
    <w:rsid w:val="007C1DC3"/>
    <w:pPr>
      <w:numPr>
        <w:numId w:val="13"/>
      </w:numPr>
      <w:spacing w:after="120"/>
    </w:pPr>
  </w:style>
  <w:style w:type="paragraph" w:customStyle="1" w:styleId="ListRoman2">
    <w:name w:val="List Roman 2"/>
    <w:basedOn w:val="ListRoman"/>
    <w:qFormat/>
    <w:rsid w:val="00D80995"/>
    <w:pPr>
      <w:numPr>
        <w:ilvl w:val="1"/>
      </w:numPr>
      <w:tabs>
        <w:tab w:val="left" w:pos="792"/>
      </w:tabs>
    </w:pPr>
  </w:style>
  <w:style w:type="paragraph" w:customStyle="1" w:styleId="ListRoman3">
    <w:name w:val="List Roman 3"/>
    <w:basedOn w:val="ListRoman2"/>
    <w:qFormat/>
    <w:rsid w:val="00D80995"/>
    <w:pPr>
      <w:numPr>
        <w:ilvl w:val="2"/>
      </w:numPr>
      <w:tabs>
        <w:tab w:val="clear" w:pos="792"/>
        <w:tab w:val="left" w:pos="1195"/>
      </w:tabs>
    </w:pPr>
  </w:style>
  <w:style w:type="paragraph" w:customStyle="1" w:styleId="ListRoman4">
    <w:name w:val="List Roman 4"/>
    <w:basedOn w:val="ListRoman3"/>
    <w:qFormat/>
    <w:rsid w:val="00D80995"/>
    <w:pPr>
      <w:numPr>
        <w:ilvl w:val="3"/>
      </w:numPr>
      <w:tabs>
        <w:tab w:val="clear" w:pos="1195"/>
        <w:tab w:val="left" w:pos="1584"/>
      </w:tabs>
    </w:pPr>
  </w:style>
  <w:style w:type="paragraph" w:customStyle="1" w:styleId="ListRoman5">
    <w:name w:val="List Roman 5"/>
    <w:basedOn w:val="ListRoman4"/>
    <w:rsid w:val="00D80995"/>
    <w:pPr>
      <w:numPr>
        <w:ilvl w:val="4"/>
      </w:numPr>
      <w:tabs>
        <w:tab w:val="clear" w:pos="1584"/>
        <w:tab w:val="left" w:pos="1987"/>
      </w:tabs>
    </w:pPr>
  </w:style>
  <w:style w:type="table" w:styleId="TableGrid">
    <w:name w:val="Table Grid"/>
    <w:basedOn w:val="TableNormal"/>
    <w:uiPriority w:val="39"/>
    <w:rsid w:val="000D5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D511A"/>
    <w:rPr>
      <w:sz w:val="16"/>
      <w:szCs w:val="16"/>
    </w:rPr>
  </w:style>
  <w:style w:type="paragraph" w:styleId="CommentSubject">
    <w:name w:val="annotation subject"/>
    <w:basedOn w:val="CommentText"/>
    <w:next w:val="CommentText"/>
    <w:link w:val="CommentSubjectChar"/>
    <w:uiPriority w:val="99"/>
    <w:semiHidden/>
    <w:unhideWhenUsed/>
    <w:rsid w:val="000D511A"/>
    <w:rPr>
      <w:b/>
      <w:bCs/>
    </w:rPr>
  </w:style>
  <w:style w:type="character" w:customStyle="1" w:styleId="CommentSubjectChar">
    <w:name w:val="Comment Subject Char"/>
    <w:basedOn w:val="CommentTextChar"/>
    <w:link w:val="CommentSubject"/>
    <w:uiPriority w:val="99"/>
    <w:semiHidden/>
    <w:rsid w:val="000D511A"/>
    <w:rPr>
      <w:b/>
      <w:bCs/>
      <w:sz w:val="20"/>
      <w:szCs w:val="20"/>
    </w:rPr>
  </w:style>
  <w:style w:type="paragraph" w:styleId="BalloonText">
    <w:name w:val="Balloon Text"/>
    <w:basedOn w:val="Normal"/>
    <w:link w:val="BalloonTextChar"/>
    <w:uiPriority w:val="99"/>
    <w:semiHidden/>
    <w:unhideWhenUsed/>
    <w:rsid w:val="000D511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11A"/>
    <w:rPr>
      <w:rFonts w:ascii="Segoe UI" w:hAnsi="Segoe UI" w:cs="Segoe UI"/>
      <w:sz w:val="18"/>
      <w:szCs w:val="18"/>
    </w:rPr>
  </w:style>
  <w:style w:type="character" w:styleId="PlaceholderText">
    <w:name w:val="Placeholder Text"/>
    <w:basedOn w:val="DefaultParagraphFont"/>
    <w:uiPriority w:val="99"/>
    <w:semiHidden/>
    <w:rsid w:val="004137BF"/>
    <w:rPr>
      <w:color w:val="808080"/>
    </w:rPr>
  </w:style>
  <w:style w:type="table" w:customStyle="1" w:styleId="PwCTableText">
    <w:name w:val="PwC Table Text"/>
    <w:basedOn w:val="TableNormal"/>
    <w:uiPriority w:val="99"/>
    <w:rsid w:val="00E21FC0"/>
    <w:pPr>
      <w:spacing w:before="100" w:beforeAutospacing="1" w:after="100" w:afterAutospacing="1" w:line="240" w:lineRule="auto"/>
    </w:pPr>
    <w:rPr>
      <w:rFonts w:ascii="Georgia" w:hAnsi="Georgia"/>
      <w:sz w:val="18"/>
    </w:rPr>
    <w:tblPr>
      <w:tblBorders>
        <w:insideH w:val="dotted" w:sz="4" w:space="0" w:color="821A1A" w:themeColor="accent1"/>
      </w:tblBorders>
      <w:tblCellMar>
        <w:top w:w="72" w:type="dxa"/>
        <w:left w:w="115" w:type="dxa"/>
        <w:bottom w:w="72" w:type="dxa"/>
        <w:right w:w="115" w:type="dxa"/>
      </w:tblCellMar>
    </w:tblPr>
    <w:tcPr>
      <w:vAlign w:val="center"/>
    </w:tcPr>
    <w:tblStylePr w:type="firstRow">
      <w:pPr>
        <w:jc w:val="left"/>
      </w:pPr>
      <w:rPr>
        <w:rFonts w:asciiTheme="majorHAnsi" w:hAnsiTheme="majorHAnsi"/>
        <w:b/>
        <w:color w:val="821A1A" w:themeColor="text2"/>
        <w:sz w:val="18"/>
      </w:rPr>
      <w:tblPr/>
      <w:tcPr>
        <w:tcBorders>
          <w:top w:val="single" w:sz="6" w:space="0" w:color="821A1A" w:themeColor="accent1"/>
          <w:left w:val="nil"/>
          <w:bottom w:val="single" w:sz="6" w:space="0" w:color="821A1A" w:themeColor="accent1"/>
          <w:right w:val="nil"/>
          <w:insideH w:val="nil"/>
          <w:insideV w:val="nil"/>
          <w:tl2br w:val="nil"/>
          <w:tr2bl w:val="nil"/>
        </w:tcBorders>
      </w:tcPr>
    </w:tblStylePr>
  </w:style>
  <w:style w:type="table" w:customStyle="1" w:styleId="PwCTableofFigures">
    <w:name w:val="PwC Table of Figures"/>
    <w:basedOn w:val="PwCTableText"/>
    <w:uiPriority w:val="99"/>
    <w:rsid w:val="00F0063B"/>
    <w:pPr>
      <w:spacing w:after="0"/>
      <w:jc w:val="right"/>
    </w:pPr>
    <w:rPr>
      <w:rFonts w:ascii="Arial" w:hAnsi="Arial"/>
    </w:rPr>
    <w:tblPr/>
    <w:tblStylePr w:type="firstRow">
      <w:pPr>
        <w:jc w:val="right"/>
      </w:pPr>
      <w:rPr>
        <w:rFonts w:asciiTheme="majorHAnsi" w:hAnsiTheme="majorHAnsi"/>
        <w:b/>
        <w:color w:val="821A1A" w:themeColor="text2"/>
        <w:sz w:val="18"/>
      </w:rPr>
      <w:tblPr/>
      <w:tcPr>
        <w:tcBorders>
          <w:top w:val="single" w:sz="6" w:space="0" w:color="821A1A" w:themeColor="accent1"/>
          <w:left w:val="nil"/>
          <w:bottom w:val="single" w:sz="6" w:space="0" w:color="821A1A" w:themeColor="accent1"/>
          <w:right w:val="nil"/>
          <w:insideH w:val="nil"/>
          <w:insideV w:val="nil"/>
          <w:tl2br w:val="nil"/>
          <w:tr2bl w:val="nil"/>
        </w:tcBorders>
      </w:tcPr>
    </w:tblStylePr>
  </w:style>
  <w:style w:type="table" w:customStyle="1" w:styleId="Style1">
    <w:name w:val="Style1"/>
    <w:basedOn w:val="PwCTableText"/>
    <w:uiPriority w:val="99"/>
    <w:rsid w:val="00F0063B"/>
    <w:pPr>
      <w:spacing w:after="0"/>
    </w:pPr>
    <w:tblPr>
      <w:tblBorders>
        <w:top w:val="single" w:sz="4" w:space="0" w:color="821A1A" w:themeColor="accent1"/>
        <w:left w:val="single" w:sz="4" w:space="0" w:color="821A1A" w:themeColor="accent1"/>
        <w:bottom w:val="single" w:sz="4" w:space="0" w:color="821A1A" w:themeColor="accent1"/>
        <w:right w:val="single" w:sz="4" w:space="0" w:color="821A1A" w:themeColor="accent1"/>
        <w:insideH w:val="single" w:sz="4" w:space="0" w:color="821A1A" w:themeColor="accent1"/>
        <w:insideV w:val="single" w:sz="4" w:space="0" w:color="821A1A" w:themeColor="accent1"/>
      </w:tblBorders>
    </w:tblPr>
    <w:tblStylePr w:type="firstRow">
      <w:pPr>
        <w:jc w:val="left"/>
      </w:pPr>
      <w:rPr>
        <w:rFonts w:asciiTheme="majorHAnsi" w:hAnsiTheme="majorHAnsi"/>
        <w:b/>
        <w:color w:val="821A1A" w:themeColor="text2"/>
        <w:sz w:val="18"/>
      </w:rPr>
      <w:tblPr/>
      <w:tcPr>
        <w:tcBorders>
          <w:top w:val="single" w:sz="4" w:space="0" w:color="821A1A" w:themeColor="accent1"/>
          <w:left w:val="single" w:sz="4" w:space="0" w:color="821A1A" w:themeColor="accent1"/>
          <w:bottom w:val="single" w:sz="4" w:space="0" w:color="821A1A" w:themeColor="accent1"/>
          <w:right w:val="single" w:sz="4" w:space="0" w:color="821A1A" w:themeColor="accent1"/>
          <w:insideH w:val="nil"/>
          <w:insideV w:val="single" w:sz="4" w:space="0" w:color="821A1A" w:themeColor="accent1"/>
          <w:tl2br w:val="nil"/>
          <w:tr2bl w:val="nil"/>
        </w:tcBorders>
      </w:tcPr>
    </w:tblStylePr>
  </w:style>
  <w:style w:type="table" w:customStyle="1" w:styleId="SmartTextListTable">
    <w:name w:val="Smart Text List Table"/>
    <w:basedOn w:val="PwCTableText"/>
    <w:uiPriority w:val="99"/>
    <w:rsid w:val="00F0063B"/>
    <w:pPr>
      <w:spacing w:after="0"/>
    </w:pPr>
    <w:tblPr/>
    <w:tblStylePr w:type="firstRow">
      <w:pPr>
        <w:jc w:val="left"/>
      </w:pPr>
      <w:rPr>
        <w:rFonts w:asciiTheme="majorHAnsi" w:hAnsiTheme="majorHAnsi"/>
        <w:b/>
        <w:color w:val="821A1A" w:themeColor="text2"/>
        <w:sz w:val="18"/>
      </w:rPr>
      <w:tblPr/>
      <w:tcPr>
        <w:tcBorders>
          <w:top w:val="nil"/>
          <w:left w:val="nil"/>
          <w:bottom w:val="single" w:sz="6" w:space="0" w:color="821A1A" w:themeColor="accent1"/>
          <w:right w:val="nil"/>
          <w:insideH w:val="nil"/>
          <w:insideV w:val="nil"/>
          <w:tl2br w:val="nil"/>
          <w:tr2bl w:val="nil"/>
        </w:tcBorders>
      </w:tcPr>
    </w:tblStylePr>
  </w:style>
  <w:style w:type="table" w:customStyle="1" w:styleId="SmartBasicTable">
    <w:name w:val="Smart Basic Table"/>
    <w:basedOn w:val="PwCTableText"/>
    <w:uiPriority w:val="99"/>
    <w:rsid w:val="00F0063B"/>
    <w:pPr>
      <w:spacing w:after="0"/>
    </w:pPr>
    <w:tblPr/>
    <w:tblStylePr w:type="firstRow">
      <w:pPr>
        <w:jc w:val="left"/>
      </w:pPr>
      <w:rPr>
        <w:rFonts w:asciiTheme="majorHAnsi" w:hAnsiTheme="majorHAnsi"/>
        <w:b/>
        <w:color w:val="821A1A" w:themeColor="text2"/>
        <w:sz w:val="18"/>
      </w:rPr>
      <w:tblPr/>
      <w:tcPr>
        <w:tcBorders>
          <w:top w:val="nil"/>
          <w:left w:val="nil"/>
          <w:bottom w:val="nil"/>
          <w:right w:val="nil"/>
          <w:insideH w:val="nil"/>
          <w:insideV w:val="nil"/>
          <w:tl2br w:val="nil"/>
          <w:tr2bl w:val="nil"/>
        </w:tcBorders>
      </w:tcPr>
    </w:tblStylePr>
    <w:tblStylePr w:type="firstCol">
      <w:rPr>
        <w:i/>
      </w:rPr>
    </w:tblStylePr>
  </w:style>
  <w:style w:type="paragraph" w:styleId="BodyTextIndent">
    <w:name w:val="Body Text Indent"/>
    <w:basedOn w:val="Normal"/>
    <w:link w:val="BodyTextIndentChar"/>
    <w:uiPriority w:val="99"/>
    <w:semiHidden/>
    <w:unhideWhenUsed/>
    <w:rsid w:val="00203B51"/>
    <w:pPr>
      <w:spacing w:after="120"/>
      <w:ind w:left="360"/>
    </w:pPr>
  </w:style>
  <w:style w:type="character" w:customStyle="1" w:styleId="BodyTextIndentChar">
    <w:name w:val="Body Text Indent Char"/>
    <w:basedOn w:val="DefaultParagraphFont"/>
    <w:link w:val="BodyTextIndent"/>
    <w:uiPriority w:val="99"/>
    <w:semiHidden/>
    <w:rsid w:val="00203B51"/>
    <w:rPr>
      <w:sz w:val="20"/>
    </w:rPr>
  </w:style>
  <w:style w:type="character" w:styleId="BookTitle">
    <w:name w:val="Book Title"/>
    <w:basedOn w:val="DefaultParagraphFont"/>
    <w:uiPriority w:val="33"/>
    <w:rsid w:val="00203B51"/>
    <w:rPr>
      <w:b/>
      <w:bCs/>
      <w:i/>
      <w:iCs/>
      <w:spacing w:val="5"/>
    </w:rPr>
  </w:style>
  <w:style w:type="paragraph" w:styleId="NoSpacing">
    <w:name w:val="No Spacing"/>
    <w:uiPriority w:val="1"/>
    <w:rsid w:val="008F5AF9"/>
    <w:pPr>
      <w:spacing w:after="0" w:line="240" w:lineRule="auto"/>
    </w:pPr>
  </w:style>
  <w:style w:type="character" w:styleId="Strong">
    <w:name w:val="Strong"/>
    <w:basedOn w:val="DefaultParagraphFont"/>
    <w:uiPriority w:val="22"/>
    <w:rsid w:val="008F5AF9"/>
    <w:rPr>
      <w:b/>
      <w:bCs/>
    </w:rPr>
  </w:style>
  <w:style w:type="character" w:styleId="SubtleReference">
    <w:name w:val="Subtle Reference"/>
    <w:basedOn w:val="DefaultParagraphFont"/>
    <w:uiPriority w:val="31"/>
    <w:rsid w:val="008F5AF9"/>
    <w:rPr>
      <w:smallCaps/>
      <w:color w:val="5A5A5A" w:themeColor="text1" w:themeTint="A5"/>
    </w:rPr>
  </w:style>
  <w:style w:type="paragraph" w:customStyle="1" w:styleId="AppendixHeading1">
    <w:name w:val="Appendix Heading 1"/>
    <w:basedOn w:val="Heading1"/>
    <w:next w:val="AppendixHeading2"/>
    <w:rsid w:val="00725A72"/>
    <w:pPr>
      <w:numPr>
        <w:numId w:val="15"/>
      </w:numPr>
      <w:ind w:left="0" w:firstLine="0"/>
    </w:pPr>
  </w:style>
  <w:style w:type="paragraph" w:customStyle="1" w:styleId="AppendixHeading2">
    <w:name w:val="Appendix Heading 2"/>
    <w:basedOn w:val="AppendixHeading1"/>
    <w:next w:val="BodyText"/>
    <w:rsid w:val="00725A72"/>
    <w:pPr>
      <w:pageBreakBefore w:val="0"/>
      <w:numPr>
        <w:ilvl w:val="1"/>
      </w:numPr>
      <w:spacing w:after="160"/>
      <w:ind w:left="0" w:firstLine="0"/>
      <w:outlineLvl w:val="1"/>
    </w:pPr>
    <w:rPr>
      <w:color w:val="821A1A" w:themeColor="text2"/>
      <w:sz w:val="32"/>
    </w:rPr>
  </w:style>
  <w:style w:type="paragraph" w:customStyle="1" w:styleId="AppendixHeading3">
    <w:name w:val="Appendix Heading 3"/>
    <w:basedOn w:val="AppendixHeading2"/>
    <w:next w:val="BodyText"/>
    <w:rsid w:val="00725A72"/>
    <w:pPr>
      <w:numPr>
        <w:ilvl w:val="2"/>
      </w:numPr>
      <w:ind w:left="0" w:firstLine="0"/>
      <w:outlineLvl w:val="2"/>
    </w:pPr>
    <w:rPr>
      <w:sz w:val="28"/>
    </w:rPr>
  </w:style>
  <w:style w:type="paragraph" w:customStyle="1" w:styleId="AppendixHeading4">
    <w:name w:val="Appendix Heading 4"/>
    <w:basedOn w:val="AppendixHeading3"/>
    <w:next w:val="BodyText"/>
    <w:rsid w:val="00725A72"/>
    <w:pPr>
      <w:numPr>
        <w:ilvl w:val="3"/>
      </w:numPr>
      <w:ind w:left="0" w:firstLine="0"/>
      <w:outlineLvl w:val="3"/>
    </w:pPr>
    <w:rPr>
      <w:b w:val="0"/>
    </w:rPr>
  </w:style>
  <w:style w:type="paragraph" w:customStyle="1" w:styleId="AppendixHeading5">
    <w:name w:val="Appendix Heading 5"/>
    <w:basedOn w:val="AppendixHeading4"/>
    <w:next w:val="BodyText"/>
    <w:rsid w:val="00725A72"/>
    <w:pPr>
      <w:numPr>
        <w:ilvl w:val="4"/>
      </w:numPr>
      <w:ind w:left="0" w:firstLine="0"/>
      <w:outlineLvl w:val="4"/>
    </w:pPr>
    <w:rPr>
      <w:sz w:val="24"/>
    </w:rPr>
  </w:style>
  <w:style w:type="character" w:customStyle="1" w:styleId="AddressChar">
    <w:name w:val="Address Char"/>
    <w:basedOn w:val="DefaultParagraphFont"/>
    <w:link w:val="Address"/>
    <w:locked/>
    <w:rsid w:val="001106C8"/>
    <w:rPr>
      <w:i/>
      <w:sz w:val="18"/>
    </w:rPr>
  </w:style>
  <w:style w:type="character" w:customStyle="1" w:styleId="DisclaimerChar">
    <w:name w:val="Disclaimer Char"/>
    <w:basedOn w:val="DefaultParagraphFont"/>
    <w:link w:val="Disclaimer"/>
    <w:locked/>
    <w:rsid w:val="001106C8"/>
    <w:rPr>
      <w:sz w:val="16"/>
    </w:rPr>
  </w:style>
  <w:style w:type="paragraph" w:styleId="TOAHeading">
    <w:name w:val="toa heading"/>
    <w:basedOn w:val="Normal"/>
    <w:next w:val="Normal"/>
    <w:uiPriority w:val="99"/>
    <w:unhideWhenUsed/>
    <w:rsid w:val="006D6992"/>
    <w:pPr>
      <w:spacing w:before="120"/>
    </w:pPr>
    <w:rPr>
      <w:rFonts w:asciiTheme="majorHAnsi" w:eastAsiaTheme="majorEastAsia" w:hAnsiTheme="majorHAnsi" w:cstheme="majorBidi"/>
      <w:b/>
      <w:bCs/>
      <w:sz w:val="24"/>
      <w:szCs w:val="24"/>
    </w:rPr>
  </w:style>
  <w:style w:type="paragraph" w:customStyle="1" w:styleId="BlockText2">
    <w:name w:val="Block Text 2"/>
    <w:basedOn w:val="BlockText"/>
    <w:rsid w:val="00A91EB3"/>
    <w:pPr>
      <w:pBdr>
        <w:top w:val="single" w:sz="8" w:space="10" w:color="F2F2F2" w:themeColor="background2" w:themeShade="F2"/>
        <w:left w:val="single" w:sz="8" w:space="10" w:color="F2F2F2" w:themeColor="background2" w:themeShade="F2"/>
        <w:bottom w:val="single" w:sz="8" w:space="10" w:color="F2F2F2" w:themeColor="background2" w:themeShade="F2"/>
        <w:right w:val="single" w:sz="8" w:space="10" w:color="F2F2F2" w:themeColor="background2" w:themeShade="F2"/>
      </w:pBdr>
      <w:shd w:val="clear" w:color="auto" w:fill="D9D9D9" w:themeFill="background2" w:themeFillShade="D9"/>
    </w:pPr>
  </w:style>
  <w:style w:type="paragraph" w:customStyle="1" w:styleId="Heading1wSubheading">
    <w:name w:val="Heading 1 w/Subheading"/>
    <w:basedOn w:val="Heading1"/>
    <w:next w:val="Subheading"/>
    <w:rsid w:val="004F3932"/>
    <w:pPr>
      <w:spacing w:after="0"/>
    </w:pPr>
  </w:style>
  <w:style w:type="paragraph" w:customStyle="1" w:styleId="Subheading">
    <w:name w:val="Subheading"/>
    <w:basedOn w:val="Heading1wSubheading"/>
    <w:rsid w:val="00E41E4D"/>
    <w:pPr>
      <w:pageBreakBefore w:val="0"/>
      <w:numPr>
        <w:numId w:val="0"/>
      </w:numPr>
      <w:spacing w:after="480"/>
    </w:pPr>
    <w:rPr>
      <w:b w:val="0"/>
      <w:i w:val="0"/>
      <w:sz w:val="44"/>
    </w:rPr>
  </w:style>
  <w:style w:type="paragraph" w:customStyle="1" w:styleId="Non-numberedHeading1wSubheading">
    <w:name w:val="Non-numbered Heading 1 w/Subheading"/>
    <w:basedOn w:val="Non-numberedHeading1"/>
    <w:next w:val="Subheading"/>
    <w:rsid w:val="006F3559"/>
    <w:pPr>
      <w:spacing w:after="0"/>
    </w:pPr>
  </w:style>
  <w:style w:type="paragraph" w:customStyle="1" w:styleId="AppendixHeading1wSubheading">
    <w:name w:val="Appendix Heading 1 w/Subheading"/>
    <w:basedOn w:val="AppendixHeading1"/>
    <w:next w:val="Subheading"/>
    <w:rsid w:val="006364BB"/>
    <w:pPr>
      <w:spacing w:after="0"/>
    </w:pPr>
  </w:style>
  <w:style w:type="paragraph" w:customStyle="1" w:styleId="ExhibitHeading1wSubheading">
    <w:name w:val="Exhibit Heading 1 w/Subheading"/>
    <w:basedOn w:val="ExhibitHeading1"/>
    <w:next w:val="Subheading"/>
    <w:rsid w:val="00A82344"/>
    <w:pPr>
      <w:spacing w:after="0"/>
    </w:pPr>
  </w:style>
  <w:style w:type="paragraph" w:customStyle="1" w:styleId="Attorneyworkproduct">
    <w:name w:val="Attorney work product"/>
    <w:rsid w:val="009E6C68"/>
    <w:pPr>
      <w:spacing w:after="200" w:line="240" w:lineRule="auto"/>
    </w:pPr>
    <w:rPr>
      <w:szCs w:val="22"/>
    </w:rPr>
  </w:style>
  <w:style w:type="character" w:customStyle="1" w:styleId="GuidanceChar">
    <w:name w:val="Guidance Char"/>
    <w:basedOn w:val="DefaultParagraphFont"/>
    <w:link w:val="Guidance"/>
    <w:uiPriority w:val="99"/>
    <w:rsid w:val="0090466E"/>
    <w:rPr>
      <w:rFonts w:ascii="Arial" w:hAnsi="Arial"/>
      <w:color w:val="00A5FF"/>
      <w:sz w:val="16"/>
    </w:rPr>
  </w:style>
  <w:style w:type="paragraph" w:customStyle="1" w:styleId="Default">
    <w:name w:val="Default"/>
    <w:rsid w:val="00941BE9"/>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941BE9"/>
    <w:pPr>
      <w:spacing w:before="100" w:beforeAutospacing="1" w:after="100" w:afterAutospacing="1"/>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C74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572128">
      <w:bodyDiv w:val="1"/>
      <w:marLeft w:val="0"/>
      <w:marRight w:val="0"/>
      <w:marTop w:val="0"/>
      <w:marBottom w:val="0"/>
      <w:divBdr>
        <w:top w:val="none" w:sz="0" w:space="0" w:color="auto"/>
        <w:left w:val="none" w:sz="0" w:space="0" w:color="auto"/>
        <w:bottom w:val="none" w:sz="0" w:space="0" w:color="auto"/>
        <w:right w:val="none" w:sz="0" w:space="0" w:color="auto"/>
      </w:divBdr>
    </w:div>
    <w:div w:id="877351077">
      <w:bodyDiv w:val="1"/>
      <w:marLeft w:val="0"/>
      <w:marRight w:val="0"/>
      <w:marTop w:val="0"/>
      <w:marBottom w:val="0"/>
      <w:divBdr>
        <w:top w:val="none" w:sz="0" w:space="0" w:color="auto"/>
        <w:left w:val="none" w:sz="0" w:space="0" w:color="auto"/>
        <w:bottom w:val="none" w:sz="0" w:space="0" w:color="auto"/>
        <w:right w:val="none" w:sz="0" w:space="0" w:color="auto"/>
      </w:divBdr>
    </w:div>
    <w:div w:id="1186750900">
      <w:bodyDiv w:val="1"/>
      <w:marLeft w:val="0"/>
      <w:marRight w:val="0"/>
      <w:marTop w:val="0"/>
      <w:marBottom w:val="0"/>
      <w:divBdr>
        <w:top w:val="none" w:sz="0" w:space="0" w:color="auto"/>
        <w:left w:val="none" w:sz="0" w:space="0" w:color="auto"/>
        <w:bottom w:val="none" w:sz="0" w:space="0" w:color="auto"/>
        <w:right w:val="none" w:sz="0" w:space="0" w:color="auto"/>
      </w:divBdr>
    </w:div>
    <w:div w:id="1505626035">
      <w:bodyDiv w:val="1"/>
      <w:marLeft w:val="0"/>
      <w:marRight w:val="0"/>
      <w:marTop w:val="0"/>
      <w:marBottom w:val="0"/>
      <w:divBdr>
        <w:top w:val="none" w:sz="0" w:space="0" w:color="auto"/>
        <w:left w:val="none" w:sz="0" w:space="0" w:color="auto"/>
        <w:bottom w:val="none" w:sz="0" w:space="0" w:color="auto"/>
        <w:right w:val="none" w:sz="0" w:space="0" w:color="auto"/>
      </w:divBdr>
    </w:div>
    <w:div w:id="1650162423">
      <w:bodyDiv w:val="1"/>
      <w:marLeft w:val="0"/>
      <w:marRight w:val="0"/>
      <w:marTop w:val="0"/>
      <w:marBottom w:val="0"/>
      <w:divBdr>
        <w:top w:val="none" w:sz="0" w:space="0" w:color="auto"/>
        <w:left w:val="none" w:sz="0" w:space="0" w:color="auto"/>
        <w:bottom w:val="none" w:sz="0" w:space="0" w:color="auto"/>
        <w:right w:val="none" w:sz="0" w:space="0" w:color="auto"/>
      </w:divBdr>
    </w:div>
    <w:div w:id="200003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file:///C:\Users\nsarkar007\Downloads\Birth%20registration:%20http:\202.61.117.207:8545\getToken"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13.127.236.20:8545/getBirthData"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file:///C:\Users\nsarkar007\Downloads\Birth%20Registration:%20http:\202.61.117.207:8545\saveBirthDetail" TargetMode="External"/><Relationship Id="rId27"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PwC\Smart\Content\Word\Templates\Generic%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3BBE5DBA98649B3AA740F76CCD2A10D"/>
        <w:category>
          <w:name w:val="General"/>
          <w:gallery w:val="placeholder"/>
        </w:category>
        <w:types>
          <w:type w:val="bbPlcHdr"/>
        </w:types>
        <w:behaviors>
          <w:behavior w:val="content"/>
        </w:behaviors>
        <w:guid w:val="{9D6A8D1A-387C-49FD-A116-116E9C408B0C}"/>
      </w:docPartPr>
      <w:docPartBody>
        <w:p w:rsidR="00722E67" w:rsidRDefault="00960B29">
          <w:pPr>
            <w:pStyle w:val="F3BBE5DBA98649B3AA740F76CCD2A10D"/>
          </w:pPr>
          <w:r w:rsidRPr="00397E9A">
            <w:rPr>
              <w:rStyle w:val="PlaceholderText"/>
            </w:rPr>
            <w:t>[Title]</w:t>
          </w:r>
        </w:p>
      </w:docPartBody>
    </w:docPart>
    <w:docPart>
      <w:docPartPr>
        <w:name w:val="931C62B259C6479AA298728CD1766705"/>
        <w:category>
          <w:name w:val="General"/>
          <w:gallery w:val="placeholder"/>
        </w:category>
        <w:types>
          <w:type w:val="bbPlcHdr"/>
        </w:types>
        <w:behaviors>
          <w:behavior w:val="content"/>
        </w:behaviors>
        <w:guid w:val="{5FBA4D70-1FF1-48AE-8CE8-A13F9E68907E}"/>
      </w:docPartPr>
      <w:docPartBody>
        <w:p w:rsidR="00722E67" w:rsidRDefault="00960B29">
          <w:pPr>
            <w:pStyle w:val="931C62B259C6479AA298728CD1766705"/>
          </w:pPr>
          <w:r w:rsidRPr="00713F26">
            <w:rPr>
              <w:rStyle w:val="PlaceholderText"/>
            </w:rPr>
            <w:t>[Subject]</w:t>
          </w:r>
        </w:p>
      </w:docPartBody>
    </w:docPart>
    <w:docPart>
      <w:docPartPr>
        <w:name w:val="61AFA612293646BF8FE6D713455E68C2"/>
        <w:category>
          <w:name w:val="General"/>
          <w:gallery w:val="placeholder"/>
        </w:category>
        <w:types>
          <w:type w:val="bbPlcHdr"/>
        </w:types>
        <w:behaviors>
          <w:behavior w:val="content"/>
        </w:behaviors>
        <w:guid w:val="{8F512C78-CD15-45F4-8858-5192C0120404}"/>
      </w:docPartPr>
      <w:docPartBody>
        <w:p w:rsidR="00722E67" w:rsidRDefault="00960B29">
          <w:pPr>
            <w:pStyle w:val="61AFA612293646BF8FE6D713455E68C2"/>
          </w:pPr>
          <w:r w:rsidRPr="007C2074">
            <w:rPr>
              <w:rStyle w:val="PlaceholderText"/>
            </w:rPr>
            <w:t>Click here to enter text.</w:t>
          </w:r>
        </w:p>
      </w:docPartBody>
    </w:docPart>
    <w:docPart>
      <w:docPartPr>
        <w:name w:val="94D11ABF06AE4C72AB08D847287A6C95"/>
        <w:category>
          <w:name w:val="General"/>
          <w:gallery w:val="placeholder"/>
        </w:category>
        <w:types>
          <w:type w:val="bbPlcHdr"/>
        </w:types>
        <w:behaviors>
          <w:behavior w:val="content"/>
        </w:behaviors>
        <w:guid w:val="{3A9E4C0D-6B1F-4BBB-A208-F729E0453B55}"/>
      </w:docPartPr>
      <w:docPartBody>
        <w:p w:rsidR="00722E67" w:rsidRDefault="00960B29">
          <w:pPr>
            <w:pStyle w:val="94D11ABF06AE4C72AB08D847287A6C95"/>
          </w:pPr>
          <w:r w:rsidRPr="00415BAE">
            <w:rPr>
              <w:rStyle w:val="PlaceholderText"/>
            </w:rPr>
            <w:t>[Status]</w:t>
          </w:r>
        </w:p>
      </w:docPartBody>
    </w:docPart>
    <w:docPart>
      <w:docPartPr>
        <w:name w:val="F050EE6CB52F470D9A8A13DAAD7359F4"/>
        <w:category>
          <w:name w:val="General"/>
          <w:gallery w:val="placeholder"/>
        </w:category>
        <w:types>
          <w:type w:val="bbPlcHdr"/>
        </w:types>
        <w:behaviors>
          <w:behavior w:val="content"/>
        </w:behaviors>
        <w:guid w:val="{F90D61F7-0B97-49EC-AEDC-879A73B7EF79}"/>
      </w:docPartPr>
      <w:docPartBody>
        <w:p w:rsidR="00722E67" w:rsidRDefault="00960B29">
          <w:pPr>
            <w:pStyle w:val="F050EE6CB52F470D9A8A13DAAD7359F4"/>
          </w:pPr>
          <w:r w:rsidRPr="00CA04BA">
            <w:rPr>
              <w:rStyle w:val="PlaceholderText"/>
            </w:rPr>
            <w:t>[Title]</w:t>
          </w:r>
        </w:p>
      </w:docPartBody>
    </w:docPart>
    <w:docPart>
      <w:docPartPr>
        <w:name w:val="92A135847AC24763BBD4DDE52FA23CA7"/>
        <w:category>
          <w:name w:val="General"/>
          <w:gallery w:val="placeholder"/>
        </w:category>
        <w:types>
          <w:type w:val="bbPlcHdr"/>
        </w:types>
        <w:behaviors>
          <w:behavior w:val="content"/>
        </w:behaviors>
        <w:guid w:val="{AEA9B6D4-AFB9-45BE-BE39-5B30D1FEE5F8}"/>
      </w:docPartPr>
      <w:docPartBody>
        <w:p w:rsidR="00722E67" w:rsidRDefault="00960B29">
          <w:pPr>
            <w:pStyle w:val="92A135847AC24763BBD4DDE52FA23CA7"/>
          </w:pPr>
          <w:r w:rsidRPr="00036FEB">
            <w:rPr>
              <w:rStyle w:val="PlaceholderText"/>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B29"/>
    <w:rsid w:val="00190C9F"/>
    <w:rsid w:val="00261522"/>
    <w:rsid w:val="00326CC8"/>
    <w:rsid w:val="00561BC7"/>
    <w:rsid w:val="00700E74"/>
    <w:rsid w:val="00722E67"/>
    <w:rsid w:val="007C6645"/>
    <w:rsid w:val="00800663"/>
    <w:rsid w:val="00960B29"/>
    <w:rsid w:val="00A53596"/>
    <w:rsid w:val="00C249E6"/>
    <w:rsid w:val="00D6213B"/>
    <w:rsid w:val="00EB6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BBE5DBA98649B3AA740F76CCD2A10D">
    <w:name w:val="F3BBE5DBA98649B3AA740F76CCD2A10D"/>
  </w:style>
  <w:style w:type="paragraph" w:customStyle="1" w:styleId="931C62B259C6479AA298728CD1766705">
    <w:name w:val="931C62B259C6479AA298728CD1766705"/>
  </w:style>
  <w:style w:type="paragraph" w:customStyle="1" w:styleId="61AFA612293646BF8FE6D713455E68C2">
    <w:name w:val="61AFA612293646BF8FE6D713455E68C2"/>
  </w:style>
  <w:style w:type="paragraph" w:customStyle="1" w:styleId="94D11ABF06AE4C72AB08D847287A6C95">
    <w:name w:val="94D11ABF06AE4C72AB08D847287A6C95"/>
  </w:style>
  <w:style w:type="paragraph" w:customStyle="1" w:styleId="F050EE6CB52F470D9A8A13DAAD7359F4">
    <w:name w:val="F050EE6CB52F470D9A8A13DAAD7359F4"/>
  </w:style>
  <w:style w:type="paragraph" w:customStyle="1" w:styleId="92A135847AC24763BBD4DDE52FA23CA7">
    <w:name w:val="92A135847AC24763BBD4DDE52FA23C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Smart Report">
      <a:dk1>
        <a:srgbClr val="000000"/>
      </a:dk1>
      <a:lt1>
        <a:srgbClr val="FFFFFF"/>
      </a:lt1>
      <a:dk2>
        <a:srgbClr val="821A1A"/>
      </a:dk2>
      <a:lt2>
        <a:srgbClr val="FFFFFF"/>
      </a:lt2>
      <a:accent1>
        <a:srgbClr val="821A1A"/>
      </a:accent1>
      <a:accent2>
        <a:srgbClr val="D62E1C"/>
      </a:accent2>
      <a:accent3>
        <a:srgbClr val="FFCF48"/>
      </a:accent3>
      <a:accent4>
        <a:srgbClr val="E36A00"/>
      </a:accent4>
      <a:accent5>
        <a:srgbClr val="ABA591"/>
      </a:accent5>
      <a:accent6>
        <a:srgbClr val="877E62"/>
      </a:accent6>
      <a:hlink>
        <a:srgbClr val="821A1A"/>
      </a:hlink>
      <a:folHlink>
        <a:srgbClr val="821A1A"/>
      </a:folHlink>
    </a:clrScheme>
    <a:fontScheme name="PwC Word Fonts">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CA12A0-718E-472A-9858-E09936D35897}">
  <ds:schemaRefs>
    <ds:schemaRef ds:uri="http://schemas.microsoft.com/sharepoint/v3/contenttype/forms"/>
  </ds:schemaRefs>
</ds:datastoreItem>
</file>

<file path=customXml/itemProps2.xml><?xml version="1.0" encoding="utf-8"?>
<ds:datastoreItem xmlns:ds="http://schemas.openxmlformats.org/officeDocument/2006/customXml" ds:itemID="{704298D8-A357-4C55-8DFC-BF95E1DE51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F2E0FB-BAEF-44B7-BA86-7472172AE98B}">
  <ds:schemaRefs>
    <ds:schemaRef ds:uri="http://schemas.openxmlformats.org/officeDocument/2006/bibliography"/>
  </ds:schemaRefs>
</ds:datastoreItem>
</file>

<file path=customXml/itemProps4.xml><?xml version="1.0" encoding="utf-8"?>
<ds:datastoreItem xmlns:ds="http://schemas.openxmlformats.org/officeDocument/2006/customXml" ds:itemID="{DCB19F5C-F03F-4B06-B779-67F831022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Generic Report.dotx</Template>
  <TotalTime>0</TotalTime>
  <Pages>12</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NKDA Birth/Death Registration on Blockchain</vt:lpstr>
    </vt:vector>
  </TitlesOfParts>
  <Company>PricewaterhouseCoopers</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NKDA Birth/Death Registration on Blockchain</dc:title>
  <dc:subject>Securing Birth/Death Records Immutably</dc:subject>
  <dc:creator>Neelabjo Mukherjee</dc:creator>
  <cp:keywords/>
  <dc:description>Base Report (A4)</dc:description>
  <cp:lastModifiedBy>Nirupam Sarkar (IN)</cp:lastModifiedBy>
  <cp:revision>2</cp:revision>
  <cp:lastPrinted>2014-12-02T18:44:00Z</cp:lastPrinted>
  <dcterms:created xsi:type="dcterms:W3CDTF">2021-12-04T10:35:00Z</dcterms:created>
  <dcterms:modified xsi:type="dcterms:W3CDTF">2021-12-04T10:35:00Z</dcterms:modified>
  <cp:category>Business Unit or Link</cp:category>
  <cp:contentStatus>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Language">
    <vt:lpwstr>English (UK)</vt:lpwstr>
  </property>
  <property fmtid="{D5CDD505-2E9C-101B-9397-08002B2CF9AE}" pid="3" name="Smart_OpenPropertiesOnNew">
    <vt:lpwstr>Yes</vt:lpwstr>
  </property>
  <property fmtid="{D5CDD505-2E9C-101B-9397-08002B2CF9AE}" pid="4" name="Go Live Date">
    <vt:lpwstr>01_05_2015</vt:lpwstr>
  </property>
  <property fmtid="{D5CDD505-2E9C-101B-9397-08002B2CF9AE}" pid="5" name="Confidentiality Stamp">
    <vt:lpwstr>Strictly Private and Confidential</vt:lpwstr>
  </property>
  <property fmtid="{D5CDD505-2E9C-101B-9397-08002B2CF9AE}" pid="6" name="Smart Base Report (A4)">
    <vt:lpwstr>Version 20150105</vt:lpwstr>
  </property>
  <property fmtid="{D5CDD505-2E9C-101B-9397-08002B2CF9AE}" pid="7" name="Date completed">
    <vt:lpwstr>.</vt:lpwstr>
  </property>
</Properties>
</file>